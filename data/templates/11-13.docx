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A70" w:rsidRPr="00D9408D" w:rsidRDefault="006E1A70" w:rsidP="006E1A70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6E1A70" w:rsidRPr="00D9408D" w:rsidRDefault="006E1A70" w:rsidP="006E1A70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6E1A70" w:rsidRDefault="006E1A70" w:rsidP="006E1A70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6E1A70" w:rsidRPr="00D9408D" w:rsidRDefault="006E1A70" w:rsidP="006E1A70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6E1A70" w:rsidRPr="00D9408D" w:rsidRDefault="006E1A70" w:rsidP="006E1A70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6E1A70" w:rsidRDefault="006E1A70" w:rsidP="006E1A70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147F9F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sz w:val="22"/>
          <w:lang w:eastAsia="en-US"/>
        </w:rPr>
      </w:pPr>
    </w:p>
    <w:p w:rsidR="000654EE" w:rsidRDefault="000654EE" w:rsidP="00BB0F6B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952398" w:rsidRPr="00A20F1F" w:rsidRDefault="00952398" w:rsidP="00FA4E88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E0033A" w:rsidRDefault="00E0033A" w:rsidP="0014647E">
      <w:pPr>
        <w:ind w:right="-1"/>
        <w:jc w:val="both"/>
        <w:rPr>
          <w:sz w:val="28"/>
          <w:szCs w:val="28"/>
        </w:rPr>
      </w:pPr>
    </w:p>
    <w:p w:rsidR="00137FE5" w:rsidRPr="005E45C9" w:rsidRDefault="00137FE5" w:rsidP="00530E50">
      <w:pPr>
        <w:spacing w:line="360" w:lineRule="auto"/>
        <w:rPr>
          <w:sz w:val="28"/>
          <w:szCs w:val="28"/>
          <w:u w:val="single"/>
        </w:rPr>
      </w:pPr>
    </w:p>
    <w:p w:rsidR="00137FE5" w:rsidRPr="00137FE5" w:rsidRDefault="00137FE5" w:rsidP="00530E50">
      <w:pPr>
        <w:spacing w:line="360" w:lineRule="auto"/>
        <w:rPr>
          <w:sz w:val="28"/>
          <w:szCs w:val="28"/>
        </w:rPr>
      </w:pPr>
      <w:r w:rsidRPr="00137FE5">
        <w:rPr>
          <w:sz w:val="28"/>
          <w:szCs w:val="28"/>
        </w:rPr>
        <w:t xml:space="preserve">в том, что он(а) является студентом(кой) </w:t>
      </w:r>
      <w:r w:rsidRPr="00137FE5">
        <w:rPr>
          <w:sz w:val="28"/>
          <w:szCs w:val="28"/>
          <w:u w:val="single"/>
        </w:rPr>
        <w:t>1</w:t>
      </w:r>
      <w:r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530E50">
      <w:pPr>
        <w:spacing w:line="360" w:lineRule="auto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6E1A70" w:rsidP="00530E50">
      <w:pPr>
        <w:spacing w:line="360" w:lineRule="auto"/>
        <w:ind w:right="-1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ФГБОУ ВО </w:t>
      </w:r>
      <w:r w:rsidR="00137FE5" w:rsidRPr="00137FE5">
        <w:rPr>
          <w:sz w:val="28"/>
          <w:szCs w:val="28"/>
        </w:rPr>
        <w:t>«Кубанский   г</w:t>
      </w:r>
      <w:r w:rsidR="00560CAA">
        <w:rPr>
          <w:sz w:val="28"/>
          <w:szCs w:val="28"/>
        </w:rPr>
        <w:t>осударственный   университет»</w:t>
      </w:r>
      <w:r w:rsidR="00560CAA">
        <w:rPr>
          <w:sz w:val="28"/>
          <w:szCs w:val="28"/>
        </w:rPr>
        <w:tab/>
      </w:r>
      <w:r w:rsidR="00137FE5" w:rsidRPr="00137FE5">
        <w:rPr>
          <w:sz w:val="28"/>
          <w:szCs w:val="28"/>
        </w:rPr>
        <w:t>и</w:t>
      </w:r>
      <w:r w:rsidR="00560CAA">
        <w:rPr>
          <w:sz w:val="28"/>
          <w:szCs w:val="28"/>
        </w:rPr>
        <w:t xml:space="preserve"> </w:t>
      </w:r>
      <w:r w:rsidR="00137FE5" w:rsidRPr="00137FE5">
        <w:rPr>
          <w:sz w:val="28"/>
          <w:szCs w:val="28"/>
        </w:rPr>
        <w:t>обучается</w:t>
      </w:r>
      <w:r w:rsidR="00767F23">
        <w:rPr>
          <w:sz w:val="28"/>
          <w:szCs w:val="28"/>
        </w:rPr>
        <w:t xml:space="preserve"> по основной образовательной программе </w:t>
      </w:r>
    </w:p>
    <w:p w:rsidR="00137FE5" w:rsidRPr="00137FE5" w:rsidRDefault="00137FE5" w:rsidP="00530E50">
      <w:pPr>
        <w:spacing w:line="360" w:lineRule="auto"/>
        <w:rPr>
          <w:sz w:val="28"/>
          <w:szCs w:val="28"/>
        </w:rPr>
      </w:pPr>
      <w:r w:rsidRPr="00137FE5">
        <w:rPr>
          <w:sz w:val="28"/>
          <w:szCs w:val="28"/>
        </w:rPr>
        <w:t>по направлению подготовки 01.03.02 Прикладная математика и информатика,</w:t>
      </w:r>
    </w:p>
    <w:p w:rsidR="00137FE5" w:rsidRDefault="00137FE5" w:rsidP="00530E50">
      <w:pPr>
        <w:tabs>
          <w:tab w:val="left" w:pos="7230"/>
        </w:tabs>
        <w:spacing w:line="360" w:lineRule="auto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 w:rsidR="00F13C87">
        <w:rPr>
          <w:sz w:val="28"/>
          <w:szCs w:val="28"/>
        </w:rPr>
        <w:t>,</w:t>
      </w:r>
      <w:r w:rsidR="008920F6">
        <w:rPr>
          <w:sz w:val="28"/>
          <w:szCs w:val="28"/>
        </w:rPr>
        <w:tab/>
      </w:r>
    </w:p>
    <w:p w:rsidR="0014647E" w:rsidRPr="00973FDF" w:rsidRDefault="0014647E" w:rsidP="00530E50">
      <w:pPr>
        <w:spacing w:line="360" w:lineRule="auto"/>
        <w:ind w:right="-1"/>
        <w:rPr>
          <w:sz w:val="28"/>
          <w:szCs w:val="28"/>
          <w:u w:val="single"/>
        </w:rPr>
      </w:pPr>
    </w:p>
    <w:p w:rsidR="00137FE5" w:rsidRPr="00E9511E" w:rsidRDefault="00137FE5" w:rsidP="00137FE5">
      <w:pPr>
        <w:ind w:right="-1"/>
        <w:jc w:val="both"/>
        <w:rPr>
          <w:sz w:val="28"/>
          <w:szCs w:val="28"/>
        </w:rPr>
      </w:pPr>
    </w:p>
    <w:p w:rsidR="0026019B" w:rsidRDefault="0026019B" w:rsidP="00BD6170">
      <w:pPr>
        <w:jc w:val="both"/>
        <w:rPr>
          <w:sz w:val="28"/>
          <w:szCs w:val="28"/>
          <w:u w:val="single"/>
        </w:rPr>
      </w:pPr>
    </w:p>
    <w:p w:rsidR="0014647E" w:rsidRPr="00075143" w:rsidRDefault="0014647E" w:rsidP="00BD6170">
      <w:pPr>
        <w:jc w:val="both"/>
        <w:rPr>
          <w:b/>
          <w:i/>
          <w:sz w:val="28"/>
          <w:szCs w:val="28"/>
        </w:rPr>
      </w:pPr>
      <w:r w:rsidRPr="007E1ECF">
        <w:rPr>
          <w:sz w:val="28"/>
          <w:szCs w:val="28"/>
        </w:rPr>
        <w:t>Начало обучения:</w:t>
      </w:r>
      <w:r w:rsidR="005E45C9">
        <w:rPr>
          <w:sz w:val="28"/>
          <w:szCs w:val="28"/>
        </w:rPr>
        <w:t xml:space="preserve"> </w:t>
      </w:r>
      <w:r w:rsidRPr="007E1ECF">
        <w:rPr>
          <w:sz w:val="28"/>
          <w:szCs w:val="28"/>
          <w:u w:val="single"/>
        </w:rPr>
        <w:t>«</w:t>
      </w:r>
      <w:r w:rsidR="00137FE5" w:rsidRPr="007E1ECF">
        <w:rPr>
          <w:sz w:val="28"/>
          <w:szCs w:val="28"/>
          <w:u w:val="single"/>
        </w:rPr>
        <w:t>01</w:t>
      </w:r>
      <w:r w:rsidRPr="007E1ECF">
        <w:rPr>
          <w:sz w:val="28"/>
          <w:szCs w:val="28"/>
          <w:u w:val="single"/>
        </w:rPr>
        <w:t xml:space="preserve">» </w:t>
      </w:r>
      <w:r w:rsidR="00137FE5" w:rsidRPr="007E1ECF">
        <w:rPr>
          <w:sz w:val="28"/>
          <w:szCs w:val="28"/>
          <w:u w:val="single"/>
        </w:rPr>
        <w:t>сентября</w:t>
      </w:r>
      <w:r w:rsidR="001A37D3" w:rsidRPr="001A37D3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7E1ECF">
        <w:rPr>
          <w:sz w:val="28"/>
          <w:szCs w:val="28"/>
        </w:rPr>
        <w:t xml:space="preserve">Окончание обучения: </w:t>
      </w:r>
      <w:r w:rsidR="00626342">
        <w:rPr>
          <w:sz w:val="28"/>
          <w:szCs w:val="28"/>
          <w:u w:val="single"/>
        </w:rPr>
        <w:t>«31» августа 202</w:t>
      </w:r>
      <w:r w:rsidR="00075143">
        <w:rPr>
          <w:sz w:val="28"/>
          <w:szCs w:val="28"/>
          <w:u w:val="single"/>
          <w:lang w:val="en-US"/>
        </w:rPr>
        <w:t>7</w:t>
      </w:r>
      <w:r w:rsidR="00137FE5" w:rsidRPr="007E1ECF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C936A2" w:rsidP="00BD6170">
      <w:pPr>
        <w:jc w:val="both"/>
        <w:rPr>
          <w:sz w:val="28"/>
          <w:szCs w:val="28"/>
        </w:rPr>
      </w:pPr>
      <w:r w:rsidRPr="00C936A2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137FE5" w:rsidRPr="00137FE5" w:rsidRDefault="006404B6" w:rsidP="00137FE5">
      <w:pPr>
        <w:jc w:val="both"/>
        <w:rPr>
          <w:sz w:val="28"/>
          <w:szCs w:val="28"/>
        </w:rPr>
      </w:pPr>
      <w:r>
        <w:rPr>
          <w:sz w:val="28"/>
          <w:szCs w:val="28"/>
        </w:rPr>
        <w:t>Декан</w:t>
      </w:r>
      <w:r w:rsidR="00137FE5" w:rsidRPr="00137FE5">
        <w:rPr>
          <w:sz w:val="28"/>
          <w:szCs w:val="28"/>
        </w:rPr>
        <w:t xml:space="preserve"> ФКТиПМ </w:t>
      </w:r>
      <w:r w:rsidR="0066277F">
        <w:rPr>
          <w:sz w:val="28"/>
          <w:szCs w:val="28"/>
        </w:rPr>
        <w:t xml:space="preserve"> __</w:t>
      </w:r>
      <w:r>
        <w:rPr>
          <w:sz w:val="28"/>
          <w:szCs w:val="28"/>
        </w:rPr>
        <w:t>___</w:t>
      </w:r>
      <w:r w:rsidR="0066277F">
        <w:rPr>
          <w:sz w:val="28"/>
          <w:szCs w:val="28"/>
        </w:rPr>
        <w:t>_</w:t>
      </w:r>
      <w:r>
        <w:rPr>
          <w:sz w:val="28"/>
          <w:szCs w:val="28"/>
        </w:rPr>
        <w:t>___</w:t>
      </w:r>
      <w:r w:rsidR="0066277F">
        <w:rPr>
          <w:sz w:val="28"/>
          <w:szCs w:val="28"/>
        </w:rPr>
        <w:t>_________</w:t>
      </w:r>
      <w:r w:rsidR="008F54A4">
        <w:rPr>
          <w:sz w:val="28"/>
          <w:szCs w:val="28"/>
        </w:rPr>
        <w:t>_____________</w:t>
      </w:r>
      <w:r w:rsidR="00062706">
        <w:rPr>
          <w:sz w:val="28"/>
          <w:szCs w:val="28"/>
        </w:rPr>
        <w:t>___</w:t>
      </w:r>
      <w:r w:rsidR="0066277F">
        <w:rPr>
          <w:sz w:val="28"/>
          <w:szCs w:val="28"/>
        </w:rPr>
        <w:t xml:space="preserve">______ </w:t>
      </w:r>
      <w:r>
        <w:rPr>
          <w:sz w:val="28"/>
          <w:szCs w:val="28"/>
        </w:rPr>
        <w:t>А.Д</w:t>
      </w:r>
      <w:r w:rsidR="00B71A40">
        <w:rPr>
          <w:sz w:val="28"/>
          <w:szCs w:val="28"/>
        </w:rPr>
        <w:t xml:space="preserve">. </w:t>
      </w:r>
      <w:r>
        <w:rPr>
          <w:sz w:val="28"/>
          <w:szCs w:val="28"/>
        </w:rPr>
        <w:t>Колотий</w:t>
      </w:r>
    </w:p>
    <w:p w:rsidR="00137FE5" w:rsidRPr="00137FE5" w:rsidRDefault="00137FE5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362FD8" w:rsidP="00137FE5">
      <w:pPr>
        <w:jc w:val="both"/>
      </w:pPr>
      <w:r>
        <w:t xml:space="preserve"> </w:t>
      </w: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1278EC" w:rsidRDefault="001278EC" w:rsidP="00137FE5">
      <w:pPr>
        <w:jc w:val="both"/>
        <w:rPr>
          <w:u w:val="single"/>
        </w:rPr>
      </w:pPr>
    </w:p>
    <w:p w:rsidR="001278EC" w:rsidRPr="00137FE5" w:rsidRDefault="001278EC" w:rsidP="00137FE5">
      <w:pPr>
        <w:jc w:val="both"/>
      </w:pPr>
    </w:p>
    <w:sectPr w:rsidR="001278EC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2A4A" w:rsidRDefault="00022A4A" w:rsidP="00CB4EE1">
      <w:r>
        <w:separator/>
      </w:r>
    </w:p>
  </w:endnote>
  <w:endnote w:type="continuationSeparator" w:id="0">
    <w:p w:rsidR="00022A4A" w:rsidRDefault="00022A4A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2A4A" w:rsidRDefault="00022A4A" w:rsidP="00CB4EE1">
      <w:r>
        <w:separator/>
      </w:r>
    </w:p>
  </w:footnote>
  <w:footnote w:type="continuationSeparator" w:id="0">
    <w:p w:rsidR="00022A4A" w:rsidRDefault="00022A4A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31541355">
    <w:abstractNumId w:val="15"/>
  </w:num>
  <w:num w:numId="2" w16cid:durableId="1179808225">
    <w:abstractNumId w:val="1"/>
  </w:num>
  <w:num w:numId="3" w16cid:durableId="684943884">
    <w:abstractNumId w:val="7"/>
  </w:num>
  <w:num w:numId="4" w16cid:durableId="1929263367">
    <w:abstractNumId w:val="36"/>
  </w:num>
  <w:num w:numId="5" w16cid:durableId="2106346140">
    <w:abstractNumId w:val="35"/>
  </w:num>
  <w:num w:numId="6" w16cid:durableId="1943948160">
    <w:abstractNumId w:val="10"/>
  </w:num>
  <w:num w:numId="7" w16cid:durableId="1140341190">
    <w:abstractNumId w:val="30"/>
  </w:num>
  <w:num w:numId="8" w16cid:durableId="749497825">
    <w:abstractNumId w:val="20"/>
  </w:num>
  <w:num w:numId="9" w16cid:durableId="1765804722">
    <w:abstractNumId w:val="39"/>
  </w:num>
  <w:num w:numId="10" w16cid:durableId="2131435648">
    <w:abstractNumId w:val="16"/>
  </w:num>
  <w:num w:numId="11" w16cid:durableId="1332294603">
    <w:abstractNumId w:val="25"/>
  </w:num>
  <w:num w:numId="12" w16cid:durableId="99765636">
    <w:abstractNumId w:val="29"/>
  </w:num>
  <w:num w:numId="13" w16cid:durableId="670640933">
    <w:abstractNumId w:val="12"/>
  </w:num>
  <w:num w:numId="14" w16cid:durableId="586809470">
    <w:abstractNumId w:val="38"/>
  </w:num>
  <w:num w:numId="15" w16cid:durableId="235865564">
    <w:abstractNumId w:val="17"/>
  </w:num>
  <w:num w:numId="16" w16cid:durableId="527255290">
    <w:abstractNumId w:val="21"/>
  </w:num>
  <w:num w:numId="17" w16cid:durableId="131408213">
    <w:abstractNumId w:val="2"/>
  </w:num>
  <w:num w:numId="18" w16cid:durableId="870919435">
    <w:abstractNumId w:val="3"/>
  </w:num>
  <w:num w:numId="19" w16cid:durableId="1573156631">
    <w:abstractNumId w:val="9"/>
  </w:num>
  <w:num w:numId="20" w16cid:durableId="1764566099">
    <w:abstractNumId w:val="32"/>
  </w:num>
  <w:num w:numId="21" w16cid:durableId="270822344">
    <w:abstractNumId w:val="33"/>
  </w:num>
  <w:num w:numId="22" w16cid:durableId="112984591">
    <w:abstractNumId w:val="27"/>
  </w:num>
  <w:num w:numId="23" w16cid:durableId="2030065794">
    <w:abstractNumId w:val="26"/>
  </w:num>
  <w:num w:numId="24" w16cid:durableId="1343819146">
    <w:abstractNumId w:val="4"/>
  </w:num>
  <w:num w:numId="25" w16cid:durableId="1143275888">
    <w:abstractNumId w:val="13"/>
  </w:num>
  <w:num w:numId="26" w16cid:durableId="1221287875">
    <w:abstractNumId w:val="31"/>
  </w:num>
  <w:num w:numId="27" w16cid:durableId="1889952699">
    <w:abstractNumId w:val="22"/>
  </w:num>
  <w:num w:numId="28" w16cid:durableId="571349872">
    <w:abstractNumId w:val="24"/>
  </w:num>
  <w:num w:numId="29" w16cid:durableId="1630090532">
    <w:abstractNumId w:val="6"/>
  </w:num>
  <w:num w:numId="30" w16cid:durableId="837118180">
    <w:abstractNumId w:val="28"/>
  </w:num>
  <w:num w:numId="31" w16cid:durableId="1562445845">
    <w:abstractNumId w:val="18"/>
  </w:num>
  <w:num w:numId="32" w16cid:durableId="998116478">
    <w:abstractNumId w:val="19"/>
  </w:num>
  <w:num w:numId="33" w16cid:durableId="1692949828">
    <w:abstractNumId w:val="23"/>
  </w:num>
  <w:num w:numId="34" w16cid:durableId="929434380">
    <w:abstractNumId w:val="14"/>
  </w:num>
  <w:num w:numId="35" w16cid:durableId="465973851">
    <w:abstractNumId w:val="5"/>
  </w:num>
  <w:num w:numId="36" w16cid:durableId="723720094">
    <w:abstractNumId w:val="34"/>
  </w:num>
  <w:num w:numId="37" w16cid:durableId="1990819736">
    <w:abstractNumId w:val="37"/>
  </w:num>
  <w:num w:numId="38" w16cid:durableId="159736068">
    <w:abstractNumId w:val="8"/>
  </w:num>
  <w:num w:numId="39" w16cid:durableId="194852789">
    <w:abstractNumId w:val="11"/>
  </w:num>
  <w:num w:numId="40" w16cid:durableId="100500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3EE6"/>
    <w:rsid w:val="00004207"/>
    <w:rsid w:val="00005286"/>
    <w:rsid w:val="00005946"/>
    <w:rsid w:val="00005DDE"/>
    <w:rsid w:val="000060F8"/>
    <w:rsid w:val="00007404"/>
    <w:rsid w:val="0000760F"/>
    <w:rsid w:val="000102E3"/>
    <w:rsid w:val="0001458F"/>
    <w:rsid w:val="00014DBC"/>
    <w:rsid w:val="00017A43"/>
    <w:rsid w:val="00017B98"/>
    <w:rsid w:val="00020459"/>
    <w:rsid w:val="0002279E"/>
    <w:rsid w:val="00022A4A"/>
    <w:rsid w:val="0002448E"/>
    <w:rsid w:val="00024982"/>
    <w:rsid w:val="00025C25"/>
    <w:rsid w:val="000260E8"/>
    <w:rsid w:val="000274A3"/>
    <w:rsid w:val="00027AD0"/>
    <w:rsid w:val="00030871"/>
    <w:rsid w:val="000329C2"/>
    <w:rsid w:val="00033CBC"/>
    <w:rsid w:val="00034B0A"/>
    <w:rsid w:val="00034BB1"/>
    <w:rsid w:val="000368A9"/>
    <w:rsid w:val="00037AEA"/>
    <w:rsid w:val="00040327"/>
    <w:rsid w:val="000422FD"/>
    <w:rsid w:val="000427A4"/>
    <w:rsid w:val="00042A31"/>
    <w:rsid w:val="000439D0"/>
    <w:rsid w:val="00043AF7"/>
    <w:rsid w:val="000444BB"/>
    <w:rsid w:val="000469EF"/>
    <w:rsid w:val="00046D72"/>
    <w:rsid w:val="0004758C"/>
    <w:rsid w:val="000479B9"/>
    <w:rsid w:val="00051721"/>
    <w:rsid w:val="00051AD5"/>
    <w:rsid w:val="000535C7"/>
    <w:rsid w:val="000543F9"/>
    <w:rsid w:val="000547BA"/>
    <w:rsid w:val="000547D9"/>
    <w:rsid w:val="00054F41"/>
    <w:rsid w:val="00055CF4"/>
    <w:rsid w:val="000607B8"/>
    <w:rsid w:val="00061138"/>
    <w:rsid w:val="00061159"/>
    <w:rsid w:val="000612B2"/>
    <w:rsid w:val="00061434"/>
    <w:rsid w:val="00061531"/>
    <w:rsid w:val="000622B4"/>
    <w:rsid w:val="00062706"/>
    <w:rsid w:val="00062D6F"/>
    <w:rsid w:val="0006392E"/>
    <w:rsid w:val="00064051"/>
    <w:rsid w:val="000647A8"/>
    <w:rsid w:val="000654EE"/>
    <w:rsid w:val="0006668A"/>
    <w:rsid w:val="0006691B"/>
    <w:rsid w:val="00067E4A"/>
    <w:rsid w:val="0007037E"/>
    <w:rsid w:val="00070EED"/>
    <w:rsid w:val="000727BF"/>
    <w:rsid w:val="00073542"/>
    <w:rsid w:val="00073837"/>
    <w:rsid w:val="0007387E"/>
    <w:rsid w:val="00075143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87"/>
    <w:rsid w:val="00091497"/>
    <w:rsid w:val="000916EC"/>
    <w:rsid w:val="00091E8A"/>
    <w:rsid w:val="00092C78"/>
    <w:rsid w:val="00092FC5"/>
    <w:rsid w:val="000935E7"/>
    <w:rsid w:val="0009366D"/>
    <w:rsid w:val="0009395D"/>
    <w:rsid w:val="00094879"/>
    <w:rsid w:val="000A0821"/>
    <w:rsid w:val="000A0874"/>
    <w:rsid w:val="000A1A67"/>
    <w:rsid w:val="000A27BE"/>
    <w:rsid w:val="000A3C68"/>
    <w:rsid w:val="000A3CE7"/>
    <w:rsid w:val="000A46B2"/>
    <w:rsid w:val="000A46DF"/>
    <w:rsid w:val="000A556D"/>
    <w:rsid w:val="000A5D5C"/>
    <w:rsid w:val="000A636B"/>
    <w:rsid w:val="000A68EA"/>
    <w:rsid w:val="000A7148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0339"/>
    <w:rsid w:val="000C149A"/>
    <w:rsid w:val="000C20EE"/>
    <w:rsid w:val="000C39EA"/>
    <w:rsid w:val="000C5049"/>
    <w:rsid w:val="000C58CE"/>
    <w:rsid w:val="000C5F12"/>
    <w:rsid w:val="000C5FED"/>
    <w:rsid w:val="000C65C9"/>
    <w:rsid w:val="000C7C2A"/>
    <w:rsid w:val="000C7D59"/>
    <w:rsid w:val="000D0AED"/>
    <w:rsid w:val="000D25C3"/>
    <w:rsid w:val="000D2ACB"/>
    <w:rsid w:val="000D2D0F"/>
    <w:rsid w:val="000D4394"/>
    <w:rsid w:val="000D43C8"/>
    <w:rsid w:val="000D4C2F"/>
    <w:rsid w:val="000D4D90"/>
    <w:rsid w:val="000D544A"/>
    <w:rsid w:val="000D5C58"/>
    <w:rsid w:val="000D617C"/>
    <w:rsid w:val="000D75C3"/>
    <w:rsid w:val="000D7CB0"/>
    <w:rsid w:val="000E0901"/>
    <w:rsid w:val="000E0BFD"/>
    <w:rsid w:val="000E111F"/>
    <w:rsid w:val="000E281A"/>
    <w:rsid w:val="000E3476"/>
    <w:rsid w:val="000E37A5"/>
    <w:rsid w:val="000E44A9"/>
    <w:rsid w:val="000E46E8"/>
    <w:rsid w:val="000E5047"/>
    <w:rsid w:val="000E719E"/>
    <w:rsid w:val="000E7B16"/>
    <w:rsid w:val="000E7FF7"/>
    <w:rsid w:val="000F0F7C"/>
    <w:rsid w:val="000F1313"/>
    <w:rsid w:val="000F1551"/>
    <w:rsid w:val="000F195C"/>
    <w:rsid w:val="000F1A8D"/>
    <w:rsid w:val="000F1E02"/>
    <w:rsid w:val="000F24C6"/>
    <w:rsid w:val="000F45D0"/>
    <w:rsid w:val="000F4617"/>
    <w:rsid w:val="000F4B65"/>
    <w:rsid w:val="000F4E88"/>
    <w:rsid w:val="000F6AFE"/>
    <w:rsid w:val="000F7B49"/>
    <w:rsid w:val="00100CF7"/>
    <w:rsid w:val="001016D3"/>
    <w:rsid w:val="00103C6C"/>
    <w:rsid w:val="0010590E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4D9E"/>
    <w:rsid w:val="00115B01"/>
    <w:rsid w:val="0011684E"/>
    <w:rsid w:val="001174B2"/>
    <w:rsid w:val="001202FF"/>
    <w:rsid w:val="00120385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278EC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47F9F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0549"/>
    <w:rsid w:val="00160C08"/>
    <w:rsid w:val="00161270"/>
    <w:rsid w:val="00162379"/>
    <w:rsid w:val="001629A5"/>
    <w:rsid w:val="0016330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3D79"/>
    <w:rsid w:val="00174A79"/>
    <w:rsid w:val="00174E6B"/>
    <w:rsid w:val="00175AC9"/>
    <w:rsid w:val="00176DE7"/>
    <w:rsid w:val="001774AD"/>
    <w:rsid w:val="00177F82"/>
    <w:rsid w:val="0018035F"/>
    <w:rsid w:val="001815FE"/>
    <w:rsid w:val="00183FB9"/>
    <w:rsid w:val="0018417B"/>
    <w:rsid w:val="001849BA"/>
    <w:rsid w:val="00185E9E"/>
    <w:rsid w:val="00185F4A"/>
    <w:rsid w:val="00185F90"/>
    <w:rsid w:val="00187134"/>
    <w:rsid w:val="00187A98"/>
    <w:rsid w:val="001915FC"/>
    <w:rsid w:val="0019282F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7D3"/>
    <w:rsid w:val="001A3983"/>
    <w:rsid w:val="001A3DD2"/>
    <w:rsid w:val="001A51A6"/>
    <w:rsid w:val="001A53BE"/>
    <w:rsid w:val="001A6C77"/>
    <w:rsid w:val="001A72AE"/>
    <w:rsid w:val="001A7BE6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6987"/>
    <w:rsid w:val="001B6DF7"/>
    <w:rsid w:val="001B7538"/>
    <w:rsid w:val="001B77EA"/>
    <w:rsid w:val="001C09C4"/>
    <w:rsid w:val="001C0ED4"/>
    <w:rsid w:val="001C1837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2F38"/>
    <w:rsid w:val="001D34D1"/>
    <w:rsid w:val="001D35B8"/>
    <w:rsid w:val="001D3F5F"/>
    <w:rsid w:val="001D47CB"/>
    <w:rsid w:val="001D5E3C"/>
    <w:rsid w:val="001D7024"/>
    <w:rsid w:val="001D7963"/>
    <w:rsid w:val="001D7D3C"/>
    <w:rsid w:val="001D7D71"/>
    <w:rsid w:val="001D7F79"/>
    <w:rsid w:val="001E0360"/>
    <w:rsid w:val="001E13A6"/>
    <w:rsid w:val="001E2B23"/>
    <w:rsid w:val="001E38DE"/>
    <w:rsid w:val="001E390D"/>
    <w:rsid w:val="001E391B"/>
    <w:rsid w:val="001E4B8B"/>
    <w:rsid w:val="001E530E"/>
    <w:rsid w:val="001F323F"/>
    <w:rsid w:val="001F38E6"/>
    <w:rsid w:val="001F392C"/>
    <w:rsid w:val="001F40B2"/>
    <w:rsid w:val="001F4B37"/>
    <w:rsid w:val="001F50D5"/>
    <w:rsid w:val="001F5119"/>
    <w:rsid w:val="001F5E7D"/>
    <w:rsid w:val="001F720B"/>
    <w:rsid w:val="001F7CD7"/>
    <w:rsid w:val="00200861"/>
    <w:rsid w:val="002017C5"/>
    <w:rsid w:val="002017EE"/>
    <w:rsid w:val="002019F7"/>
    <w:rsid w:val="00204173"/>
    <w:rsid w:val="0020426E"/>
    <w:rsid w:val="00204FE1"/>
    <w:rsid w:val="00205BC6"/>
    <w:rsid w:val="00206395"/>
    <w:rsid w:val="0020651D"/>
    <w:rsid w:val="00206B94"/>
    <w:rsid w:val="002072EE"/>
    <w:rsid w:val="00207A7E"/>
    <w:rsid w:val="00210761"/>
    <w:rsid w:val="002119BF"/>
    <w:rsid w:val="002124B4"/>
    <w:rsid w:val="00212A67"/>
    <w:rsid w:val="00212E80"/>
    <w:rsid w:val="002133D6"/>
    <w:rsid w:val="00214151"/>
    <w:rsid w:val="002147B7"/>
    <w:rsid w:val="00214904"/>
    <w:rsid w:val="0021566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836"/>
    <w:rsid w:val="00236A2A"/>
    <w:rsid w:val="00236DB4"/>
    <w:rsid w:val="00237902"/>
    <w:rsid w:val="00237A0A"/>
    <w:rsid w:val="00241C02"/>
    <w:rsid w:val="002420F8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57DEE"/>
    <w:rsid w:val="0026019B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5E7F"/>
    <w:rsid w:val="002670EB"/>
    <w:rsid w:val="00270160"/>
    <w:rsid w:val="002702E6"/>
    <w:rsid w:val="00271523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73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6E3"/>
    <w:rsid w:val="002A2F81"/>
    <w:rsid w:val="002A3974"/>
    <w:rsid w:val="002A4844"/>
    <w:rsid w:val="002A4A66"/>
    <w:rsid w:val="002A5AFD"/>
    <w:rsid w:val="002A5FC9"/>
    <w:rsid w:val="002A66A7"/>
    <w:rsid w:val="002B0C40"/>
    <w:rsid w:val="002B0D69"/>
    <w:rsid w:val="002B1569"/>
    <w:rsid w:val="002B27DC"/>
    <w:rsid w:val="002B32D5"/>
    <w:rsid w:val="002B3DB7"/>
    <w:rsid w:val="002B48F3"/>
    <w:rsid w:val="002B58E9"/>
    <w:rsid w:val="002B7D01"/>
    <w:rsid w:val="002C0D2D"/>
    <w:rsid w:val="002C355F"/>
    <w:rsid w:val="002C3686"/>
    <w:rsid w:val="002C6476"/>
    <w:rsid w:val="002C7216"/>
    <w:rsid w:val="002C7226"/>
    <w:rsid w:val="002D0166"/>
    <w:rsid w:val="002D05E8"/>
    <w:rsid w:val="002D0B6A"/>
    <w:rsid w:val="002D1386"/>
    <w:rsid w:val="002D1A11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07F1"/>
    <w:rsid w:val="002E2165"/>
    <w:rsid w:val="002E217D"/>
    <w:rsid w:val="002E2691"/>
    <w:rsid w:val="002E2A97"/>
    <w:rsid w:val="002E3F2F"/>
    <w:rsid w:val="002E4441"/>
    <w:rsid w:val="002E44B5"/>
    <w:rsid w:val="002E46F8"/>
    <w:rsid w:val="002E4A61"/>
    <w:rsid w:val="002E4CF5"/>
    <w:rsid w:val="002E62B2"/>
    <w:rsid w:val="002E6C37"/>
    <w:rsid w:val="002E7BB2"/>
    <w:rsid w:val="002F011A"/>
    <w:rsid w:val="002F0BE7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9DA"/>
    <w:rsid w:val="00310A62"/>
    <w:rsid w:val="00311581"/>
    <w:rsid w:val="00312D75"/>
    <w:rsid w:val="00313551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F2E"/>
    <w:rsid w:val="00323BA9"/>
    <w:rsid w:val="00324400"/>
    <w:rsid w:val="003252D5"/>
    <w:rsid w:val="00326FA5"/>
    <w:rsid w:val="00327AF3"/>
    <w:rsid w:val="00330142"/>
    <w:rsid w:val="00330B76"/>
    <w:rsid w:val="003312DC"/>
    <w:rsid w:val="003328E9"/>
    <w:rsid w:val="00332969"/>
    <w:rsid w:val="00333FEF"/>
    <w:rsid w:val="003342A7"/>
    <w:rsid w:val="0033471A"/>
    <w:rsid w:val="0033663E"/>
    <w:rsid w:val="00336978"/>
    <w:rsid w:val="0033702C"/>
    <w:rsid w:val="00337EA4"/>
    <w:rsid w:val="00337FD2"/>
    <w:rsid w:val="0034094F"/>
    <w:rsid w:val="0034137A"/>
    <w:rsid w:val="0034420D"/>
    <w:rsid w:val="003445E4"/>
    <w:rsid w:val="00344A31"/>
    <w:rsid w:val="0034598F"/>
    <w:rsid w:val="00346611"/>
    <w:rsid w:val="003476D8"/>
    <w:rsid w:val="00347CEC"/>
    <w:rsid w:val="0035287C"/>
    <w:rsid w:val="003533AE"/>
    <w:rsid w:val="00354158"/>
    <w:rsid w:val="00354466"/>
    <w:rsid w:val="00354744"/>
    <w:rsid w:val="00354C4A"/>
    <w:rsid w:val="00354CB0"/>
    <w:rsid w:val="003552EA"/>
    <w:rsid w:val="00355352"/>
    <w:rsid w:val="003556E3"/>
    <w:rsid w:val="003559E8"/>
    <w:rsid w:val="003568F0"/>
    <w:rsid w:val="00357BF5"/>
    <w:rsid w:val="00361BCF"/>
    <w:rsid w:val="003620D7"/>
    <w:rsid w:val="00362CD8"/>
    <w:rsid w:val="00362FD8"/>
    <w:rsid w:val="00363D7E"/>
    <w:rsid w:val="00364D13"/>
    <w:rsid w:val="003660B9"/>
    <w:rsid w:val="003665D3"/>
    <w:rsid w:val="00367E5F"/>
    <w:rsid w:val="0037022D"/>
    <w:rsid w:val="00370E8B"/>
    <w:rsid w:val="0037208F"/>
    <w:rsid w:val="003722E5"/>
    <w:rsid w:val="0037253C"/>
    <w:rsid w:val="00372627"/>
    <w:rsid w:val="00372CF0"/>
    <w:rsid w:val="00372E8A"/>
    <w:rsid w:val="0037382F"/>
    <w:rsid w:val="00373D41"/>
    <w:rsid w:val="00375696"/>
    <w:rsid w:val="003760FF"/>
    <w:rsid w:val="003762C5"/>
    <w:rsid w:val="00376D30"/>
    <w:rsid w:val="00377922"/>
    <w:rsid w:val="0038075F"/>
    <w:rsid w:val="00381643"/>
    <w:rsid w:val="00381B1D"/>
    <w:rsid w:val="00382A0F"/>
    <w:rsid w:val="00383BB3"/>
    <w:rsid w:val="00384254"/>
    <w:rsid w:val="00385D2B"/>
    <w:rsid w:val="00385F25"/>
    <w:rsid w:val="00387223"/>
    <w:rsid w:val="00387407"/>
    <w:rsid w:val="003877F2"/>
    <w:rsid w:val="00390BF7"/>
    <w:rsid w:val="003920E9"/>
    <w:rsid w:val="003924A2"/>
    <w:rsid w:val="003927D7"/>
    <w:rsid w:val="00392F30"/>
    <w:rsid w:val="00394368"/>
    <w:rsid w:val="00395989"/>
    <w:rsid w:val="003959E4"/>
    <w:rsid w:val="00396C35"/>
    <w:rsid w:val="003A1065"/>
    <w:rsid w:val="003A1368"/>
    <w:rsid w:val="003A1C34"/>
    <w:rsid w:val="003A3C76"/>
    <w:rsid w:val="003A4325"/>
    <w:rsid w:val="003A446E"/>
    <w:rsid w:val="003A4AFD"/>
    <w:rsid w:val="003A58BC"/>
    <w:rsid w:val="003A6A22"/>
    <w:rsid w:val="003A6A34"/>
    <w:rsid w:val="003A6CC8"/>
    <w:rsid w:val="003A71AE"/>
    <w:rsid w:val="003B16E9"/>
    <w:rsid w:val="003B335E"/>
    <w:rsid w:val="003B3790"/>
    <w:rsid w:val="003B4429"/>
    <w:rsid w:val="003B4E2C"/>
    <w:rsid w:val="003B4E96"/>
    <w:rsid w:val="003B4FC6"/>
    <w:rsid w:val="003B62D5"/>
    <w:rsid w:val="003B6D7B"/>
    <w:rsid w:val="003B7D15"/>
    <w:rsid w:val="003C110C"/>
    <w:rsid w:val="003C2831"/>
    <w:rsid w:val="003C2E2C"/>
    <w:rsid w:val="003C48BB"/>
    <w:rsid w:val="003C4FF0"/>
    <w:rsid w:val="003C5350"/>
    <w:rsid w:val="003C72AF"/>
    <w:rsid w:val="003C739A"/>
    <w:rsid w:val="003C7C65"/>
    <w:rsid w:val="003D0379"/>
    <w:rsid w:val="003D2950"/>
    <w:rsid w:val="003D2C3B"/>
    <w:rsid w:val="003D3A8A"/>
    <w:rsid w:val="003D58FC"/>
    <w:rsid w:val="003D723B"/>
    <w:rsid w:val="003D7657"/>
    <w:rsid w:val="003E166E"/>
    <w:rsid w:val="003E2CBF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3F7ADB"/>
    <w:rsid w:val="0040191E"/>
    <w:rsid w:val="00402666"/>
    <w:rsid w:val="00402A76"/>
    <w:rsid w:val="00403252"/>
    <w:rsid w:val="00403CC0"/>
    <w:rsid w:val="0040487C"/>
    <w:rsid w:val="00404F73"/>
    <w:rsid w:val="0040552E"/>
    <w:rsid w:val="004068D8"/>
    <w:rsid w:val="004070E9"/>
    <w:rsid w:val="004105ED"/>
    <w:rsid w:val="004110BB"/>
    <w:rsid w:val="004111E0"/>
    <w:rsid w:val="00411738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0F42"/>
    <w:rsid w:val="00421637"/>
    <w:rsid w:val="0042174A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243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4BB"/>
    <w:rsid w:val="00445D27"/>
    <w:rsid w:val="00446234"/>
    <w:rsid w:val="00446B07"/>
    <w:rsid w:val="004511DC"/>
    <w:rsid w:val="004517AE"/>
    <w:rsid w:val="00451BF9"/>
    <w:rsid w:val="004529FB"/>
    <w:rsid w:val="00452E64"/>
    <w:rsid w:val="00453217"/>
    <w:rsid w:val="004540FD"/>
    <w:rsid w:val="00454FA8"/>
    <w:rsid w:val="00455C16"/>
    <w:rsid w:val="00455E4A"/>
    <w:rsid w:val="0045606D"/>
    <w:rsid w:val="00456A50"/>
    <w:rsid w:val="00456DBD"/>
    <w:rsid w:val="004577AD"/>
    <w:rsid w:val="00461997"/>
    <w:rsid w:val="00461F03"/>
    <w:rsid w:val="00462AF6"/>
    <w:rsid w:val="00462D70"/>
    <w:rsid w:val="00463960"/>
    <w:rsid w:val="00463F6D"/>
    <w:rsid w:val="00464B3C"/>
    <w:rsid w:val="00466885"/>
    <w:rsid w:val="00466F11"/>
    <w:rsid w:val="004678BA"/>
    <w:rsid w:val="004702B0"/>
    <w:rsid w:val="004708DA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AB"/>
    <w:rsid w:val="004A699E"/>
    <w:rsid w:val="004A6D45"/>
    <w:rsid w:val="004A7010"/>
    <w:rsid w:val="004B02B1"/>
    <w:rsid w:val="004B0DFA"/>
    <w:rsid w:val="004B1B30"/>
    <w:rsid w:val="004B1BA0"/>
    <w:rsid w:val="004B2895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055F"/>
    <w:rsid w:val="004D383F"/>
    <w:rsid w:val="004D46D3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5714"/>
    <w:rsid w:val="004E7DCB"/>
    <w:rsid w:val="004F017C"/>
    <w:rsid w:val="004F0EA6"/>
    <w:rsid w:val="004F1BF9"/>
    <w:rsid w:val="004F2470"/>
    <w:rsid w:val="004F2735"/>
    <w:rsid w:val="004F2DCC"/>
    <w:rsid w:val="004F31CD"/>
    <w:rsid w:val="004F36C4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6268"/>
    <w:rsid w:val="0051710A"/>
    <w:rsid w:val="005202DA"/>
    <w:rsid w:val="005202EA"/>
    <w:rsid w:val="00520540"/>
    <w:rsid w:val="005205C7"/>
    <w:rsid w:val="00520C96"/>
    <w:rsid w:val="00520D12"/>
    <w:rsid w:val="005211F4"/>
    <w:rsid w:val="005216DF"/>
    <w:rsid w:val="005216FE"/>
    <w:rsid w:val="00521B2A"/>
    <w:rsid w:val="00522387"/>
    <w:rsid w:val="00523797"/>
    <w:rsid w:val="00523ABB"/>
    <w:rsid w:val="00524716"/>
    <w:rsid w:val="0052495B"/>
    <w:rsid w:val="005251C3"/>
    <w:rsid w:val="00525DC1"/>
    <w:rsid w:val="005275F5"/>
    <w:rsid w:val="00527B8B"/>
    <w:rsid w:val="005302FB"/>
    <w:rsid w:val="00530850"/>
    <w:rsid w:val="00530E50"/>
    <w:rsid w:val="00530EF5"/>
    <w:rsid w:val="005331AF"/>
    <w:rsid w:val="005356FE"/>
    <w:rsid w:val="00535826"/>
    <w:rsid w:val="00535BCB"/>
    <w:rsid w:val="00535C09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6C1"/>
    <w:rsid w:val="005518A8"/>
    <w:rsid w:val="00551B8D"/>
    <w:rsid w:val="0055285A"/>
    <w:rsid w:val="00557FF9"/>
    <w:rsid w:val="00560CAA"/>
    <w:rsid w:val="005610A3"/>
    <w:rsid w:val="00561907"/>
    <w:rsid w:val="005630BA"/>
    <w:rsid w:val="00563585"/>
    <w:rsid w:val="00564758"/>
    <w:rsid w:val="00567C66"/>
    <w:rsid w:val="0057098A"/>
    <w:rsid w:val="005733FD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5949"/>
    <w:rsid w:val="0058673A"/>
    <w:rsid w:val="00586F31"/>
    <w:rsid w:val="00592ED6"/>
    <w:rsid w:val="005932FF"/>
    <w:rsid w:val="00593313"/>
    <w:rsid w:val="00594C7F"/>
    <w:rsid w:val="00594ECB"/>
    <w:rsid w:val="00595CCA"/>
    <w:rsid w:val="005960EA"/>
    <w:rsid w:val="00596E4A"/>
    <w:rsid w:val="00597D75"/>
    <w:rsid w:val="005A2094"/>
    <w:rsid w:val="005A253B"/>
    <w:rsid w:val="005A2B0E"/>
    <w:rsid w:val="005A339B"/>
    <w:rsid w:val="005A3A50"/>
    <w:rsid w:val="005A420D"/>
    <w:rsid w:val="005A5678"/>
    <w:rsid w:val="005A6510"/>
    <w:rsid w:val="005A6C52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1892"/>
    <w:rsid w:val="005C2258"/>
    <w:rsid w:val="005C3380"/>
    <w:rsid w:val="005C4979"/>
    <w:rsid w:val="005C5DEE"/>
    <w:rsid w:val="005C6FDF"/>
    <w:rsid w:val="005C729B"/>
    <w:rsid w:val="005C7A3A"/>
    <w:rsid w:val="005D00F7"/>
    <w:rsid w:val="005D042F"/>
    <w:rsid w:val="005D057D"/>
    <w:rsid w:val="005D19ED"/>
    <w:rsid w:val="005D1D8B"/>
    <w:rsid w:val="005D2B0C"/>
    <w:rsid w:val="005D3E35"/>
    <w:rsid w:val="005D402D"/>
    <w:rsid w:val="005D589B"/>
    <w:rsid w:val="005D70C3"/>
    <w:rsid w:val="005D70DE"/>
    <w:rsid w:val="005D77C0"/>
    <w:rsid w:val="005D7BFC"/>
    <w:rsid w:val="005E02B1"/>
    <w:rsid w:val="005E11C1"/>
    <w:rsid w:val="005E13CC"/>
    <w:rsid w:val="005E177A"/>
    <w:rsid w:val="005E4015"/>
    <w:rsid w:val="005E45C9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5F78FF"/>
    <w:rsid w:val="005F7A58"/>
    <w:rsid w:val="006005C3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CC7"/>
    <w:rsid w:val="00623DE3"/>
    <w:rsid w:val="00624911"/>
    <w:rsid w:val="00624BD0"/>
    <w:rsid w:val="006255FE"/>
    <w:rsid w:val="006258D0"/>
    <w:rsid w:val="00625FEC"/>
    <w:rsid w:val="00626342"/>
    <w:rsid w:val="00626F17"/>
    <w:rsid w:val="00627824"/>
    <w:rsid w:val="00633ECE"/>
    <w:rsid w:val="00634FBF"/>
    <w:rsid w:val="00635B35"/>
    <w:rsid w:val="0063654A"/>
    <w:rsid w:val="0063674B"/>
    <w:rsid w:val="0063710B"/>
    <w:rsid w:val="00637E92"/>
    <w:rsid w:val="006404B6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02CD"/>
    <w:rsid w:val="006610AF"/>
    <w:rsid w:val="0066129F"/>
    <w:rsid w:val="00661D02"/>
    <w:rsid w:val="0066244F"/>
    <w:rsid w:val="0066277F"/>
    <w:rsid w:val="00662E66"/>
    <w:rsid w:val="0066528C"/>
    <w:rsid w:val="006676A8"/>
    <w:rsid w:val="0067147E"/>
    <w:rsid w:val="006716DF"/>
    <w:rsid w:val="0067242A"/>
    <w:rsid w:val="0067359B"/>
    <w:rsid w:val="006747C9"/>
    <w:rsid w:val="00675003"/>
    <w:rsid w:val="00675599"/>
    <w:rsid w:val="00676B16"/>
    <w:rsid w:val="0067713C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45B4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9F0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6C4"/>
    <w:rsid w:val="006C2ADB"/>
    <w:rsid w:val="006C4B03"/>
    <w:rsid w:val="006C68DB"/>
    <w:rsid w:val="006D0B8F"/>
    <w:rsid w:val="006D13D5"/>
    <w:rsid w:val="006D15D7"/>
    <w:rsid w:val="006D16A4"/>
    <w:rsid w:val="006D1F5B"/>
    <w:rsid w:val="006D3712"/>
    <w:rsid w:val="006D4A29"/>
    <w:rsid w:val="006D60FA"/>
    <w:rsid w:val="006D78C4"/>
    <w:rsid w:val="006D7A11"/>
    <w:rsid w:val="006E02A9"/>
    <w:rsid w:val="006E06CB"/>
    <w:rsid w:val="006E1767"/>
    <w:rsid w:val="006E1930"/>
    <w:rsid w:val="006E1A70"/>
    <w:rsid w:val="006E2435"/>
    <w:rsid w:val="006E2B99"/>
    <w:rsid w:val="006E2CE1"/>
    <w:rsid w:val="006E3C22"/>
    <w:rsid w:val="006E3C32"/>
    <w:rsid w:val="006E3D85"/>
    <w:rsid w:val="006E4BAD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47A8"/>
    <w:rsid w:val="00704942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6D4B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27C21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31B4"/>
    <w:rsid w:val="007438A3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4753"/>
    <w:rsid w:val="0075548A"/>
    <w:rsid w:val="00755695"/>
    <w:rsid w:val="00760A80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67F23"/>
    <w:rsid w:val="00767FE4"/>
    <w:rsid w:val="007705A0"/>
    <w:rsid w:val="00771155"/>
    <w:rsid w:val="0077155F"/>
    <w:rsid w:val="007726D8"/>
    <w:rsid w:val="007775F6"/>
    <w:rsid w:val="00781A7D"/>
    <w:rsid w:val="00782D71"/>
    <w:rsid w:val="0078356E"/>
    <w:rsid w:val="00783C5A"/>
    <w:rsid w:val="007845AC"/>
    <w:rsid w:val="007859B1"/>
    <w:rsid w:val="00790D63"/>
    <w:rsid w:val="007923C8"/>
    <w:rsid w:val="00792441"/>
    <w:rsid w:val="0079329D"/>
    <w:rsid w:val="00793E28"/>
    <w:rsid w:val="00793EAB"/>
    <w:rsid w:val="00796171"/>
    <w:rsid w:val="007964AC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0ADF"/>
    <w:rsid w:val="007B1A62"/>
    <w:rsid w:val="007B1B15"/>
    <w:rsid w:val="007B3C9A"/>
    <w:rsid w:val="007B3F9E"/>
    <w:rsid w:val="007B4788"/>
    <w:rsid w:val="007B4F86"/>
    <w:rsid w:val="007B4F91"/>
    <w:rsid w:val="007B652B"/>
    <w:rsid w:val="007B69CF"/>
    <w:rsid w:val="007B6B95"/>
    <w:rsid w:val="007B6D7F"/>
    <w:rsid w:val="007B70C9"/>
    <w:rsid w:val="007C0C4C"/>
    <w:rsid w:val="007C102E"/>
    <w:rsid w:val="007C21F4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437"/>
    <w:rsid w:val="007D1820"/>
    <w:rsid w:val="007D1A7B"/>
    <w:rsid w:val="007D2068"/>
    <w:rsid w:val="007D29CF"/>
    <w:rsid w:val="007D3F17"/>
    <w:rsid w:val="007D5916"/>
    <w:rsid w:val="007D785C"/>
    <w:rsid w:val="007E0065"/>
    <w:rsid w:val="007E04F6"/>
    <w:rsid w:val="007E1ECF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51C"/>
    <w:rsid w:val="00801DAD"/>
    <w:rsid w:val="0080275A"/>
    <w:rsid w:val="0080288C"/>
    <w:rsid w:val="008031DA"/>
    <w:rsid w:val="00803335"/>
    <w:rsid w:val="00803C27"/>
    <w:rsid w:val="00803EF0"/>
    <w:rsid w:val="0080446F"/>
    <w:rsid w:val="00804CD2"/>
    <w:rsid w:val="008053B2"/>
    <w:rsid w:val="00805540"/>
    <w:rsid w:val="0080592D"/>
    <w:rsid w:val="00805D4C"/>
    <w:rsid w:val="00806364"/>
    <w:rsid w:val="00806DF9"/>
    <w:rsid w:val="008105F2"/>
    <w:rsid w:val="00810891"/>
    <w:rsid w:val="008108C0"/>
    <w:rsid w:val="00812654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48C5"/>
    <w:rsid w:val="00825BBB"/>
    <w:rsid w:val="00831B49"/>
    <w:rsid w:val="008330BC"/>
    <w:rsid w:val="008340A3"/>
    <w:rsid w:val="0083411D"/>
    <w:rsid w:val="00835424"/>
    <w:rsid w:val="008362FA"/>
    <w:rsid w:val="00836DF0"/>
    <w:rsid w:val="00837C67"/>
    <w:rsid w:val="008406E4"/>
    <w:rsid w:val="00840A25"/>
    <w:rsid w:val="008415BC"/>
    <w:rsid w:val="0084170F"/>
    <w:rsid w:val="00841C6A"/>
    <w:rsid w:val="008439B8"/>
    <w:rsid w:val="00843C5E"/>
    <w:rsid w:val="00844891"/>
    <w:rsid w:val="00847B65"/>
    <w:rsid w:val="00850224"/>
    <w:rsid w:val="00850D80"/>
    <w:rsid w:val="00852858"/>
    <w:rsid w:val="00853FD2"/>
    <w:rsid w:val="008547FF"/>
    <w:rsid w:val="00854A38"/>
    <w:rsid w:val="00856740"/>
    <w:rsid w:val="00857759"/>
    <w:rsid w:val="00860449"/>
    <w:rsid w:val="0086046D"/>
    <w:rsid w:val="00860BE0"/>
    <w:rsid w:val="00861A2F"/>
    <w:rsid w:val="00862567"/>
    <w:rsid w:val="00863BAD"/>
    <w:rsid w:val="00863E63"/>
    <w:rsid w:val="0086459B"/>
    <w:rsid w:val="00864926"/>
    <w:rsid w:val="00865209"/>
    <w:rsid w:val="0086592F"/>
    <w:rsid w:val="0086798F"/>
    <w:rsid w:val="00870DC3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4D09"/>
    <w:rsid w:val="00885676"/>
    <w:rsid w:val="00885FBA"/>
    <w:rsid w:val="00890851"/>
    <w:rsid w:val="00890AFC"/>
    <w:rsid w:val="008919DA"/>
    <w:rsid w:val="008920F6"/>
    <w:rsid w:val="00892926"/>
    <w:rsid w:val="00894735"/>
    <w:rsid w:val="00895257"/>
    <w:rsid w:val="0089544C"/>
    <w:rsid w:val="00895D23"/>
    <w:rsid w:val="00897103"/>
    <w:rsid w:val="00897169"/>
    <w:rsid w:val="008A04BE"/>
    <w:rsid w:val="008A08B2"/>
    <w:rsid w:val="008A10BE"/>
    <w:rsid w:val="008A29F6"/>
    <w:rsid w:val="008A3A21"/>
    <w:rsid w:val="008A3DB2"/>
    <w:rsid w:val="008A4075"/>
    <w:rsid w:val="008A5BB1"/>
    <w:rsid w:val="008A5CB8"/>
    <w:rsid w:val="008A71B3"/>
    <w:rsid w:val="008A7D7D"/>
    <w:rsid w:val="008A7F98"/>
    <w:rsid w:val="008B0275"/>
    <w:rsid w:val="008B3620"/>
    <w:rsid w:val="008B3F4B"/>
    <w:rsid w:val="008B4B14"/>
    <w:rsid w:val="008B4CBB"/>
    <w:rsid w:val="008B537C"/>
    <w:rsid w:val="008B5E63"/>
    <w:rsid w:val="008B6783"/>
    <w:rsid w:val="008B7528"/>
    <w:rsid w:val="008C1AC4"/>
    <w:rsid w:val="008C1E28"/>
    <w:rsid w:val="008C2329"/>
    <w:rsid w:val="008C2852"/>
    <w:rsid w:val="008C2872"/>
    <w:rsid w:val="008C2C05"/>
    <w:rsid w:val="008C3941"/>
    <w:rsid w:val="008C40FD"/>
    <w:rsid w:val="008C4AC3"/>
    <w:rsid w:val="008C50EE"/>
    <w:rsid w:val="008C55D2"/>
    <w:rsid w:val="008C74FC"/>
    <w:rsid w:val="008C77F7"/>
    <w:rsid w:val="008D360E"/>
    <w:rsid w:val="008D3CE7"/>
    <w:rsid w:val="008D53DC"/>
    <w:rsid w:val="008D658D"/>
    <w:rsid w:val="008D7615"/>
    <w:rsid w:val="008D7BA4"/>
    <w:rsid w:val="008E1236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54A4"/>
    <w:rsid w:val="008F6491"/>
    <w:rsid w:val="008F6590"/>
    <w:rsid w:val="008F75DC"/>
    <w:rsid w:val="00900E8E"/>
    <w:rsid w:val="00901357"/>
    <w:rsid w:val="00901C17"/>
    <w:rsid w:val="00901C9A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0703E"/>
    <w:rsid w:val="009116BA"/>
    <w:rsid w:val="0091189C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4C1"/>
    <w:rsid w:val="00935872"/>
    <w:rsid w:val="009376E4"/>
    <w:rsid w:val="00937E65"/>
    <w:rsid w:val="009400C3"/>
    <w:rsid w:val="00940CA1"/>
    <w:rsid w:val="00940F0C"/>
    <w:rsid w:val="00940FC1"/>
    <w:rsid w:val="009417C5"/>
    <w:rsid w:val="0094181B"/>
    <w:rsid w:val="00942408"/>
    <w:rsid w:val="00943F28"/>
    <w:rsid w:val="00944464"/>
    <w:rsid w:val="00945A6A"/>
    <w:rsid w:val="009474D5"/>
    <w:rsid w:val="009474E1"/>
    <w:rsid w:val="00947944"/>
    <w:rsid w:val="00947A1B"/>
    <w:rsid w:val="00947F4B"/>
    <w:rsid w:val="00952398"/>
    <w:rsid w:val="00952D0F"/>
    <w:rsid w:val="00953CD3"/>
    <w:rsid w:val="00955B38"/>
    <w:rsid w:val="00956FB6"/>
    <w:rsid w:val="009602AE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6B9"/>
    <w:rsid w:val="00973A0E"/>
    <w:rsid w:val="00973F56"/>
    <w:rsid w:val="00973FDF"/>
    <w:rsid w:val="0097455F"/>
    <w:rsid w:val="0097478E"/>
    <w:rsid w:val="00974F3F"/>
    <w:rsid w:val="00976075"/>
    <w:rsid w:val="0097631D"/>
    <w:rsid w:val="00977504"/>
    <w:rsid w:val="00977933"/>
    <w:rsid w:val="00980D52"/>
    <w:rsid w:val="009820D5"/>
    <w:rsid w:val="009844C1"/>
    <w:rsid w:val="00986CBD"/>
    <w:rsid w:val="009872D7"/>
    <w:rsid w:val="00993D52"/>
    <w:rsid w:val="00993E48"/>
    <w:rsid w:val="009947BB"/>
    <w:rsid w:val="00994ACF"/>
    <w:rsid w:val="00995584"/>
    <w:rsid w:val="0099596C"/>
    <w:rsid w:val="00996C17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6C1B"/>
    <w:rsid w:val="009A7A6E"/>
    <w:rsid w:val="009B0CED"/>
    <w:rsid w:val="009B2520"/>
    <w:rsid w:val="009B260C"/>
    <w:rsid w:val="009B3097"/>
    <w:rsid w:val="009B334D"/>
    <w:rsid w:val="009B358F"/>
    <w:rsid w:val="009B61CE"/>
    <w:rsid w:val="009B6CF6"/>
    <w:rsid w:val="009B7697"/>
    <w:rsid w:val="009C0F6A"/>
    <w:rsid w:val="009C26B2"/>
    <w:rsid w:val="009C3D00"/>
    <w:rsid w:val="009C41AE"/>
    <w:rsid w:val="009C4C16"/>
    <w:rsid w:val="009C59A7"/>
    <w:rsid w:val="009C5D8F"/>
    <w:rsid w:val="009C6027"/>
    <w:rsid w:val="009C6401"/>
    <w:rsid w:val="009C7F2B"/>
    <w:rsid w:val="009D2D13"/>
    <w:rsid w:val="009D3D9A"/>
    <w:rsid w:val="009D4C3F"/>
    <w:rsid w:val="009D5492"/>
    <w:rsid w:val="009D6B48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1E29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3F1"/>
    <w:rsid w:val="00A178EF"/>
    <w:rsid w:val="00A202A2"/>
    <w:rsid w:val="00A20664"/>
    <w:rsid w:val="00A206FD"/>
    <w:rsid w:val="00A209CA"/>
    <w:rsid w:val="00A20AE6"/>
    <w:rsid w:val="00A20F1F"/>
    <w:rsid w:val="00A2148F"/>
    <w:rsid w:val="00A21967"/>
    <w:rsid w:val="00A21AC4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66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E55"/>
    <w:rsid w:val="00A52040"/>
    <w:rsid w:val="00A52B6B"/>
    <w:rsid w:val="00A52DE3"/>
    <w:rsid w:val="00A5304F"/>
    <w:rsid w:val="00A53F12"/>
    <w:rsid w:val="00A54639"/>
    <w:rsid w:val="00A55021"/>
    <w:rsid w:val="00A553FE"/>
    <w:rsid w:val="00A564F8"/>
    <w:rsid w:val="00A5754D"/>
    <w:rsid w:val="00A5758D"/>
    <w:rsid w:val="00A64714"/>
    <w:rsid w:val="00A649E8"/>
    <w:rsid w:val="00A65E6A"/>
    <w:rsid w:val="00A663C6"/>
    <w:rsid w:val="00A671E7"/>
    <w:rsid w:val="00A677D3"/>
    <w:rsid w:val="00A703A1"/>
    <w:rsid w:val="00A70688"/>
    <w:rsid w:val="00A70692"/>
    <w:rsid w:val="00A70ACC"/>
    <w:rsid w:val="00A71065"/>
    <w:rsid w:val="00A718B6"/>
    <w:rsid w:val="00A71C58"/>
    <w:rsid w:val="00A74416"/>
    <w:rsid w:val="00A746F7"/>
    <w:rsid w:val="00A74B64"/>
    <w:rsid w:val="00A770DC"/>
    <w:rsid w:val="00A773DE"/>
    <w:rsid w:val="00A77A08"/>
    <w:rsid w:val="00A77C4A"/>
    <w:rsid w:val="00A82821"/>
    <w:rsid w:val="00A8317C"/>
    <w:rsid w:val="00A8371D"/>
    <w:rsid w:val="00A8742B"/>
    <w:rsid w:val="00A87956"/>
    <w:rsid w:val="00A91966"/>
    <w:rsid w:val="00A91AD5"/>
    <w:rsid w:val="00A9272D"/>
    <w:rsid w:val="00A92A03"/>
    <w:rsid w:val="00A9344E"/>
    <w:rsid w:val="00A93612"/>
    <w:rsid w:val="00A94697"/>
    <w:rsid w:val="00A94D3B"/>
    <w:rsid w:val="00A95088"/>
    <w:rsid w:val="00A972BC"/>
    <w:rsid w:val="00A97793"/>
    <w:rsid w:val="00A978ED"/>
    <w:rsid w:val="00AA097D"/>
    <w:rsid w:val="00AA17BB"/>
    <w:rsid w:val="00AA1AFE"/>
    <w:rsid w:val="00AA27C5"/>
    <w:rsid w:val="00AA4F57"/>
    <w:rsid w:val="00AA765C"/>
    <w:rsid w:val="00AB02D4"/>
    <w:rsid w:val="00AB0DA6"/>
    <w:rsid w:val="00AB2D48"/>
    <w:rsid w:val="00AB31B8"/>
    <w:rsid w:val="00AB35C9"/>
    <w:rsid w:val="00AB3CD3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4039"/>
    <w:rsid w:val="00AD43FE"/>
    <w:rsid w:val="00AD565D"/>
    <w:rsid w:val="00AD6767"/>
    <w:rsid w:val="00AD6BC3"/>
    <w:rsid w:val="00AD7861"/>
    <w:rsid w:val="00AE0FAB"/>
    <w:rsid w:val="00AE1E3F"/>
    <w:rsid w:val="00AE2936"/>
    <w:rsid w:val="00AE2B78"/>
    <w:rsid w:val="00AE2DE7"/>
    <w:rsid w:val="00AE38FF"/>
    <w:rsid w:val="00AE7A88"/>
    <w:rsid w:val="00AF0424"/>
    <w:rsid w:val="00AF1095"/>
    <w:rsid w:val="00AF30A4"/>
    <w:rsid w:val="00AF4076"/>
    <w:rsid w:val="00AF5003"/>
    <w:rsid w:val="00AF5782"/>
    <w:rsid w:val="00AF5C25"/>
    <w:rsid w:val="00AF5DE9"/>
    <w:rsid w:val="00AF7842"/>
    <w:rsid w:val="00B00912"/>
    <w:rsid w:val="00B010B4"/>
    <w:rsid w:val="00B01CAC"/>
    <w:rsid w:val="00B02275"/>
    <w:rsid w:val="00B03455"/>
    <w:rsid w:val="00B0491E"/>
    <w:rsid w:val="00B04CD2"/>
    <w:rsid w:val="00B06C7D"/>
    <w:rsid w:val="00B07317"/>
    <w:rsid w:val="00B10869"/>
    <w:rsid w:val="00B1109C"/>
    <w:rsid w:val="00B11DD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27E46"/>
    <w:rsid w:val="00B308E5"/>
    <w:rsid w:val="00B318EB"/>
    <w:rsid w:val="00B328A4"/>
    <w:rsid w:val="00B32B0E"/>
    <w:rsid w:val="00B32BE1"/>
    <w:rsid w:val="00B33284"/>
    <w:rsid w:val="00B35C7A"/>
    <w:rsid w:val="00B408FB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19F"/>
    <w:rsid w:val="00B478C8"/>
    <w:rsid w:val="00B50AB5"/>
    <w:rsid w:val="00B51157"/>
    <w:rsid w:val="00B51571"/>
    <w:rsid w:val="00B51A63"/>
    <w:rsid w:val="00B51AEB"/>
    <w:rsid w:val="00B527E2"/>
    <w:rsid w:val="00B52DFA"/>
    <w:rsid w:val="00B52FB1"/>
    <w:rsid w:val="00B54830"/>
    <w:rsid w:val="00B54BBC"/>
    <w:rsid w:val="00B54E5A"/>
    <w:rsid w:val="00B552FB"/>
    <w:rsid w:val="00B56AFC"/>
    <w:rsid w:val="00B56CAE"/>
    <w:rsid w:val="00B56DA8"/>
    <w:rsid w:val="00B60684"/>
    <w:rsid w:val="00B60D11"/>
    <w:rsid w:val="00B611E0"/>
    <w:rsid w:val="00B61445"/>
    <w:rsid w:val="00B614AE"/>
    <w:rsid w:val="00B63938"/>
    <w:rsid w:val="00B64C82"/>
    <w:rsid w:val="00B653A1"/>
    <w:rsid w:val="00B66125"/>
    <w:rsid w:val="00B67203"/>
    <w:rsid w:val="00B70016"/>
    <w:rsid w:val="00B700E9"/>
    <w:rsid w:val="00B70682"/>
    <w:rsid w:val="00B716F5"/>
    <w:rsid w:val="00B71A40"/>
    <w:rsid w:val="00B71FF5"/>
    <w:rsid w:val="00B72359"/>
    <w:rsid w:val="00B72AA0"/>
    <w:rsid w:val="00B735BB"/>
    <w:rsid w:val="00B73849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1F32"/>
    <w:rsid w:val="00B921F3"/>
    <w:rsid w:val="00B92C08"/>
    <w:rsid w:val="00B931AB"/>
    <w:rsid w:val="00B9321C"/>
    <w:rsid w:val="00B93623"/>
    <w:rsid w:val="00B949AE"/>
    <w:rsid w:val="00B94FDF"/>
    <w:rsid w:val="00B968EB"/>
    <w:rsid w:val="00B96A3F"/>
    <w:rsid w:val="00B96AA7"/>
    <w:rsid w:val="00B975B7"/>
    <w:rsid w:val="00BA21C7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B6"/>
    <w:rsid w:val="00BC65B9"/>
    <w:rsid w:val="00BD0334"/>
    <w:rsid w:val="00BD0DED"/>
    <w:rsid w:val="00BD164B"/>
    <w:rsid w:val="00BD4859"/>
    <w:rsid w:val="00BD5135"/>
    <w:rsid w:val="00BD574B"/>
    <w:rsid w:val="00BD58C1"/>
    <w:rsid w:val="00BD6170"/>
    <w:rsid w:val="00BD63FD"/>
    <w:rsid w:val="00BD6F9E"/>
    <w:rsid w:val="00BD7953"/>
    <w:rsid w:val="00BE0EBA"/>
    <w:rsid w:val="00BE0EE1"/>
    <w:rsid w:val="00BE2C5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0F76"/>
    <w:rsid w:val="00BF1001"/>
    <w:rsid w:val="00BF246D"/>
    <w:rsid w:val="00BF2587"/>
    <w:rsid w:val="00BF2C1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A55"/>
    <w:rsid w:val="00BF6F49"/>
    <w:rsid w:val="00BF75BC"/>
    <w:rsid w:val="00C0064D"/>
    <w:rsid w:val="00C00A55"/>
    <w:rsid w:val="00C00B6E"/>
    <w:rsid w:val="00C01511"/>
    <w:rsid w:val="00C034B6"/>
    <w:rsid w:val="00C03561"/>
    <w:rsid w:val="00C03C2C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1BB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168F"/>
    <w:rsid w:val="00C22EB2"/>
    <w:rsid w:val="00C230F6"/>
    <w:rsid w:val="00C2336B"/>
    <w:rsid w:val="00C239E1"/>
    <w:rsid w:val="00C23AA3"/>
    <w:rsid w:val="00C246B8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7E4"/>
    <w:rsid w:val="00C35811"/>
    <w:rsid w:val="00C35D59"/>
    <w:rsid w:val="00C36C2F"/>
    <w:rsid w:val="00C37051"/>
    <w:rsid w:val="00C370BE"/>
    <w:rsid w:val="00C40D09"/>
    <w:rsid w:val="00C40E3F"/>
    <w:rsid w:val="00C41102"/>
    <w:rsid w:val="00C41829"/>
    <w:rsid w:val="00C43AA1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0BE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874F9"/>
    <w:rsid w:val="00C91BDF"/>
    <w:rsid w:val="00C92716"/>
    <w:rsid w:val="00C92A0E"/>
    <w:rsid w:val="00C93251"/>
    <w:rsid w:val="00C936A2"/>
    <w:rsid w:val="00C93ABE"/>
    <w:rsid w:val="00C93C9E"/>
    <w:rsid w:val="00C94194"/>
    <w:rsid w:val="00C94429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0EF8"/>
    <w:rsid w:val="00CB12AE"/>
    <w:rsid w:val="00CB1532"/>
    <w:rsid w:val="00CB1F90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2DC6"/>
    <w:rsid w:val="00CD3312"/>
    <w:rsid w:val="00CD411A"/>
    <w:rsid w:val="00CD52E5"/>
    <w:rsid w:val="00CD5CC7"/>
    <w:rsid w:val="00CD6380"/>
    <w:rsid w:val="00CD7936"/>
    <w:rsid w:val="00CD7D78"/>
    <w:rsid w:val="00CE1281"/>
    <w:rsid w:val="00CE1E1D"/>
    <w:rsid w:val="00CE2CFB"/>
    <w:rsid w:val="00CE35E9"/>
    <w:rsid w:val="00CE4037"/>
    <w:rsid w:val="00CE564F"/>
    <w:rsid w:val="00CE70F8"/>
    <w:rsid w:val="00CF113F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4ED1"/>
    <w:rsid w:val="00D053EA"/>
    <w:rsid w:val="00D062EF"/>
    <w:rsid w:val="00D0670F"/>
    <w:rsid w:val="00D11EE7"/>
    <w:rsid w:val="00D12EE2"/>
    <w:rsid w:val="00D1378E"/>
    <w:rsid w:val="00D13AE0"/>
    <w:rsid w:val="00D14D59"/>
    <w:rsid w:val="00D154D2"/>
    <w:rsid w:val="00D175CC"/>
    <w:rsid w:val="00D175F4"/>
    <w:rsid w:val="00D17BE2"/>
    <w:rsid w:val="00D21313"/>
    <w:rsid w:val="00D21B01"/>
    <w:rsid w:val="00D22A74"/>
    <w:rsid w:val="00D23060"/>
    <w:rsid w:val="00D23A05"/>
    <w:rsid w:val="00D23D6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5A3C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C13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42CB"/>
    <w:rsid w:val="00D54379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6C3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32A"/>
    <w:rsid w:val="00D97B04"/>
    <w:rsid w:val="00DA2124"/>
    <w:rsid w:val="00DA2E8D"/>
    <w:rsid w:val="00DA446E"/>
    <w:rsid w:val="00DA50DD"/>
    <w:rsid w:val="00DA5F1A"/>
    <w:rsid w:val="00DA6433"/>
    <w:rsid w:val="00DA72DA"/>
    <w:rsid w:val="00DB1D64"/>
    <w:rsid w:val="00DB1F6A"/>
    <w:rsid w:val="00DB2347"/>
    <w:rsid w:val="00DB2B31"/>
    <w:rsid w:val="00DB4695"/>
    <w:rsid w:val="00DB5313"/>
    <w:rsid w:val="00DC12C9"/>
    <w:rsid w:val="00DC15D1"/>
    <w:rsid w:val="00DC203D"/>
    <w:rsid w:val="00DC2E4C"/>
    <w:rsid w:val="00DC35C9"/>
    <w:rsid w:val="00DC600E"/>
    <w:rsid w:val="00DC69D0"/>
    <w:rsid w:val="00DC71A7"/>
    <w:rsid w:val="00DD016C"/>
    <w:rsid w:val="00DD06F9"/>
    <w:rsid w:val="00DD204C"/>
    <w:rsid w:val="00DD22C3"/>
    <w:rsid w:val="00DD23F2"/>
    <w:rsid w:val="00DD27E4"/>
    <w:rsid w:val="00DD31CD"/>
    <w:rsid w:val="00DD352A"/>
    <w:rsid w:val="00DD424D"/>
    <w:rsid w:val="00DD4D59"/>
    <w:rsid w:val="00DD520F"/>
    <w:rsid w:val="00DD576E"/>
    <w:rsid w:val="00DD6532"/>
    <w:rsid w:val="00DD6A20"/>
    <w:rsid w:val="00DD7BDE"/>
    <w:rsid w:val="00DE0416"/>
    <w:rsid w:val="00DE124A"/>
    <w:rsid w:val="00DE2A3C"/>
    <w:rsid w:val="00DE2C6E"/>
    <w:rsid w:val="00DE41E0"/>
    <w:rsid w:val="00DE43F8"/>
    <w:rsid w:val="00DE454F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17E80"/>
    <w:rsid w:val="00E209EA"/>
    <w:rsid w:val="00E2160B"/>
    <w:rsid w:val="00E2281D"/>
    <w:rsid w:val="00E22D4A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24"/>
    <w:rsid w:val="00E34264"/>
    <w:rsid w:val="00E35FB0"/>
    <w:rsid w:val="00E373D0"/>
    <w:rsid w:val="00E3763D"/>
    <w:rsid w:val="00E41F83"/>
    <w:rsid w:val="00E42554"/>
    <w:rsid w:val="00E425BB"/>
    <w:rsid w:val="00E431DA"/>
    <w:rsid w:val="00E434A2"/>
    <w:rsid w:val="00E45F12"/>
    <w:rsid w:val="00E46744"/>
    <w:rsid w:val="00E479D3"/>
    <w:rsid w:val="00E5021B"/>
    <w:rsid w:val="00E502F1"/>
    <w:rsid w:val="00E5084B"/>
    <w:rsid w:val="00E50905"/>
    <w:rsid w:val="00E51C8F"/>
    <w:rsid w:val="00E5224F"/>
    <w:rsid w:val="00E533D9"/>
    <w:rsid w:val="00E53ED2"/>
    <w:rsid w:val="00E54786"/>
    <w:rsid w:val="00E54E14"/>
    <w:rsid w:val="00E55229"/>
    <w:rsid w:val="00E55F0D"/>
    <w:rsid w:val="00E57EE8"/>
    <w:rsid w:val="00E6082A"/>
    <w:rsid w:val="00E61316"/>
    <w:rsid w:val="00E644E3"/>
    <w:rsid w:val="00E64DC1"/>
    <w:rsid w:val="00E656F1"/>
    <w:rsid w:val="00E6635A"/>
    <w:rsid w:val="00E66BC1"/>
    <w:rsid w:val="00E677CF"/>
    <w:rsid w:val="00E7199B"/>
    <w:rsid w:val="00E7244D"/>
    <w:rsid w:val="00E72E09"/>
    <w:rsid w:val="00E732C1"/>
    <w:rsid w:val="00E73316"/>
    <w:rsid w:val="00E75683"/>
    <w:rsid w:val="00E76FBC"/>
    <w:rsid w:val="00E801E8"/>
    <w:rsid w:val="00E80971"/>
    <w:rsid w:val="00E81F23"/>
    <w:rsid w:val="00E82EE4"/>
    <w:rsid w:val="00E8374F"/>
    <w:rsid w:val="00E844CB"/>
    <w:rsid w:val="00E84545"/>
    <w:rsid w:val="00E851F3"/>
    <w:rsid w:val="00E85322"/>
    <w:rsid w:val="00E858BD"/>
    <w:rsid w:val="00E8597F"/>
    <w:rsid w:val="00E86953"/>
    <w:rsid w:val="00E871E7"/>
    <w:rsid w:val="00E87AB1"/>
    <w:rsid w:val="00E87EA9"/>
    <w:rsid w:val="00E9091B"/>
    <w:rsid w:val="00E90CA0"/>
    <w:rsid w:val="00E927F0"/>
    <w:rsid w:val="00E93093"/>
    <w:rsid w:val="00E93B97"/>
    <w:rsid w:val="00E94342"/>
    <w:rsid w:val="00E9511E"/>
    <w:rsid w:val="00E95219"/>
    <w:rsid w:val="00E95563"/>
    <w:rsid w:val="00E95CC1"/>
    <w:rsid w:val="00E95D20"/>
    <w:rsid w:val="00E972E0"/>
    <w:rsid w:val="00E97E4F"/>
    <w:rsid w:val="00EA00E0"/>
    <w:rsid w:val="00EA01DF"/>
    <w:rsid w:val="00EA040B"/>
    <w:rsid w:val="00EA22A7"/>
    <w:rsid w:val="00EA385D"/>
    <w:rsid w:val="00EA3BF8"/>
    <w:rsid w:val="00EA465E"/>
    <w:rsid w:val="00EA4E0A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D5B94"/>
    <w:rsid w:val="00EE01E1"/>
    <w:rsid w:val="00EE1264"/>
    <w:rsid w:val="00EE1746"/>
    <w:rsid w:val="00EE1A2A"/>
    <w:rsid w:val="00EE2646"/>
    <w:rsid w:val="00EE2803"/>
    <w:rsid w:val="00EE29C8"/>
    <w:rsid w:val="00EE4BFE"/>
    <w:rsid w:val="00EE4D42"/>
    <w:rsid w:val="00EE5822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00C"/>
    <w:rsid w:val="00EF7527"/>
    <w:rsid w:val="00EF7924"/>
    <w:rsid w:val="00F0015E"/>
    <w:rsid w:val="00F001AE"/>
    <w:rsid w:val="00F00317"/>
    <w:rsid w:val="00F00885"/>
    <w:rsid w:val="00F01CEA"/>
    <w:rsid w:val="00F0326B"/>
    <w:rsid w:val="00F0393E"/>
    <w:rsid w:val="00F04FBB"/>
    <w:rsid w:val="00F06CC8"/>
    <w:rsid w:val="00F06D6C"/>
    <w:rsid w:val="00F074A5"/>
    <w:rsid w:val="00F10542"/>
    <w:rsid w:val="00F1137D"/>
    <w:rsid w:val="00F114EA"/>
    <w:rsid w:val="00F11877"/>
    <w:rsid w:val="00F130E3"/>
    <w:rsid w:val="00F1356A"/>
    <w:rsid w:val="00F13C87"/>
    <w:rsid w:val="00F13F1E"/>
    <w:rsid w:val="00F14BEC"/>
    <w:rsid w:val="00F16959"/>
    <w:rsid w:val="00F16CF1"/>
    <w:rsid w:val="00F1791C"/>
    <w:rsid w:val="00F17C66"/>
    <w:rsid w:val="00F21838"/>
    <w:rsid w:val="00F223D3"/>
    <w:rsid w:val="00F23812"/>
    <w:rsid w:val="00F24551"/>
    <w:rsid w:val="00F24868"/>
    <w:rsid w:val="00F25B0B"/>
    <w:rsid w:val="00F27171"/>
    <w:rsid w:val="00F27929"/>
    <w:rsid w:val="00F27BCB"/>
    <w:rsid w:val="00F27E2C"/>
    <w:rsid w:val="00F305E1"/>
    <w:rsid w:val="00F31773"/>
    <w:rsid w:val="00F320E2"/>
    <w:rsid w:val="00F3212F"/>
    <w:rsid w:val="00F3470D"/>
    <w:rsid w:val="00F34C48"/>
    <w:rsid w:val="00F36C27"/>
    <w:rsid w:val="00F36DEF"/>
    <w:rsid w:val="00F37315"/>
    <w:rsid w:val="00F40506"/>
    <w:rsid w:val="00F40F81"/>
    <w:rsid w:val="00F40FE2"/>
    <w:rsid w:val="00F418CC"/>
    <w:rsid w:val="00F41FEF"/>
    <w:rsid w:val="00F44CD7"/>
    <w:rsid w:val="00F44F53"/>
    <w:rsid w:val="00F44FF6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4342"/>
    <w:rsid w:val="00F75E4E"/>
    <w:rsid w:val="00F76A81"/>
    <w:rsid w:val="00F83367"/>
    <w:rsid w:val="00F83B35"/>
    <w:rsid w:val="00F83D17"/>
    <w:rsid w:val="00F84106"/>
    <w:rsid w:val="00F85277"/>
    <w:rsid w:val="00F8587F"/>
    <w:rsid w:val="00F86F59"/>
    <w:rsid w:val="00F87761"/>
    <w:rsid w:val="00F87B5B"/>
    <w:rsid w:val="00F919C0"/>
    <w:rsid w:val="00F937D4"/>
    <w:rsid w:val="00F93AC3"/>
    <w:rsid w:val="00F946C4"/>
    <w:rsid w:val="00F94AE8"/>
    <w:rsid w:val="00F94B79"/>
    <w:rsid w:val="00F95682"/>
    <w:rsid w:val="00F95E15"/>
    <w:rsid w:val="00F977A3"/>
    <w:rsid w:val="00F977D0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02D2"/>
    <w:rsid w:val="00FB0670"/>
    <w:rsid w:val="00FB337F"/>
    <w:rsid w:val="00FB3B1B"/>
    <w:rsid w:val="00FB3CE1"/>
    <w:rsid w:val="00FB4C05"/>
    <w:rsid w:val="00FB51D4"/>
    <w:rsid w:val="00FB5451"/>
    <w:rsid w:val="00FC01BD"/>
    <w:rsid w:val="00FC31F7"/>
    <w:rsid w:val="00FC3A56"/>
    <w:rsid w:val="00FC3B0B"/>
    <w:rsid w:val="00FC3B74"/>
    <w:rsid w:val="00FC414B"/>
    <w:rsid w:val="00FC47A0"/>
    <w:rsid w:val="00FC59FD"/>
    <w:rsid w:val="00FC77FE"/>
    <w:rsid w:val="00FC7813"/>
    <w:rsid w:val="00FD004E"/>
    <w:rsid w:val="00FD03D5"/>
    <w:rsid w:val="00FD1339"/>
    <w:rsid w:val="00FD1C2C"/>
    <w:rsid w:val="00FD1E60"/>
    <w:rsid w:val="00FD2E41"/>
    <w:rsid w:val="00FD2ED4"/>
    <w:rsid w:val="00FD4F4F"/>
    <w:rsid w:val="00FD6387"/>
    <w:rsid w:val="00FD645D"/>
    <w:rsid w:val="00FD6E78"/>
    <w:rsid w:val="00FD7DD1"/>
    <w:rsid w:val="00FE1073"/>
    <w:rsid w:val="00FE10BC"/>
    <w:rsid w:val="00FE213B"/>
    <w:rsid w:val="00FE2544"/>
    <w:rsid w:val="00FE2B41"/>
    <w:rsid w:val="00FE2BD9"/>
    <w:rsid w:val="00FE7DB4"/>
    <w:rsid w:val="00FF0900"/>
    <w:rsid w:val="00FF0A64"/>
    <w:rsid w:val="00FF11AB"/>
    <w:rsid w:val="00FF2626"/>
    <w:rsid w:val="00FF2EDC"/>
    <w:rsid w:val="00FF423F"/>
    <w:rsid w:val="00FF4666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256ECC"/>
  <w15:docId w15:val="{837AB69F-8326-4F93-9E92-E5662A3B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link w:val="40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  <w:style w:type="paragraph" w:styleId="aa">
    <w:name w:val="Subtitle"/>
    <w:basedOn w:val="a"/>
    <w:next w:val="a"/>
    <w:link w:val="ab"/>
    <w:qFormat/>
    <w:rsid w:val="0039598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rsid w:val="0039598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40">
    <w:name w:val="Заголовок 4 Знак"/>
    <w:basedOn w:val="a0"/>
    <w:link w:val="4"/>
    <w:rsid w:val="006E1A70"/>
    <w:rPr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D153C-9CC1-4854-AEB7-BC7D6754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2894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1123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322</cp:revision>
  <cp:lastPrinted>2023-06-14T09:45:00Z</cp:lastPrinted>
  <dcterms:created xsi:type="dcterms:W3CDTF">2018-12-18T05:56:00Z</dcterms:created>
  <dcterms:modified xsi:type="dcterms:W3CDTF">2023-08-30T22:59:00Z</dcterms:modified>
</cp:coreProperties>
</file>