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DA4DB6" w:rsidRDefault="00DA4DB6" w:rsidP="00DA4DB6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DA4DB6" w:rsidRDefault="00DA4DB6" w:rsidP="00DA4DB6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DA4DB6" w:rsidRPr="00A20F1F" w:rsidRDefault="00DA4DB6" w:rsidP="00DA4DB6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DA4DB6" w:rsidRPr="00E467EA" w:rsidRDefault="00DA4DB6" w:rsidP="00DA4DB6">
      <w:pPr>
        <w:rPr>
          <w:sz w:val="28"/>
          <w:szCs w:val="28"/>
        </w:rPr>
      </w:pPr>
    </w:p>
    <w:p w:rsidR="00137FE5" w:rsidRPr="00137FE5" w:rsidRDefault="00DA4DB6" w:rsidP="00DA4DB6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DC66A9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B61B76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</w:t>
      </w:r>
      <w:r w:rsidR="008E7D2B">
        <w:rPr>
          <w:sz w:val="28"/>
          <w:szCs w:val="28"/>
        </w:rPr>
        <w:t xml:space="preserve">«Кубанский   государственный </w:t>
      </w:r>
      <w:r w:rsidR="00137FE5" w:rsidRPr="00137FE5">
        <w:rPr>
          <w:sz w:val="28"/>
          <w:szCs w:val="28"/>
        </w:rPr>
        <w:t>университет»    и    обучается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по направлению подготовки 01.03.02 Прикладная математика и информатика,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EF0749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Pr="00E67B84" w:rsidRDefault="00137FE5" w:rsidP="00137FE5">
      <w:pPr>
        <w:ind w:right="-1"/>
        <w:jc w:val="both"/>
        <w:rPr>
          <w:sz w:val="26"/>
          <w:szCs w:val="28"/>
        </w:rPr>
      </w:pPr>
    </w:p>
    <w:p w:rsidR="0071532A" w:rsidRDefault="0071532A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75190D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</w:t>
      </w:r>
      <w:r w:rsidR="00B658B4">
        <w:rPr>
          <w:sz w:val="28"/>
          <w:szCs w:val="28"/>
          <w:u w:val="single"/>
        </w:rPr>
        <w:t>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001204">
        <w:rPr>
          <w:sz w:val="28"/>
          <w:szCs w:val="28"/>
          <w:u w:val="single"/>
        </w:rPr>
        <w:t>«31» августа 20</w:t>
      </w:r>
      <w:r w:rsidR="00621966">
        <w:rPr>
          <w:sz w:val="28"/>
          <w:szCs w:val="28"/>
          <w:u w:val="single"/>
        </w:rPr>
        <w:t>2</w:t>
      </w:r>
      <w:r w:rsidR="00341158">
        <w:rPr>
          <w:sz w:val="28"/>
          <w:szCs w:val="28"/>
          <w:u w:val="single"/>
          <w:lang w:val="en-US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906CFE" w:rsidP="00BD6170">
      <w:pPr>
        <w:jc w:val="both"/>
        <w:rPr>
          <w:sz w:val="28"/>
          <w:szCs w:val="28"/>
        </w:rPr>
      </w:pPr>
      <w:r w:rsidRPr="00906CFE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EB5B62" w:rsidRDefault="00CC5502" w:rsidP="00137FE5">
      <w:pPr>
        <w:jc w:val="both"/>
        <w:rPr>
          <w:sz w:val="28"/>
          <w:szCs w:val="28"/>
        </w:rPr>
      </w:pPr>
      <w:r w:rsidRPr="00CC5502">
        <w:rPr>
          <w:sz w:val="28"/>
          <w:szCs w:val="28"/>
        </w:rPr>
        <w:t>Декан ФКТиПМ  ________________________________________ А.Д. Колотий</w:t>
      </w:r>
    </w:p>
    <w:p w:rsidR="00CC5502" w:rsidRDefault="00CC5502" w:rsidP="00137FE5">
      <w:pPr>
        <w:jc w:val="both"/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CE7A2F" w:rsidRDefault="00CE7A2F" w:rsidP="00137FE5">
      <w:pPr>
        <w:jc w:val="both"/>
        <w:rPr>
          <w:u w:val="single"/>
        </w:rPr>
      </w:pPr>
    </w:p>
    <w:p w:rsidR="00CE7A2F" w:rsidRPr="00137FE5" w:rsidRDefault="00CE7A2F" w:rsidP="00137FE5">
      <w:pPr>
        <w:jc w:val="both"/>
      </w:pPr>
    </w:p>
    <w:sectPr w:rsidR="00CE7A2F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A41" w:rsidRDefault="00636A41" w:rsidP="00CB4EE1">
      <w:r>
        <w:separator/>
      </w:r>
    </w:p>
  </w:endnote>
  <w:endnote w:type="continuationSeparator" w:id="0">
    <w:p w:rsidR="00636A41" w:rsidRDefault="00636A41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A41" w:rsidRDefault="00636A41" w:rsidP="00CB4EE1">
      <w:r>
        <w:separator/>
      </w:r>
    </w:p>
  </w:footnote>
  <w:footnote w:type="continuationSeparator" w:id="0">
    <w:p w:rsidR="00636A41" w:rsidRDefault="00636A41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525825082">
    <w:abstractNumId w:val="15"/>
  </w:num>
  <w:num w:numId="2" w16cid:durableId="1397824865">
    <w:abstractNumId w:val="1"/>
  </w:num>
  <w:num w:numId="3" w16cid:durableId="1503813820">
    <w:abstractNumId w:val="7"/>
  </w:num>
  <w:num w:numId="4" w16cid:durableId="1856844846">
    <w:abstractNumId w:val="36"/>
  </w:num>
  <w:num w:numId="5" w16cid:durableId="1752972580">
    <w:abstractNumId w:val="35"/>
  </w:num>
  <w:num w:numId="6" w16cid:durableId="858349576">
    <w:abstractNumId w:val="10"/>
  </w:num>
  <w:num w:numId="7" w16cid:durableId="969940056">
    <w:abstractNumId w:val="30"/>
  </w:num>
  <w:num w:numId="8" w16cid:durableId="837036033">
    <w:abstractNumId w:val="20"/>
  </w:num>
  <w:num w:numId="9" w16cid:durableId="1104417772">
    <w:abstractNumId w:val="39"/>
  </w:num>
  <w:num w:numId="10" w16cid:durableId="497699162">
    <w:abstractNumId w:val="16"/>
  </w:num>
  <w:num w:numId="11" w16cid:durableId="1024096015">
    <w:abstractNumId w:val="25"/>
  </w:num>
  <w:num w:numId="12" w16cid:durableId="754940156">
    <w:abstractNumId w:val="29"/>
  </w:num>
  <w:num w:numId="13" w16cid:durableId="585771159">
    <w:abstractNumId w:val="12"/>
  </w:num>
  <w:num w:numId="14" w16cid:durableId="463885378">
    <w:abstractNumId w:val="38"/>
  </w:num>
  <w:num w:numId="15" w16cid:durableId="915044872">
    <w:abstractNumId w:val="17"/>
  </w:num>
  <w:num w:numId="16" w16cid:durableId="108822432">
    <w:abstractNumId w:val="21"/>
  </w:num>
  <w:num w:numId="17" w16cid:durableId="722221239">
    <w:abstractNumId w:val="2"/>
  </w:num>
  <w:num w:numId="18" w16cid:durableId="1194419003">
    <w:abstractNumId w:val="3"/>
  </w:num>
  <w:num w:numId="19" w16cid:durableId="1798454164">
    <w:abstractNumId w:val="9"/>
  </w:num>
  <w:num w:numId="20" w16cid:durableId="648481738">
    <w:abstractNumId w:val="32"/>
  </w:num>
  <w:num w:numId="21" w16cid:durableId="178785897">
    <w:abstractNumId w:val="33"/>
  </w:num>
  <w:num w:numId="22" w16cid:durableId="347760015">
    <w:abstractNumId w:val="27"/>
  </w:num>
  <w:num w:numId="23" w16cid:durableId="929047860">
    <w:abstractNumId w:val="26"/>
  </w:num>
  <w:num w:numId="24" w16cid:durableId="561059118">
    <w:abstractNumId w:val="4"/>
  </w:num>
  <w:num w:numId="25" w16cid:durableId="948051764">
    <w:abstractNumId w:val="13"/>
  </w:num>
  <w:num w:numId="26" w16cid:durableId="666519596">
    <w:abstractNumId w:val="31"/>
  </w:num>
  <w:num w:numId="27" w16cid:durableId="993412158">
    <w:abstractNumId w:val="22"/>
  </w:num>
  <w:num w:numId="28" w16cid:durableId="2029480166">
    <w:abstractNumId w:val="24"/>
  </w:num>
  <w:num w:numId="29" w16cid:durableId="630356153">
    <w:abstractNumId w:val="6"/>
  </w:num>
  <w:num w:numId="30" w16cid:durableId="958802770">
    <w:abstractNumId w:val="28"/>
  </w:num>
  <w:num w:numId="31" w16cid:durableId="1645888622">
    <w:abstractNumId w:val="18"/>
  </w:num>
  <w:num w:numId="32" w16cid:durableId="1271862714">
    <w:abstractNumId w:val="19"/>
  </w:num>
  <w:num w:numId="33" w16cid:durableId="1906599257">
    <w:abstractNumId w:val="23"/>
  </w:num>
  <w:num w:numId="34" w16cid:durableId="596450720">
    <w:abstractNumId w:val="14"/>
  </w:num>
  <w:num w:numId="35" w16cid:durableId="1775854855">
    <w:abstractNumId w:val="5"/>
  </w:num>
  <w:num w:numId="36" w16cid:durableId="1904675873">
    <w:abstractNumId w:val="34"/>
  </w:num>
  <w:num w:numId="37" w16cid:durableId="1449395590">
    <w:abstractNumId w:val="37"/>
  </w:num>
  <w:num w:numId="38" w16cid:durableId="824204619">
    <w:abstractNumId w:val="8"/>
  </w:num>
  <w:num w:numId="39" w16cid:durableId="561797005">
    <w:abstractNumId w:val="11"/>
  </w:num>
  <w:num w:numId="40" w16cid:durableId="104360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204"/>
    <w:rsid w:val="0000314E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5796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1997"/>
    <w:rsid w:val="00033AE3"/>
    <w:rsid w:val="00033CBC"/>
    <w:rsid w:val="00034BB1"/>
    <w:rsid w:val="000368A9"/>
    <w:rsid w:val="00037AEA"/>
    <w:rsid w:val="000422FD"/>
    <w:rsid w:val="000427A4"/>
    <w:rsid w:val="00042A31"/>
    <w:rsid w:val="000439D0"/>
    <w:rsid w:val="00044601"/>
    <w:rsid w:val="000469EF"/>
    <w:rsid w:val="00046D72"/>
    <w:rsid w:val="0004758C"/>
    <w:rsid w:val="000479B9"/>
    <w:rsid w:val="00050EE2"/>
    <w:rsid w:val="00051721"/>
    <w:rsid w:val="00051AD5"/>
    <w:rsid w:val="000543F9"/>
    <w:rsid w:val="000547BA"/>
    <w:rsid w:val="000547D9"/>
    <w:rsid w:val="00054C86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4917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3E32"/>
    <w:rsid w:val="00094879"/>
    <w:rsid w:val="00097844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435"/>
    <w:rsid w:val="000B2615"/>
    <w:rsid w:val="000B2FEF"/>
    <w:rsid w:val="000B5020"/>
    <w:rsid w:val="000B55EB"/>
    <w:rsid w:val="000B5E78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17BF"/>
    <w:rsid w:val="000E281A"/>
    <w:rsid w:val="000E29B1"/>
    <w:rsid w:val="000E3476"/>
    <w:rsid w:val="000E37A5"/>
    <w:rsid w:val="000E44A9"/>
    <w:rsid w:val="000E46E8"/>
    <w:rsid w:val="000E5047"/>
    <w:rsid w:val="000E7AE0"/>
    <w:rsid w:val="000E7B16"/>
    <w:rsid w:val="000E7FF7"/>
    <w:rsid w:val="000F0F7C"/>
    <w:rsid w:val="000F1313"/>
    <w:rsid w:val="000F1551"/>
    <w:rsid w:val="000F195C"/>
    <w:rsid w:val="000F1E02"/>
    <w:rsid w:val="000F24C6"/>
    <w:rsid w:val="000F30F2"/>
    <w:rsid w:val="000F45D0"/>
    <w:rsid w:val="000F4B65"/>
    <w:rsid w:val="000F4E88"/>
    <w:rsid w:val="000F6AFE"/>
    <w:rsid w:val="000F7232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269A"/>
    <w:rsid w:val="00115B01"/>
    <w:rsid w:val="0011684E"/>
    <w:rsid w:val="001174B2"/>
    <w:rsid w:val="001226A5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2EF"/>
    <w:rsid w:val="00137FE5"/>
    <w:rsid w:val="0014080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51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5FE5"/>
    <w:rsid w:val="00176DE7"/>
    <w:rsid w:val="00177491"/>
    <w:rsid w:val="001774AD"/>
    <w:rsid w:val="00177F82"/>
    <w:rsid w:val="001815FE"/>
    <w:rsid w:val="00183FB9"/>
    <w:rsid w:val="00184497"/>
    <w:rsid w:val="001849BA"/>
    <w:rsid w:val="00185E9E"/>
    <w:rsid w:val="00185F4A"/>
    <w:rsid w:val="00185F90"/>
    <w:rsid w:val="00186A15"/>
    <w:rsid w:val="00187134"/>
    <w:rsid w:val="00187A98"/>
    <w:rsid w:val="001915FC"/>
    <w:rsid w:val="00193ED6"/>
    <w:rsid w:val="00194B0D"/>
    <w:rsid w:val="00195137"/>
    <w:rsid w:val="00195881"/>
    <w:rsid w:val="00195B0C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633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6D57"/>
    <w:rsid w:val="001C6F74"/>
    <w:rsid w:val="001C7B61"/>
    <w:rsid w:val="001D2967"/>
    <w:rsid w:val="001D34D1"/>
    <w:rsid w:val="001D35B8"/>
    <w:rsid w:val="001D3F5F"/>
    <w:rsid w:val="001D47CB"/>
    <w:rsid w:val="001D5E3C"/>
    <w:rsid w:val="001D7963"/>
    <w:rsid w:val="001D7C09"/>
    <w:rsid w:val="001D7D3C"/>
    <w:rsid w:val="001D7D71"/>
    <w:rsid w:val="001D7F79"/>
    <w:rsid w:val="001E0360"/>
    <w:rsid w:val="001E2B23"/>
    <w:rsid w:val="001E38DE"/>
    <w:rsid w:val="001E391B"/>
    <w:rsid w:val="001E4731"/>
    <w:rsid w:val="001E4B8B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4E37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50C0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09D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38D"/>
    <w:rsid w:val="002635DB"/>
    <w:rsid w:val="002638D7"/>
    <w:rsid w:val="00264AB4"/>
    <w:rsid w:val="00265C65"/>
    <w:rsid w:val="002670EB"/>
    <w:rsid w:val="00270160"/>
    <w:rsid w:val="002702E6"/>
    <w:rsid w:val="002714F2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3D0"/>
    <w:rsid w:val="00281723"/>
    <w:rsid w:val="00281A31"/>
    <w:rsid w:val="00282199"/>
    <w:rsid w:val="00283857"/>
    <w:rsid w:val="00284814"/>
    <w:rsid w:val="00287F54"/>
    <w:rsid w:val="00290CB7"/>
    <w:rsid w:val="00290D14"/>
    <w:rsid w:val="002932DC"/>
    <w:rsid w:val="00293F6A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AAC"/>
    <w:rsid w:val="002B3DB7"/>
    <w:rsid w:val="002B48F3"/>
    <w:rsid w:val="002B6B29"/>
    <w:rsid w:val="002C0D2D"/>
    <w:rsid w:val="002C1945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2DD"/>
    <w:rsid w:val="002D58D2"/>
    <w:rsid w:val="002D5937"/>
    <w:rsid w:val="002D5C2C"/>
    <w:rsid w:val="002D6574"/>
    <w:rsid w:val="002D6A6E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3F96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6B0"/>
    <w:rsid w:val="002F2BAF"/>
    <w:rsid w:val="002F2E30"/>
    <w:rsid w:val="002F3065"/>
    <w:rsid w:val="002F45D5"/>
    <w:rsid w:val="002F5623"/>
    <w:rsid w:val="002F5A21"/>
    <w:rsid w:val="002F6B20"/>
    <w:rsid w:val="003030BF"/>
    <w:rsid w:val="0030367A"/>
    <w:rsid w:val="00303BC0"/>
    <w:rsid w:val="0030486E"/>
    <w:rsid w:val="00306320"/>
    <w:rsid w:val="00306460"/>
    <w:rsid w:val="00310205"/>
    <w:rsid w:val="00310A62"/>
    <w:rsid w:val="00311581"/>
    <w:rsid w:val="00312D75"/>
    <w:rsid w:val="00313551"/>
    <w:rsid w:val="00314262"/>
    <w:rsid w:val="003159EA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2CED"/>
    <w:rsid w:val="00333129"/>
    <w:rsid w:val="003342A7"/>
    <w:rsid w:val="0033471A"/>
    <w:rsid w:val="0033663E"/>
    <w:rsid w:val="00336978"/>
    <w:rsid w:val="0033702C"/>
    <w:rsid w:val="0034094F"/>
    <w:rsid w:val="00341158"/>
    <w:rsid w:val="0034137A"/>
    <w:rsid w:val="0034420D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11E6"/>
    <w:rsid w:val="0037208F"/>
    <w:rsid w:val="003722E5"/>
    <w:rsid w:val="00372CF0"/>
    <w:rsid w:val="00372E8A"/>
    <w:rsid w:val="0037382F"/>
    <w:rsid w:val="00373D41"/>
    <w:rsid w:val="00374570"/>
    <w:rsid w:val="003760FF"/>
    <w:rsid w:val="003762C5"/>
    <w:rsid w:val="00376D30"/>
    <w:rsid w:val="00377922"/>
    <w:rsid w:val="00381643"/>
    <w:rsid w:val="00381B1D"/>
    <w:rsid w:val="00382A0F"/>
    <w:rsid w:val="00384254"/>
    <w:rsid w:val="00384C71"/>
    <w:rsid w:val="00385D2B"/>
    <w:rsid w:val="00385F25"/>
    <w:rsid w:val="00387407"/>
    <w:rsid w:val="00390BF7"/>
    <w:rsid w:val="00391533"/>
    <w:rsid w:val="003924A2"/>
    <w:rsid w:val="003927D7"/>
    <w:rsid w:val="00392F30"/>
    <w:rsid w:val="00394368"/>
    <w:rsid w:val="003959E4"/>
    <w:rsid w:val="003A1065"/>
    <w:rsid w:val="003A3200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84B"/>
    <w:rsid w:val="003B4E2C"/>
    <w:rsid w:val="003B4E96"/>
    <w:rsid w:val="003B4FC6"/>
    <w:rsid w:val="003B62D5"/>
    <w:rsid w:val="003B7D15"/>
    <w:rsid w:val="003C110C"/>
    <w:rsid w:val="003C228B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1C84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2DED"/>
    <w:rsid w:val="003F31EE"/>
    <w:rsid w:val="003F3BCF"/>
    <w:rsid w:val="003F442B"/>
    <w:rsid w:val="003F4E85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8C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1DED"/>
    <w:rsid w:val="00442BFC"/>
    <w:rsid w:val="00443C26"/>
    <w:rsid w:val="00443EE0"/>
    <w:rsid w:val="00444404"/>
    <w:rsid w:val="004448AA"/>
    <w:rsid w:val="00444D18"/>
    <w:rsid w:val="00445D27"/>
    <w:rsid w:val="00446234"/>
    <w:rsid w:val="00450123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70F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17E3"/>
    <w:rsid w:val="004937CD"/>
    <w:rsid w:val="00494B17"/>
    <w:rsid w:val="00494EBA"/>
    <w:rsid w:val="004950A6"/>
    <w:rsid w:val="00497564"/>
    <w:rsid w:val="0049759C"/>
    <w:rsid w:val="00497894"/>
    <w:rsid w:val="004A000E"/>
    <w:rsid w:val="004A17A6"/>
    <w:rsid w:val="004A1D6C"/>
    <w:rsid w:val="004A3136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72C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24E"/>
    <w:rsid w:val="004D490C"/>
    <w:rsid w:val="004D7245"/>
    <w:rsid w:val="004E0E55"/>
    <w:rsid w:val="004E1024"/>
    <w:rsid w:val="004E12F8"/>
    <w:rsid w:val="004E1D82"/>
    <w:rsid w:val="004E1DF6"/>
    <w:rsid w:val="004E23F6"/>
    <w:rsid w:val="004E25E4"/>
    <w:rsid w:val="004E35A4"/>
    <w:rsid w:val="004E3D10"/>
    <w:rsid w:val="004E59E2"/>
    <w:rsid w:val="004E633C"/>
    <w:rsid w:val="004E7272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1F70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28D7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3A4"/>
    <w:rsid w:val="00585770"/>
    <w:rsid w:val="00585C61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A28"/>
    <w:rsid w:val="005B7BDE"/>
    <w:rsid w:val="005C1892"/>
    <w:rsid w:val="005C2258"/>
    <w:rsid w:val="005C3380"/>
    <w:rsid w:val="005C365E"/>
    <w:rsid w:val="005C6FDF"/>
    <w:rsid w:val="005C7A3A"/>
    <w:rsid w:val="005D00F7"/>
    <w:rsid w:val="005D042F"/>
    <w:rsid w:val="005D057D"/>
    <w:rsid w:val="005D19ED"/>
    <w:rsid w:val="005D1D8B"/>
    <w:rsid w:val="005D200E"/>
    <w:rsid w:val="005D2B0C"/>
    <w:rsid w:val="005D3E35"/>
    <w:rsid w:val="005D589B"/>
    <w:rsid w:val="005D70DE"/>
    <w:rsid w:val="005D77C0"/>
    <w:rsid w:val="005E02B1"/>
    <w:rsid w:val="005E0B9D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07743"/>
    <w:rsid w:val="006101E5"/>
    <w:rsid w:val="006103BE"/>
    <w:rsid w:val="00612C08"/>
    <w:rsid w:val="00614B96"/>
    <w:rsid w:val="006167D9"/>
    <w:rsid w:val="00616DA0"/>
    <w:rsid w:val="00616DCA"/>
    <w:rsid w:val="00616EE4"/>
    <w:rsid w:val="00616F46"/>
    <w:rsid w:val="00617F18"/>
    <w:rsid w:val="00620491"/>
    <w:rsid w:val="0062070B"/>
    <w:rsid w:val="006214C3"/>
    <w:rsid w:val="006218A1"/>
    <w:rsid w:val="00621966"/>
    <w:rsid w:val="006224BA"/>
    <w:rsid w:val="006228A5"/>
    <w:rsid w:val="00623DE3"/>
    <w:rsid w:val="00624911"/>
    <w:rsid w:val="006255FE"/>
    <w:rsid w:val="006258D0"/>
    <w:rsid w:val="00625FEC"/>
    <w:rsid w:val="00626F17"/>
    <w:rsid w:val="00627824"/>
    <w:rsid w:val="00630427"/>
    <w:rsid w:val="00631373"/>
    <w:rsid w:val="00633ECE"/>
    <w:rsid w:val="00634FBF"/>
    <w:rsid w:val="00635B35"/>
    <w:rsid w:val="0063654A"/>
    <w:rsid w:val="0063674B"/>
    <w:rsid w:val="00636A41"/>
    <w:rsid w:val="00637003"/>
    <w:rsid w:val="00637E92"/>
    <w:rsid w:val="00640DFD"/>
    <w:rsid w:val="0064101F"/>
    <w:rsid w:val="006419C8"/>
    <w:rsid w:val="006432C4"/>
    <w:rsid w:val="006443B8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5AE9"/>
    <w:rsid w:val="0065739F"/>
    <w:rsid w:val="00657DE0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14B0"/>
    <w:rsid w:val="00682E71"/>
    <w:rsid w:val="00683791"/>
    <w:rsid w:val="00683F7D"/>
    <w:rsid w:val="00684BFC"/>
    <w:rsid w:val="00685908"/>
    <w:rsid w:val="00685ABC"/>
    <w:rsid w:val="006878EB"/>
    <w:rsid w:val="00687D20"/>
    <w:rsid w:val="00690903"/>
    <w:rsid w:val="00692BDF"/>
    <w:rsid w:val="00692C10"/>
    <w:rsid w:val="00693EA6"/>
    <w:rsid w:val="00694B03"/>
    <w:rsid w:val="0069545E"/>
    <w:rsid w:val="006959DF"/>
    <w:rsid w:val="00695F66"/>
    <w:rsid w:val="006966EA"/>
    <w:rsid w:val="00696788"/>
    <w:rsid w:val="006979BF"/>
    <w:rsid w:val="006A0E09"/>
    <w:rsid w:val="006A1797"/>
    <w:rsid w:val="006A25E9"/>
    <w:rsid w:val="006A3EC4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42C4"/>
    <w:rsid w:val="006E5DFC"/>
    <w:rsid w:val="006F0569"/>
    <w:rsid w:val="006F11F1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6399"/>
    <w:rsid w:val="006F7266"/>
    <w:rsid w:val="006F7A1A"/>
    <w:rsid w:val="006F7D6C"/>
    <w:rsid w:val="00702D3F"/>
    <w:rsid w:val="00703140"/>
    <w:rsid w:val="00705E14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32A"/>
    <w:rsid w:val="00715DA0"/>
    <w:rsid w:val="007174FC"/>
    <w:rsid w:val="00717AE3"/>
    <w:rsid w:val="00717B43"/>
    <w:rsid w:val="00717FFB"/>
    <w:rsid w:val="0072088B"/>
    <w:rsid w:val="00721202"/>
    <w:rsid w:val="007222B8"/>
    <w:rsid w:val="007237D7"/>
    <w:rsid w:val="00724444"/>
    <w:rsid w:val="00725DE7"/>
    <w:rsid w:val="0072656F"/>
    <w:rsid w:val="007266E2"/>
    <w:rsid w:val="00727B65"/>
    <w:rsid w:val="00730180"/>
    <w:rsid w:val="0073021F"/>
    <w:rsid w:val="00730DC5"/>
    <w:rsid w:val="00731FF9"/>
    <w:rsid w:val="007324B4"/>
    <w:rsid w:val="00733787"/>
    <w:rsid w:val="00734147"/>
    <w:rsid w:val="0073463E"/>
    <w:rsid w:val="00734AF8"/>
    <w:rsid w:val="00734B0F"/>
    <w:rsid w:val="00734CDC"/>
    <w:rsid w:val="00735165"/>
    <w:rsid w:val="00735952"/>
    <w:rsid w:val="00735BEC"/>
    <w:rsid w:val="0073690B"/>
    <w:rsid w:val="007401EC"/>
    <w:rsid w:val="007416AA"/>
    <w:rsid w:val="00741A5E"/>
    <w:rsid w:val="00742E49"/>
    <w:rsid w:val="0074449B"/>
    <w:rsid w:val="007445CC"/>
    <w:rsid w:val="00744E7D"/>
    <w:rsid w:val="00745221"/>
    <w:rsid w:val="00745238"/>
    <w:rsid w:val="00745948"/>
    <w:rsid w:val="00745FBB"/>
    <w:rsid w:val="00746B44"/>
    <w:rsid w:val="007473C4"/>
    <w:rsid w:val="007477F3"/>
    <w:rsid w:val="0075017F"/>
    <w:rsid w:val="0075190D"/>
    <w:rsid w:val="00754753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66C45"/>
    <w:rsid w:val="007705A0"/>
    <w:rsid w:val="00770F33"/>
    <w:rsid w:val="00771155"/>
    <w:rsid w:val="0077155F"/>
    <w:rsid w:val="007775F6"/>
    <w:rsid w:val="00781A7D"/>
    <w:rsid w:val="00782D71"/>
    <w:rsid w:val="0078356E"/>
    <w:rsid w:val="00783C5A"/>
    <w:rsid w:val="00786E98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35FD"/>
    <w:rsid w:val="007A499A"/>
    <w:rsid w:val="007A4D60"/>
    <w:rsid w:val="007A5254"/>
    <w:rsid w:val="007A5675"/>
    <w:rsid w:val="007A6C14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BA5"/>
    <w:rsid w:val="007D3F17"/>
    <w:rsid w:val="007D5916"/>
    <w:rsid w:val="007D65E9"/>
    <w:rsid w:val="007D785C"/>
    <w:rsid w:val="007E0065"/>
    <w:rsid w:val="007E04F6"/>
    <w:rsid w:val="007E3A4A"/>
    <w:rsid w:val="007E4274"/>
    <w:rsid w:val="007E4C44"/>
    <w:rsid w:val="007E5548"/>
    <w:rsid w:val="007E58CB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3FA"/>
    <w:rsid w:val="0080275A"/>
    <w:rsid w:val="0080288C"/>
    <w:rsid w:val="00802BB1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1753"/>
    <w:rsid w:val="00813545"/>
    <w:rsid w:val="00813AAE"/>
    <w:rsid w:val="00814B58"/>
    <w:rsid w:val="00814ED8"/>
    <w:rsid w:val="00815A05"/>
    <w:rsid w:val="00817847"/>
    <w:rsid w:val="00817BC0"/>
    <w:rsid w:val="0082028D"/>
    <w:rsid w:val="008206D2"/>
    <w:rsid w:val="00820800"/>
    <w:rsid w:val="00821244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149"/>
    <w:rsid w:val="00825BBB"/>
    <w:rsid w:val="00831B49"/>
    <w:rsid w:val="008340A3"/>
    <w:rsid w:val="0083411D"/>
    <w:rsid w:val="00835424"/>
    <w:rsid w:val="008362FA"/>
    <w:rsid w:val="00836DF0"/>
    <w:rsid w:val="0084020C"/>
    <w:rsid w:val="008406E4"/>
    <w:rsid w:val="0084170F"/>
    <w:rsid w:val="00841C6A"/>
    <w:rsid w:val="008439B8"/>
    <w:rsid w:val="00843C5E"/>
    <w:rsid w:val="00844891"/>
    <w:rsid w:val="00846DFA"/>
    <w:rsid w:val="00850D80"/>
    <w:rsid w:val="00852798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3CF5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4B3"/>
    <w:rsid w:val="00877672"/>
    <w:rsid w:val="0087776D"/>
    <w:rsid w:val="0087795F"/>
    <w:rsid w:val="00877EA4"/>
    <w:rsid w:val="00880C18"/>
    <w:rsid w:val="0088276A"/>
    <w:rsid w:val="00882814"/>
    <w:rsid w:val="00882B61"/>
    <w:rsid w:val="00885676"/>
    <w:rsid w:val="00885FBA"/>
    <w:rsid w:val="00890851"/>
    <w:rsid w:val="00890AEB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4F0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03CC"/>
    <w:rsid w:val="008B1D93"/>
    <w:rsid w:val="008B1EB7"/>
    <w:rsid w:val="008B26CE"/>
    <w:rsid w:val="008B288F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0EF9"/>
    <w:rsid w:val="008D360E"/>
    <w:rsid w:val="008D3CE7"/>
    <w:rsid w:val="008D53DC"/>
    <w:rsid w:val="008D658D"/>
    <w:rsid w:val="008D68F8"/>
    <w:rsid w:val="008D7615"/>
    <w:rsid w:val="008D7BA4"/>
    <w:rsid w:val="008E0F65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D2B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085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06CFE"/>
    <w:rsid w:val="00906E91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1BF5"/>
    <w:rsid w:val="00944464"/>
    <w:rsid w:val="00945A6A"/>
    <w:rsid w:val="00945FA1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67E0A"/>
    <w:rsid w:val="009700FE"/>
    <w:rsid w:val="009702BC"/>
    <w:rsid w:val="00970865"/>
    <w:rsid w:val="00970D69"/>
    <w:rsid w:val="009722EC"/>
    <w:rsid w:val="009727F5"/>
    <w:rsid w:val="00973A0E"/>
    <w:rsid w:val="00973BE9"/>
    <w:rsid w:val="0097455F"/>
    <w:rsid w:val="0097481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076E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D56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C01"/>
    <w:rsid w:val="009C0F6A"/>
    <w:rsid w:val="009C26B2"/>
    <w:rsid w:val="009C3B6E"/>
    <w:rsid w:val="009C3D00"/>
    <w:rsid w:val="009C41AE"/>
    <w:rsid w:val="009C59A7"/>
    <w:rsid w:val="009C6027"/>
    <w:rsid w:val="009C6401"/>
    <w:rsid w:val="009C7F2B"/>
    <w:rsid w:val="009D222D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6FF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1F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2080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58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65CA"/>
    <w:rsid w:val="00A46C18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3F96"/>
    <w:rsid w:val="00A742B0"/>
    <w:rsid w:val="00A74416"/>
    <w:rsid w:val="00A74B64"/>
    <w:rsid w:val="00A770DC"/>
    <w:rsid w:val="00A773DE"/>
    <w:rsid w:val="00A77C4A"/>
    <w:rsid w:val="00A77FF1"/>
    <w:rsid w:val="00A81215"/>
    <w:rsid w:val="00A82821"/>
    <w:rsid w:val="00A8317C"/>
    <w:rsid w:val="00A8371D"/>
    <w:rsid w:val="00A8556F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0A5"/>
    <w:rsid w:val="00AC2893"/>
    <w:rsid w:val="00AC3B77"/>
    <w:rsid w:val="00AC3CA4"/>
    <w:rsid w:val="00AC3F8E"/>
    <w:rsid w:val="00AC42C0"/>
    <w:rsid w:val="00AC431B"/>
    <w:rsid w:val="00AC5118"/>
    <w:rsid w:val="00AC576E"/>
    <w:rsid w:val="00AC6B07"/>
    <w:rsid w:val="00AC7768"/>
    <w:rsid w:val="00AC7AE5"/>
    <w:rsid w:val="00AD08E0"/>
    <w:rsid w:val="00AD247C"/>
    <w:rsid w:val="00AD363D"/>
    <w:rsid w:val="00AD3ECF"/>
    <w:rsid w:val="00AD43C0"/>
    <w:rsid w:val="00AD6BC3"/>
    <w:rsid w:val="00AD7861"/>
    <w:rsid w:val="00AE0FAB"/>
    <w:rsid w:val="00AE1E3F"/>
    <w:rsid w:val="00AE2936"/>
    <w:rsid w:val="00AE2B78"/>
    <w:rsid w:val="00AE2DE7"/>
    <w:rsid w:val="00AE323E"/>
    <w:rsid w:val="00AE3571"/>
    <w:rsid w:val="00AE38FF"/>
    <w:rsid w:val="00AE7A88"/>
    <w:rsid w:val="00AF0424"/>
    <w:rsid w:val="00AF0C9B"/>
    <w:rsid w:val="00AF30A4"/>
    <w:rsid w:val="00AF3F46"/>
    <w:rsid w:val="00AF4076"/>
    <w:rsid w:val="00AF5782"/>
    <w:rsid w:val="00AF5DE9"/>
    <w:rsid w:val="00AF7842"/>
    <w:rsid w:val="00B00912"/>
    <w:rsid w:val="00B02275"/>
    <w:rsid w:val="00B03455"/>
    <w:rsid w:val="00B034AB"/>
    <w:rsid w:val="00B0491E"/>
    <w:rsid w:val="00B04CD2"/>
    <w:rsid w:val="00B07317"/>
    <w:rsid w:val="00B10220"/>
    <w:rsid w:val="00B10869"/>
    <w:rsid w:val="00B1109C"/>
    <w:rsid w:val="00B11DDC"/>
    <w:rsid w:val="00B13AB9"/>
    <w:rsid w:val="00B13B3C"/>
    <w:rsid w:val="00B14913"/>
    <w:rsid w:val="00B14D50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3CA"/>
    <w:rsid w:val="00B24649"/>
    <w:rsid w:val="00B2555B"/>
    <w:rsid w:val="00B308E5"/>
    <w:rsid w:val="00B318EB"/>
    <w:rsid w:val="00B328A4"/>
    <w:rsid w:val="00B32BE1"/>
    <w:rsid w:val="00B35C7A"/>
    <w:rsid w:val="00B4075A"/>
    <w:rsid w:val="00B40A64"/>
    <w:rsid w:val="00B41462"/>
    <w:rsid w:val="00B42411"/>
    <w:rsid w:val="00B428E8"/>
    <w:rsid w:val="00B42F0C"/>
    <w:rsid w:val="00B43D18"/>
    <w:rsid w:val="00B440EF"/>
    <w:rsid w:val="00B4463A"/>
    <w:rsid w:val="00B45042"/>
    <w:rsid w:val="00B45B65"/>
    <w:rsid w:val="00B478C8"/>
    <w:rsid w:val="00B51571"/>
    <w:rsid w:val="00B51AEB"/>
    <w:rsid w:val="00B527E2"/>
    <w:rsid w:val="00B52B44"/>
    <w:rsid w:val="00B52DFA"/>
    <w:rsid w:val="00B54BBC"/>
    <w:rsid w:val="00B54E5A"/>
    <w:rsid w:val="00B552FB"/>
    <w:rsid w:val="00B560EE"/>
    <w:rsid w:val="00B5677D"/>
    <w:rsid w:val="00B56AFC"/>
    <w:rsid w:val="00B56CAE"/>
    <w:rsid w:val="00B60684"/>
    <w:rsid w:val="00B60D11"/>
    <w:rsid w:val="00B611E0"/>
    <w:rsid w:val="00B61445"/>
    <w:rsid w:val="00B614AE"/>
    <w:rsid w:val="00B61B76"/>
    <w:rsid w:val="00B62955"/>
    <w:rsid w:val="00B63201"/>
    <w:rsid w:val="00B63938"/>
    <w:rsid w:val="00B658B4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19A"/>
    <w:rsid w:val="00B7631F"/>
    <w:rsid w:val="00B80C51"/>
    <w:rsid w:val="00B813B5"/>
    <w:rsid w:val="00B81454"/>
    <w:rsid w:val="00B8270F"/>
    <w:rsid w:val="00B842F6"/>
    <w:rsid w:val="00B84663"/>
    <w:rsid w:val="00B855A9"/>
    <w:rsid w:val="00B860BF"/>
    <w:rsid w:val="00B869A5"/>
    <w:rsid w:val="00B86DA2"/>
    <w:rsid w:val="00B874D8"/>
    <w:rsid w:val="00B87C8B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CA8"/>
    <w:rsid w:val="00BA17D7"/>
    <w:rsid w:val="00BA281F"/>
    <w:rsid w:val="00BA3059"/>
    <w:rsid w:val="00BA37E8"/>
    <w:rsid w:val="00BA3D30"/>
    <w:rsid w:val="00BA4941"/>
    <w:rsid w:val="00BA4EA8"/>
    <w:rsid w:val="00BB0408"/>
    <w:rsid w:val="00BB0745"/>
    <w:rsid w:val="00BB0EB3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19CB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534"/>
    <w:rsid w:val="00BD58C1"/>
    <w:rsid w:val="00BD6170"/>
    <w:rsid w:val="00BD63FD"/>
    <w:rsid w:val="00BD6F9E"/>
    <w:rsid w:val="00BD7953"/>
    <w:rsid w:val="00BE0EBA"/>
    <w:rsid w:val="00BE0EE1"/>
    <w:rsid w:val="00BE17D3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19FA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0DF8"/>
    <w:rsid w:val="00C11174"/>
    <w:rsid w:val="00C1131C"/>
    <w:rsid w:val="00C11C4A"/>
    <w:rsid w:val="00C12CC0"/>
    <w:rsid w:val="00C134CE"/>
    <w:rsid w:val="00C137CC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2F30"/>
    <w:rsid w:val="00C230F6"/>
    <w:rsid w:val="00C2336B"/>
    <w:rsid w:val="00C239E1"/>
    <w:rsid w:val="00C23AA3"/>
    <w:rsid w:val="00C2414D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5DB6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6DD"/>
    <w:rsid w:val="00C609CE"/>
    <w:rsid w:val="00C61502"/>
    <w:rsid w:val="00C62D7E"/>
    <w:rsid w:val="00C6475B"/>
    <w:rsid w:val="00C64FD9"/>
    <w:rsid w:val="00C66748"/>
    <w:rsid w:val="00C70886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2F12"/>
    <w:rsid w:val="00C83D0B"/>
    <w:rsid w:val="00C84201"/>
    <w:rsid w:val="00C84358"/>
    <w:rsid w:val="00C8546C"/>
    <w:rsid w:val="00C86354"/>
    <w:rsid w:val="00C91498"/>
    <w:rsid w:val="00C91BDF"/>
    <w:rsid w:val="00C92716"/>
    <w:rsid w:val="00C92A0E"/>
    <w:rsid w:val="00C92A3A"/>
    <w:rsid w:val="00C93ABE"/>
    <w:rsid w:val="00C93C9E"/>
    <w:rsid w:val="00C94194"/>
    <w:rsid w:val="00C94429"/>
    <w:rsid w:val="00C94B0B"/>
    <w:rsid w:val="00C95704"/>
    <w:rsid w:val="00C9589A"/>
    <w:rsid w:val="00C95AE4"/>
    <w:rsid w:val="00C97AF9"/>
    <w:rsid w:val="00C97B5E"/>
    <w:rsid w:val="00CA049D"/>
    <w:rsid w:val="00CA2042"/>
    <w:rsid w:val="00CA30B5"/>
    <w:rsid w:val="00CA3C7C"/>
    <w:rsid w:val="00CA63BB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1AD3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5502"/>
    <w:rsid w:val="00CC6622"/>
    <w:rsid w:val="00CC6BAF"/>
    <w:rsid w:val="00CC78B9"/>
    <w:rsid w:val="00CD042C"/>
    <w:rsid w:val="00CD0B0E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1D6E"/>
    <w:rsid w:val="00CE2CFB"/>
    <w:rsid w:val="00CE35E9"/>
    <w:rsid w:val="00CE4037"/>
    <w:rsid w:val="00CE564F"/>
    <w:rsid w:val="00CE70F8"/>
    <w:rsid w:val="00CE7A2F"/>
    <w:rsid w:val="00CF1252"/>
    <w:rsid w:val="00CF1989"/>
    <w:rsid w:val="00CF1D9D"/>
    <w:rsid w:val="00CF22FA"/>
    <w:rsid w:val="00CF3406"/>
    <w:rsid w:val="00CF5F09"/>
    <w:rsid w:val="00CF7CFE"/>
    <w:rsid w:val="00D008C6"/>
    <w:rsid w:val="00D00A3D"/>
    <w:rsid w:val="00D00BB0"/>
    <w:rsid w:val="00D00EAE"/>
    <w:rsid w:val="00D013D5"/>
    <w:rsid w:val="00D01DD4"/>
    <w:rsid w:val="00D024DD"/>
    <w:rsid w:val="00D026C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3E6C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11B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349"/>
    <w:rsid w:val="00D47AFA"/>
    <w:rsid w:val="00D50CAC"/>
    <w:rsid w:val="00D52233"/>
    <w:rsid w:val="00D52625"/>
    <w:rsid w:val="00D529A5"/>
    <w:rsid w:val="00D53036"/>
    <w:rsid w:val="00D53326"/>
    <w:rsid w:val="00D53659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6DF0"/>
    <w:rsid w:val="00D67580"/>
    <w:rsid w:val="00D70532"/>
    <w:rsid w:val="00D70A70"/>
    <w:rsid w:val="00D727F4"/>
    <w:rsid w:val="00D72A65"/>
    <w:rsid w:val="00D76215"/>
    <w:rsid w:val="00D7659C"/>
    <w:rsid w:val="00D76AD9"/>
    <w:rsid w:val="00D77700"/>
    <w:rsid w:val="00D807C7"/>
    <w:rsid w:val="00D808D9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AA9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4DB6"/>
    <w:rsid w:val="00DA50DD"/>
    <w:rsid w:val="00DA5490"/>
    <w:rsid w:val="00DA5F1A"/>
    <w:rsid w:val="00DA6433"/>
    <w:rsid w:val="00DB1D64"/>
    <w:rsid w:val="00DB1F6A"/>
    <w:rsid w:val="00DB2347"/>
    <w:rsid w:val="00DB2B31"/>
    <w:rsid w:val="00DB4695"/>
    <w:rsid w:val="00DB5313"/>
    <w:rsid w:val="00DC08E8"/>
    <w:rsid w:val="00DC12C9"/>
    <w:rsid w:val="00DC15D1"/>
    <w:rsid w:val="00DC2E4C"/>
    <w:rsid w:val="00DC35C9"/>
    <w:rsid w:val="00DC5D11"/>
    <w:rsid w:val="00DC66A9"/>
    <w:rsid w:val="00DC71A7"/>
    <w:rsid w:val="00DD016C"/>
    <w:rsid w:val="00DD06F9"/>
    <w:rsid w:val="00DD1D6F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D75CF"/>
    <w:rsid w:val="00DE1799"/>
    <w:rsid w:val="00DE2A3C"/>
    <w:rsid w:val="00DE2C6E"/>
    <w:rsid w:val="00DE41E0"/>
    <w:rsid w:val="00DE43F8"/>
    <w:rsid w:val="00DE454F"/>
    <w:rsid w:val="00DE4E73"/>
    <w:rsid w:val="00DF254A"/>
    <w:rsid w:val="00DF2FD8"/>
    <w:rsid w:val="00DF340F"/>
    <w:rsid w:val="00DF35D9"/>
    <w:rsid w:val="00DF3728"/>
    <w:rsid w:val="00DF52FC"/>
    <w:rsid w:val="00DF562D"/>
    <w:rsid w:val="00DF68A8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F83"/>
    <w:rsid w:val="00E425BB"/>
    <w:rsid w:val="00E42E4A"/>
    <w:rsid w:val="00E431DA"/>
    <w:rsid w:val="00E434A2"/>
    <w:rsid w:val="00E46744"/>
    <w:rsid w:val="00E467EA"/>
    <w:rsid w:val="00E46AD6"/>
    <w:rsid w:val="00E479D3"/>
    <w:rsid w:val="00E47F60"/>
    <w:rsid w:val="00E5015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6557"/>
    <w:rsid w:val="00E57EE8"/>
    <w:rsid w:val="00E61316"/>
    <w:rsid w:val="00E644E3"/>
    <w:rsid w:val="00E656F1"/>
    <w:rsid w:val="00E6635A"/>
    <w:rsid w:val="00E677CF"/>
    <w:rsid w:val="00E67B84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4A1E"/>
    <w:rsid w:val="00EA571A"/>
    <w:rsid w:val="00EA7481"/>
    <w:rsid w:val="00EA767B"/>
    <w:rsid w:val="00EA7C5E"/>
    <w:rsid w:val="00EA7E05"/>
    <w:rsid w:val="00EB101B"/>
    <w:rsid w:val="00EB1482"/>
    <w:rsid w:val="00EB2B20"/>
    <w:rsid w:val="00EB3361"/>
    <w:rsid w:val="00EB341D"/>
    <w:rsid w:val="00EB5681"/>
    <w:rsid w:val="00EB572E"/>
    <w:rsid w:val="00EB5B38"/>
    <w:rsid w:val="00EB5B62"/>
    <w:rsid w:val="00EB5B68"/>
    <w:rsid w:val="00EC078F"/>
    <w:rsid w:val="00EC1B84"/>
    <w:rsid w:val="00EC200D"/>
    <w:rsid w:val="00EC312A"/>
    <w:rsid w:val="00EC4110"/>
    <w:rsid w:val="00EC48F3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715A"/>
    <w:rsid w:val="00EE01E1"/>
    <w:rsid w:val="00EE1264"/>
    <w:rsid w:val="00EE1746"/>
    <w:rsid w:val="00EE1A2A"/>
    <w:rsid w:val="00EE2646"/>
    <w:rsid w:val="00EE2803"/>
    <w:rsid w:val="00EE29C8"/>
    <w:rsid w:val="00EE29C9"/>
    <w:rsid w:val="00EE4BFE"/>
    <w:rsid w:val="00EE600E"/>
    <w:rsid w:val="00EE60EE"/>
    <w:rsid w:val="00EE67C4"/>
    <w:rsid w:val="00EE69A6"/>
    <w:rsid w:val="00EE6D83"/>
    <w:rsid w:val="00EF0749"/>
    <w:rsid w:val="00EF0D5D"/>
    <w:rsid w:val="00EF0EE4"/>
    <w:rsid w:val="00EF1024"/>
    <w:rsid w:val="00EF2831"/>
    <w:rsid w:val="00EF2D9B"/>
    <w:rsid w:val="00EF40F9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263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583"/>
    <w:rsid w:val="00F23812"/>
    <w:rsid w:val="00F2422F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908"/>
    <w:rsid w:val="00F44CD7"/>
    <w:rsid w:val="00F44F53"/>
    <w:rsid w:val="00F452F0"/>
    <w:rsid w:val="00F45FCF"/>
    <w:rsid w:val="00F46CF6"/>
    <w:rsid w:val="00F4744A"/>
    <w:rsid w:val="00F47475"/>
    <w:rsid w:val="00F4771A"/>
    <w:rsid w:val="00F47A8B"/>
    <w:rsid w:val="00F51182"/>
    <w:rsid w:val="00F51847"/>
    <w:rsid w:val="00F51C6F"/>
    <w:rsid w:val="00F52605"/>
    <w:rsid w:val="00F527DA"/>
    <w:rsid w:val="00F53976"/>
    <w:rsid w:val="00F53BF3"/>
    <w:rsid w:val="00F54E03"/>
    <w:rsid w:val="00F57A1E"/>
    <w:rsid w:val="00F57CFB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5BCB"/>
    <w:rsid w:val="00F86F59"/>
    <w:rsid w:val="00F87761"/>
    <w:rsid w:val="00F87B5B"/>
    <w:rsid w:val="00F919C0"/>
    <w:rsid w:val="00F93AC3"/>
    <w:rsid w:val="00F946C4"/>
    <w:rsid w:val="00F94AE8"/>
    <w:rsid w:val="00F94B79"/>
    <w:rsid w:val="00F950A7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3BDD"/>
    <w:rsid w:val="00FA41C9"/>
    <w:rsid w:val="00FA4E88"/>
    <w:rsid w:val="00FA5AE0"/>
    <w:rsid w:val="00FA6084"/>
    <w:rsid w:val="00FA788B"/>
    <w:rsid w:val="00FA7A80"/>
    <w:rsid w:val="00FB2A53"/>
    <w:rsid w:val="00FB337F"/>
    <w:rsid w:val="00FB3B1B"/>
    <w:rsid w:val="00FB3CE1"/>
    <w:rsid w:val="00FB4C05"/>
    <w:rsid w:val="00FB51D4"/>
    <w:rsid w:val="00FB7BB9"/>
    <w:rsid w:val="00FC01BD"/>
    <w:rsid w:val="00FC0E56"/>
    <w:rsid w:val="00FC1663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1D23"/>
    <w:rsid w:val="00FD2E41"/>
    <w:rsid w:val="00FD2FFB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2A2"/>
    <w:rsid w:val="00FE48C1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  <w:rsid w:val="00FF7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F6751"/>
  <w15:docId w15:val="{88AAD00D-7532-4869-8AA4-537412E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DCB6F-87C9-4853-9CAC-F767F33E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2130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1088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250</cp:revision>
  <cp:lastPrinted>2023-06-14T13:26:00Z</cp:lastPrinted>
  <dcterms:created xsi:type="dcterms:W3CDTF">2018-12-18T05:56:00Z</dcterms:created>
  <dcterms:modified xsi:type="dcterms:W3CDTF">2023-08-30T23:01:00Z</dcterms:modified>
</cp:coreProperties>
</file>