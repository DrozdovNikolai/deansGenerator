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9E281D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>
        <w:rPr>
          <w:b w:val="0"/>
          <w:sz w:val="22"/>
          <w:szCs w:val="22"/>
        </w:rPr>
        <w:t xml:space="preserve"> </w:t>
      </w:r>
      <w:r w:rsidR="00155705"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AF7842" w:rsidRDefault="00952398" w:rsidP="00FA4E88">
      <w:pPr>
        <w:pStyle w:val="Style11"/>
        <w:widowControl/>
        <w:tabs>
          <w:tab w:val="left" w:pos="1195"/>
        </w:tabs>
        <w:spacing w:line="276" w:lineRule="auto"/>
        <w:jc w:val="both"/>
      </w:pPr>
    </w:p>
    <w:p w:rsidR="00E0033A" w:rsidRPr="0026449B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BB209A" w:rsidRDefault="00137FE5" w:rsidP="00EE5717">
      <w:pPr>
        <w:jc w:val="both"/>
        <w:rPr>
          <w:b/>
          <w:bCs/>
          <w:sz w:val="28"/>
          <w:szCs w:val="28"/>
          <w:u w:val="single"/>
        </w:rPr>
      </w:pP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том, что он(а) является студентом(кой) </w:t>
      </w:r>
      <w:r w:rsidRPr="00137FE5">
        <w:rPr>
          <w:sz w:val="28"/>
          <w:szCs w:val="28"/>
          <w:u w:val="single"/>
        </w:rPr>
        <w:t>1</w:t>
      </w:r>
      <w:r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2A18FE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</w:t>
      </w:r>
      <w:r w:rsidR="00137FE5" w:rsidRPr="00137FE5">
        <w:rPr>
          <w:sz w:val="28"/>
          <w:szCs w:val="28"/>
        </w:rPr>
        <w:t xml:space="preserve"> «Кубанский   государственный   университет»    и    обучается</w:t>
      </w:r>
    </w:p>
    <w:p w:rsidR="002A4983" w:rsidRDefault="00137FE5" w:rsidP="00E36851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E36851">
      <w:pPr>
        <w:spacing w:before="120"/>
        <w:jc w:val="both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E3685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131F34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56739" w:rsidRPr="000D7F5C" w:rsidRDefault="00B56739" w:rsidP="00BD6170">
      <w:pPr>
        <w:jc w:val="both"/>
        <w:rPr>
          <w:sz w:val="28"/>
          <w:szCs w:val="28"/>
          <w:u w:val="single"/>
        </w:rPr>
      </w:pPr>
    </w:p>
    <w:p w:rsidR="0014647E" w:rsidRPr="00F22909" w:rsidRDefault="0014647E" w:rsidP="00BD6170">
      <w:pPr>
        <w:jc w:val="both"/>
        <w:rPr>
          <w:b/>
          <w:i/>
          <w:sz w:val="28"/>
          <w:szCs w:val="28"/>
        </w:rPr>
      </w:pPr>
      <w:r w:rsidRPr="00F22909">
        <w:rPr>
          <w:sz w:val="28"/>
          <w:szCs w:val="28"/>
        </w:rPr>
        <w:t>Начало обучения:</w:t>
      </w:r>
      <w:r w:rsidR="00AC3C8E">
        <w:rPr>
          <w:sz w:val="28"/>
          <w:szCs w:val="28"/>
        </w:rPr>
        <w:t xml:space="preserve"> </w:t>
      </w:r>
      <w:r w:rsidRPr="00F22909">
        <w:rPr>
          <w:sz w:val="28"/>
          <w:szCs w:val="28"/>
          <w:u w:val="single"/>
        </w:rPr>
        <w:t>«</w:t>
      </w:r>
      <w:r w:rsidR="00137FE5" w:rsidRPr="00F22909">
        <w:rPr>
          <w:sz w:val="28"/>
          <w:szCs w:val="28"/>
          <w:u w:val="single"/>
        </w:rPr>
        <w:t>01</w:t>
      </w:r>
      <w:r w:rsidRPr="00F22909">
        <w:rPr>
          <w:sz w:val="28"/>
          <w:szCs w:val="28"/>
          <w:u w:val="single"/>
        </w:rPr>
        <w:t xml:space="preserve">» </w:t>
      </w:r>
      <w:r w:rsidR="00137FE5" w:rsidRPr="00F22909">
        <w:rPr>
          <w:sz w:val="28"/>
          <w:szCs w:val="28"/>
          <w:u w:val="single"/>
        </w:rPr>
        <w:t>сентября</w:t>
      </w:r>
      <w:r w:rsidRPr="00F22909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F22909">
        <w:rPr>
          <w:sz w:val="28"/>
          <w:szCs w:val="28"/>
        </w:rPr>
        <w:t xml:space="preserve">Окончание обучения: </w:t>
      </w:r>
      <w:r w:rsidR="00F22909">
        <w:rPr>
          <w:sz w:val="28"/>
          <w:szCs w:val="28"/>
          <w:u w:val="single"/>
        </w:rPr>
        <w:t>«31» августа 202</w:t>
      </w:r>
      <w:r w:rsidR="00597ADF" w:rsidRPr="00597ADF">
        <w:rPr>
          <w:sz w:val="28"/>
          <w:szCs w:val="28"/>
          <w:u w:val="single"/>
        </w:rPr>
        <w:t>7</w:t>
      </w:r>
      <w:r w:rsidR="00137FE5" w:rsidRPr="00F22909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0555ED" w:rsidRDefault="00747B64" w:rsidP="00137FE5">
      <w:pPr>
        <w:jc w:val="both"/>
        <w:rPr>
          <w:sz w:val="28"/>
          <w:szCs w:val="28"/>
        </w:rPr>
      </w:pPr>
      <w:r w:rsidRPr="00747B64">
        <w:rPr>
          <w:sz w:val="28"/>
          <w:szCs w:val="28"/>
        </w:rPr>
        <w:t>Д</w:t>
      </w:r>
      <w:r w:rsidR="00835B31" w:rsidRPr="00835B31">
        <w:rPr>
          <w:sz w:val="28"/>
          <w:szCs w:val="28"/>
        </w:rPr>
        <w:t xml:space="preserve">екан </w:t>
      </w:r>
      <w:proofErr w:type="spellStart"/>
      <w:r w:rsidR="00835B31" w:rsidRPr="00835B31">
        <w:rPr>
          <w:sz w:val="28"/>
          <w:szCs w:val="28"/>
        </w:rPr>
        <w:t>ФКТиПМ</w:t>
      </w:r>
      <w:proofErr w:type="spellEnd"/>
      <w:r w:rsidR="00835B31" w:rsidRPr="00835B31">
        <w:rPr>
          <w:sz w:val="28"/>
          <w:szCs w:val="28"/>
        </w:rPr>
        <w:t xml:space="preserve">  _____________</w:t>
      </w:r>
      <w:r>
        <w:rPr>
          <w:sz w:val="28"/>
          <w:szCs w:val="28"/>
        </w:rPr>
        <w:t xml:space="preserve">_____________________ </w:t>
      </w:r>
      <w:proofErr w:type="spellStart"/>
      <w:r>
        <w:rPr>
          <w:sz w:val="28"/>
          <w:szCs w:val="28"/>
        </w:rPr>
        <w:t>А.Д.Колотий</w:t>
      </w:r>
      <w:proofErr w:type="spellEnd"/>
    </w:p>
    <w:p w:rsidR="00835B31" w:rsidRPr="00137FE5" w:rsidRDefault="00835B31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651A7A" w:rsidRDefault="00651A7A" w:rsidP="00137FE5">
      <w:pPr>
        <w:jc w:val="both"/>
        <w:rPr>
          <w:u w:val="single"/>
        </w:rPr>
      </w:pPr>
    </w:p>
    <w:p w:rsidR="00651A7A" w:rsidRPr="00137FE5" w:rsidRDefault="00651A7A" w:rsidP="00137FE5">
      <w:pPr>
        <w:jc w:val="both"/>
      </w:pPr>
    </w:p>
    <w:sectPr w:rsidR="00651A7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048" w:rsidRDefault="00A77048" w:rsidP="00CB4EE1">
      <w:r>
        <w:separator/>
      </w:r>
    </w:p>
  </w:endnote>
  <w:endnote w:type="continuationSeparator" w:id="0">
    <w:p w:rsidR="00A77048" w:rsidRDefault="00A77048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048" w:rsidRDefault="00A77048" w:rsidP="00CB4EE1">
      <w:r>
        <w:separator/>
      </w:r>
    </w:p>
  </w:footnote>
  <w:footnote w:type="continuationSeparator" w:id="0">
    <w:p w:rsidR="00A77048" w:rsidRDefault="00A77048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907115279">
    <w:abstractNumId w:val="15"/>
  </w:num>
  <w:num w:numId="2" w16cid:durableId="1887595426">
    <w:abstractNumId w:val="1"/>
  </w:num>
  <w:num w:numId="3" w16cid:durableId="1137801226">
    <w:abstractNumId w:val="7"/>
  </w:num>
  <w:num w:numId="4" w16cid:durableId="433987063">
    <w:abstractNumId w:val="36"/>
  </w:num>
  <w:num w:numId="5" w16cid:durableId="1921257805">
    <w:abstractNumId w:val="35"/>
  </w:num>
  <w:num w:numId="6" w16cid:durableId="857625356">
    <w:abstractNumId w:val="10"/>
  </w:num>
  <w:num w:numId="7" w16cid:durableId="1218321734">
    <w:abstractNumId w:val="30"/>
  </w:num>
  <w:num w:numId="8" w16cid:durableId="16541646">
    <w:abstractNumId w:val="20"/>
  </w:num>
  <w:num w:numId="9" w16cid:durableId="896085911">
    <w:abstractNumId w:val="39"/>
  </w:num>
  <w:num w:numId="10" w16cid:durableId="851576691">
    <w:abstractNumId w:val="16"/>
  </w:num>
  <w:num w:numId="11" w16cid:durableId="1218127872">
    <w:abstractNumId w:val="25"/>
  </w:num>
  <w:num w:numId="12" w16cid:durableId="1225875304">
    <w:abstractNumId w:val="29"/>
  </w:num>
  <w:num w:numId="13" w16cid:durableId="2048605581">
    <w:abstractNumId w:val="12"/>
  </w:num>
  <w:num w:numId="14" w16cid:durableId="1003361421">
    <w:abstractNumId w:val="38"/>
  </w:num>
  <w:num w:numId="15" w16cid:durableId="1637445299">
    <w:abstractNumId w:val="17"/>
  </w:num>
  <w:num w:numId="16" w16cid:durableId="77361487">
    <w:abstractNumId w:val="21"/>
  </w:num>
  <w:num w:numId="17" w16cid:durableId="711267900">
    <w:abstractNumId w:val="2"/>
  </w:num>
  <w:num w:numId="18" w16cid:durableId="1784807449">
    <w:abstractNumId w:val="3"/>
  </w:num>
  <w:num w:numId="19" w16cid:durableId="50465258">
    <w:abstractNumId w:val="9"/>
  </w:num>
  <w:num w:numId="20" w16cid:durableId="751194572">
    <w:abstractNumId w:val="32"/>
  </w:num>
  <w:num w:numId="21" w16cid:durableId="1184441360">
    <w:abstractNumId w:val="33"/>
  </w:num>
  <w:num w:numId="22" w16cid:durableId="709837052">
    <w:abstractNumId w:val="27"/>
  </w:num>
  <w:num w:numId="23" w16cid:durableId="1209416539">
    <w:abstractNumId w:val="26"/>
  </w:num>
  <w:num w:numId="24" w16cid:durableId="1256865002">
    <w:abstractNumId w:val="4"/>
  </w:num>
  <w:num w:numId="25" w16cid:durableId="1213884654">
    <w:abstractNumId w:val="13"/>
  </w:num>
  <w:num w:numId="26" w16cid:durableId="1079789211">
    <w:abstractNumId w:val="31"/>
  </w:num>
  <w:num w:numId="27" w16cid:durableId="831146479">
    <w:abstractNumId w:val="22"/>
  </w:num>
  <w:num w:numId="28" w16cid:durableId="1113205002">
    <w:abstractNumId w:val="24"/>
  </w:num>
  <w:num w:numId="29" w16cid:durableId="1978488270">
    <w:abstractNumId w:val="6"/>
  </w:num>
  <w:num w:numId="30" w16cid:durableId="266819023">
    <w:abstractNumId w:val="28"/>
  </w:num>
  <w:num w:numId="31" w16cid:durableId="644235625">
    <w:abstractNumId w:val="18"/>
  </w:num>
  <w:num w:numId="32" w16cid:durableId="34739232">
    <w:abstractNumId w:val="19"/>
  </w:num>
  <w:num w:numId="33" w16cid:durableId="429080542">
    <w:abstractNumId w:val="23"/>
  </w:num>
  <w:num w:numId="34" w16cid:durableId="164170598">
    <w:abstractNumId w:val="14"/>
  </w:num>
  <w:num w:numId="35" w16cid:durableId="102501241">
    <w:abstractNumId w:val="5"/>
  </w:num>
  <w:num w:numId="36" w16cid:durableId="180245515">
    <w:abstractNumId w:val="34"/>
  </w:num>
  <w:num w:numId="37" w16cid:durableId="740833291">
    <w:abstractNumId w:val="37"/>
  </w:num>
  <w:num w:numId="38" w16cid:durableId="1002245941">
    <w:abstractNumId w:val="8"/>
  </w:num>
  <w:num w:numId="39" w16cid:durableId="1692954150">
    <w:abstractNumId w:val="11"/>
  </w:num>
  <w:num w:numId="40" w16cid:durableId="138336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63AC"/>
    <w:rsid w:val="00007404"/>
    <w:rsid w:val="000102E3"/>
    <w:rsid w:val="000115E2"/>
    <w:rsid w:val="00014DBC"/>
    <w:rsid w:val="00017131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3F34"/>
    <w:rsid w:val="00034BB1"/>
    <w:rsid w:val="000368A9"/>
    <w:rsid w:val="00037AEA"/>
    <w:rsid w:val="000419F9"/>
    <w:rsid w:val="000422FD"/>
    <w:rsid w:val="000427A4"/>
    <w:rsid w:val="00042A31"/>
    <w:rsid w:val="00045C53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5ED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6D2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00C9"/>
    <w:rsid w:val="00081159"/>
    <w:rsid w:val="00081541"/>
    <w:rsid w:val="00081FBF"/>
    <w:rsid w:val="00082097"/>
    <w:rsid w:val="000833BE"/>
    <w:rsid w:val="00083440"/>
    <w:rsid w:val="00083A8B"/>
    <w:rsid w:val="00084705"/>
    <w:rsid w:val="000847B6"/>
    <w:rsid w:val="000852DB"/>
    <w:rsid w:val="0008665C"/>
    <w:rsid w:val="00086A42"/>
    <w:rsid w:val="000873DD"/>
    <w:rsid w:val="00087906"/>
    <w:rsid w:val="00090C48"/>
    <w:rsid w:val="00090F97"/>
    <w:rsid w:val="00091497"/>
    <w:rsid w:val="000916EC"/>
    <w:rsid w:val="00092596"/>
    <w:rsid w:val="00092C78"/>
    <w:rsid w:val="000935E7"/>
    <w:rsid w:val="0009366D"/>
    <w:rsid w:val="0009395D"/>
    <w:rsid w:val="00094879"/>
    <w:rsid w:val="0009762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037B"/>
    <w:rsid w:val="000B1921"/>
    <w:rsid w:val="000B2615"/>
    <w:rsid w:val="000B2FEF"/>
    <w:rsid w:val="000B4AF5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8F8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33F"/>
    <w:rsid w:val="000D544A"/>
    <w:rsid w:val="000D5C58"/>
    <w:rsid w:val="000D75C3"/>
    <w:rsid w:val="000D7CB0"/>
    <w:rsid w:val="000D7F5C"/>
    <w:rsid w:val="000E0901"/>
    <w:rsid w:val="000E0BFD"/>
    <w:rsid w:val="000E19B6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205F"/>
    <w:rsid w:val="001020F8"/>
    <w:rsid w:val="001031AA"/>
    <w:rsid w:val="00105B2A"/>
    <w:rsid w:val="00106278"/>
    <w:rsid w:val="001068A1"/>
    <w:rsid w:val="0010767D"/>
    <w:rsid w:val="00107839"/>
    <w:rsid w:val="00107967"/>
    <w:rsid w:val="00107B3A"/>
    <w:rsid w:val="00110848"/>
    <w:rsid w:val="001115E7"/>
    <w:rsid w:val="00111C19"/>
    <w:rsid w:val="0011206C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1F34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484"/>
    <w:rsid w:val="00164B4F"/>
    <w:rsid w:val="00164DF9"/>
    <w:rsid w:val="0017039D"/>
    <w:rsid w:val="001706FE"/>
    <w:rsid w:val="00170D7F"/>
    <w:rsid w:val="00170F95"/>
    <w:rsid w:val="00171149"/>
    <w:rsid w:val="001711AF"/>
    <w:rsid w:val="00171772"/>
    <w:rsid w:val="00171D3B"/>
    <w:rsid w:val="00172B54"/>
    <w:rsid w:val="001734DC"/>
    <w:rsid w:val="001736B7"/>
    <w:rsid w:val="0017378F"/>
    <w:rsid w:val="00174A79"/>
    <w:rsid w:val="00174C01"/>
    <w:rsid w:val="00174E6B"/>
    <w:rsid w:val="00175AC9"/>
    <w:rsid w:val="00176DE7"/>
    <w:rsid w:val="001774AD"/>
    <w:rsid w:val="00177F82"/>
    <w:rsid w:val="001815FE"/>
    <w:rsid w:val="00182480"/>
    <w:rsid w:val="00183FB9"/>
    <w:rsid w:val="001849BA"/>
    <w:rsid w:val="00185E9E"/>
    <w:rsid w:val="00185F4A"/>
    <w:rsid w:val="00185F90"/>
    <w:rsid w:val="00187134"/>
    <w:rsid w:val="00187A98"/>
    <w:rsid w:val="00187E8D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CAC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4AB"/>
    <w:rsid w:val="001E2B23"/>
    <w:rsid w:val="001E38DE"/>
    <w:rsid w:val="001E391B"/>
    <w:rsid w:val="001E4B8B"/>
    <w:rsid w:val="001E63A5"/>
    <w:rsid w:val="001F1D50"/>
    <w:rsid w:val="001F1D86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C5"/>
    <w:rsid w:val="002019F7"/>
    <w:rsid w:val="0020323C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173"/>
    <w:rsid w:val="002133D6"/>
    <w:rsid w:val="00214151"/>
    <w:rsid w:val="002147B7"/>
    <w:rsid w:val="00214904"/>
    <w:rsid w:val="0021719A"/>
    <w:rsid w:val="0021732C"/>
    <w:rsid w:val="00217DE8"/>
    <w:rsid w:val="002209B1"/>
    <w:rsid w:val="00221071"/>
    <w:rsid w:val="00222CF1"/>
    <w:rsid w:val="00222DFD"/>
    <w:rsid w:val="00223170"/>
    <w:rsid w:val="0022392C"/>
    <w:rsid w:val="0022420B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0A2A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2FEF"/>
    <w:rsid w:val="002635DB"/>
    <w:rsid w:val="002638D7"/>
    <w:rsid w:val="0026449B"/>
    <w:rsid w:val="00264AB4"/>
    <w:rsid w:val="00265C65"/>
    <w:rsid w:val="00266DCC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0EF4"/>
    <w:rsid w:val="00280FAE"/>
    <w:rsid w:val="002813A8"/>
    <w:rsid w:val="00281723"/>
    <w:rsid w:val="00281A31"/>
    <w:rsid w:val="00282199"/>
    <w:rsid w:val="00283857"/>
    <w:rsid w:val="00284814"/>
    <w:rsid w:val="0028677D"/>
    <w:rsid w:val="00287BC3"/>
    <w:rsid w:val="00287F54"/>
    <w:rsid w:val="00290D14"/>
    <w:rsid w:val="002932DC"/>
    <w:rsid w:val="00294430"/>
    <w:rsid w:val="00294647"/>
    <w:rsid w:val="00295AAA"/>
    <w:rsid w:val="00295E3D"/>
    <w:rsid w:val="00296022"/>
    <w:rsid w:val="002974BB"/>
    <w:rsid w:val="00297B33"/>
    <w:rsid w:val="002A0F37"/>
    <w:rsid w:val="002A18FE"/>
    <w:rsid w:val="002A1F3F"/>
    <w:rsid w:val="002A2F81"/>
    <w:rsid w:val="002A3974"/>
    <w:rsid w:val="002A4844"/>
    <w:rsid w:val="002A4983"/>
    <w:rsid w:val="002A4A66"/>
    <w:rsid w:val="002A5AFD"/>
    <w:rsid w:val="002A5FC9"/>
    <w:rsid w:val="002A66A7"/>
    <w:rsid w:val="002B039F"/>
    <w:rsid w:val="002B0D69"/>
    <w:rsid w:val="002B27DC"/>
    <w:rsid w:val="002B32D5"/>
    <w:rsid w:val="002B3DB7"/>
    <w:rsid w:val="002B48F3"/>
    <w:rsid w:val="002B529D"/>
    <w:rsid w:val="002C0D2D"/>
    <w:rsid w:val="002C1265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3B0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3BFF"/>
    <w:rsid w:val="002F5500"/>
    <w:rsid w:val="002F5623"/>
    <w:rsid w:val="002F5A21"/>
    <w:rsid w:val="002F6B20"/>
    <w:rsid w:val="002F772B"/>
    <w:rsid w:val="00301E44"/>
    <w:rsid w:val="003030BF"/>
    <w:rsid w:val="0030367A"/>
    <w:rsid w:val="00303BC0"/>
    <w:rsid w:val="0030486E"/>
    <w:rsid w:val="00306320"/>
    <w:rsid w:val="00310205"/>
    <w:rsid w:val="00310A62"/>
    <w:rsid w:val="00311581"/>
    <w:rsid w:val="0031217A"/>
    <w:rsid w:val="00312BC9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0F8"/>
    <w:rsid w:val="00330142"/>
    <w:rsid w:val="00330B76"/>
    <w:rsid w:val="00330BBB"/>
    <w:rsid w:val="003312DC"/>
    <w:rsid w:val="003328E9"/>
    <w:rsid w:val="00332969"/>
    <w:rsid w:val="003342A7"/>
    <w:rsid w:val="0033471A"/>
    <w:rsid w:val="0033663E"/>
    <w:rsid w:val="00336978"/>
    <w:rsid w:val="0033702C"/>
    <w:rsid w:val="0034091E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F50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025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1F3"/>
    <w:rsid w:val="003B335E"/>
    <w:rsid w:val="003B4429"/>
    <w:rsid w:val="003B4E2C"/>
    <w:rsid w:val="003B4E96"/>
    <w:rsid w:val="003B4FC6"/>
    <w:rsid w:val="003B62D5"/>
    <w:rsid w:val="003B72C4"/>
    <w:rsid w:val="003B7D15"/>
    <w:rsid w:val="003C0111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693F"/>
    <w:rsid w:val="003D723B"/>
    <w:rsid w:val="003D7657"/>
    <w:rsid w:val="003E1476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6B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C6E"/>
    <w:rsid w:val="00421E96"/>
    <w:rsid w:val="0042548A"/>
    <w:rsid w:val="00425520"/>
    <w:rsid w:val="00425A81"/>
    <w:rsid w:val="004273BD"/>
    <w:rsid w:val="004275B0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0E8B"/>
    <w:rsid w:val="00442BFC"/>
    <w:rsid w:val="004434D7"/>
    <w:rsid w:val="004434E3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2FED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8647D"/>
    <w:rsid w:val="00487DD1"/>
    <w:rsid w:val="00492B5E"/>
    <w:rsid w:val="004937CD"/>
    <w:rsid w:val="004939AE"/>
    <w:rsid w:val="00494B17"/>
    <w:rsid w:val="00494EBA"/>
    <w:rsid w:val="004950A6"/>
    <w:rsid w:val="0049759C"/>
    <w:rsid w:val="00497894"/>
    <w:rsid w:val="004A000E"/>
    <w:rsid w:val="004A17A6"/>
    <w:rsid w:val="004A1D6C"/>
    <w:rsid w:val="004A2F5E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20ED"/>
    <w:rsid w:val="004D2A2A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5A38"/>
    <w:rsid w:val="004E6C84"/>
    <w:rsid w:val="004E7DCB"/>
    <w:rsid w:val="004F017C"/>
    <w:rsid w:val="004F0EA6"/>
    <w:rsid w:val="004F1BF9"/>
    <w:rsid w:val="004F2470"/>
    <w:rsid w:val="004F2735"/>
    <w:rsid w:val="004F2DCC"/>
    <w:rsid w:val="004F31CD"/>
    <w:rsid w:val="004F43CC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37DF"/>
    <w:rsid w:val="00504623"/>
    <w:rsid w:val="00505674"/>
    <w:rsid w:val="005059A5"/>
    <w:rsid w:val="00506401"/>
    <w:rsid w:val="00506E65"/>
    <w:rsid w:val="00510CF6"/>
    <w:rsid w:val="00512854"/>
    <w:rsid w:val="00514BEA"/>
    <w:rsid w:val="0051501B"/>
    <w:rsid w:val="00517034"/>
    <w:rsid w:val="0051710A"/>
    <w:rsid w:val="005202DA"/>
    <w:rsid w:val="005202EA"/>
    <w:rsid w:val="00520346"/>
    <w:rsid w:val="005205C7"/>
    <w:rsid w:val="00520C96"/>
    <w:rsid w:val="00520D12"/>
    <w:rsid w:val="005211F4"/>
    <w:rsid w:val="005216DF"/>
    <w:rsid w:val="00521AEC"/>
    <w:rsid w:val="00521B2A"/>
    <w:rsid w:val="00522387"/>
    <w:rsid w:val="005224F8"/>
    <w:rsid w:val="00523513"/>
    <w:rsid w:val="00523797"/>
    <w:rsid w:val="00523ABB"/>
    <w:rsid w:val="00524716"/>
    <w:rsid w:val="0052495B"/>
    <w:rsid w:val="00525062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5063"/>
    <w:rsid w:val="00546683"/>
    <w:rsid w:val="00547ABF"/>
    <w:rsid w:val="00550CE1"/>
    <w:rsid w:val="005513F7"/>
    <w:rsid w:val="005518A8"/>
    <w:rsid w:val="0055285A"/>
    <w:rsid w:val="00554897"/>
    <w:rsid w:val="005563A8"/>
    <w:rsid w:val="00557FF9"/>
    <w:rsid w:val="005610A3"/>
    <w:rsid w:val="00561907"/>
    <w:rsid w:val="00563585"/>
    <w:rsid w:val="00564758"/>
    <w:rsid w:val="00567C66"/>
    <w:rsid w:val="0057098A"/>
    <w:rsid w:val="0057139A"/>
    <w:rsid w:val="005735E4"/>
    <w:rsid w:val="005742DE"/>
    <w:rsid w:val="005743E5"/>
    <w:rsid w:val="00574615"/>
    <w:rsid w:val="0057542D"/>
    <w:rsid w:val="005756E5"/>
    <w:rsid w:val="005757B9"/>
    <w:rsid w:val="005759A1"/>
    <w:rsid w:val="00575E86"/>
    <w:rsid w:val="00576905"/>
    <w:rsid w:val="00576FD2"/>
    <w:rsid w:val="00576FD5"/>
    <w:rsid w:val="00577331"/>
    <w:rsid w:val="00580B09"/>
    <w:rsid w:val="005831E8"/>
    <w:rsid w:val="00583A25"/>
    <w:rsid w:val="00583D28"/>
    <w:rsid w:val="00583E08"/>
    <w:rsid w:val="00583F30"/>
    <w:rsid w:val="00584887"/>
    <w:rsid w:val="00584D48"/>
    <w:rsid w:val="0058512A"/>
    <w:rsid w:val="00585770"/>
    <w:rsid w:val="00586F31"/>
    <w:rsid w:val="00592ED6"/>
    <w:rsid w:val="005932FF"/>
    <w:rsid w:val="00593313"/>
    <w:rsid w:val="00593F1B"/>
    <w:rsid w:val="00594C7F"/>
    <w:rsid w:val="00595CCA"/>
    <w:rsid w:val="005960EA"/>
    <w:rsid w:val="005967D7"/>
    <w:rsid w:val="00596E4A"/>
    <w:rsid w:val="00597ADF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668"/>
    <w:rsid w:val="005B3E32"/>
    <w:rsid w:val="005B45F1"/>
    <w:rsid w:val="005B4D12"/>
    <w:rsid w:val="005B601A"/>
    <w:rsid w:val="005B7055"/>
    <w:rsid w:val="005B7BDE"/>
    <w:rsid w:val="005C1892"/>
    <w:rsid w:val="005C2258"/>
    <w:rsid w:val="005C3380"/>
    <w:rsid w:val="005C60F7"/>
    <w:rsid w:val="005C6FDF"/>
    <w:rsid w:val="005C7A3A"/>
    <w:rsid w:val="005D00F7"/>
    <w:rsid w:val="005D042F"/>
    <w:rsid w:val="005D057D"/>
    <w:rsid w:val="005D0DEF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1"/>
    <w:rsid w:val="005E58EF"/>
    <w:rsid w:val="005E5AFD"/>
    <w:rsid w:val="005E638B"/>
    <w:rsid w:val="005E751E"/>
    <w:rsid w:val="005E7876"/>
    <w:rsid w:val="005F1ADF"/>
    <w:rsid w:val="005F1F52"/>
    <w:rsid w:val="005F3F69"/>
    <w:rsid w:val="005F4552"/>
    <w:rsid w:val="005F4FFB"/>
    <w:rsid w:val="005F5A49"/>
    <w:rsid w:val="005F5DCA"/>
    <w:rsid w:val="005F645B"/>
    <w:rsid w:val="005F695E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18D3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057"/>
    <w:rsid w:val="00635B35"/>
    <w:rsid w:val="0063654A"/>
    <w:rsid w:val="0063674B"/>
    <w:rsid w:val="00637E92"/>
    <w:rsid w:val="00640DFD"/>
    <w:rsid w:val="0064101F"/>
    <w:rsid w:val="0064175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1A7A"/>
    <w:rsid w:val="00652048"/>
    <w:rsid w:val="006528D1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2841"/>
    <w:rsid w:val="0067359B"/>
    <w:rsid w:val="00675003"/>
    <w:rsid w:val="00675599"/>
    <w:rsid w:val="00676B16"/>
    <w:rsid w:val="0067701F"/>
    <w:rsid w:val="00677B7C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473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C72D0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E7053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3F7C"/>
    <w:rsid w:val="0070475E"/>
    <w:rsid w:val="0070565E"/>
    <w:rsid w:val="007062E3"/>
    <w:rsid w:val="007064E2"/>
    <w:rsid w:val="00706823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C5"/>
    <w:rsid w:val="00717AE3"/>
    <w:rsid w:val="0072088B"/>
    <w:rsid w:val="00721202"/>
    <w:rsid w:val="007222B8"/>
    <w:rsid w:val="00724444"/>
    <w:rsid w:val="0072656F"/>
    <w:rsid w:val="007266E2"/>
    <w:rsid w:val="00727A06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0465"/>
    <w:rsid w:val="007416AA"/>
    <w:rsid w:val="00742CC0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47B64"/>
    <w:rsid w:val="0075017F"/>
    <w:rsid w:val="00754753"/>
    <w:rsid w:val="0075548A"/>
    <w:rsid w:val="00755695"/>
    <w:rsid w:val="00757D06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68A0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9D6"/>
    <w:rsid w:val="007A2CE2"/>
    <w:rsid w:val="007A499A"/>
    <w:rsid w:val="007A4D60"/>
    <w:rsid w:val="007A544D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6A2B"/>
    <w:rsid w:val="007B70C9"/>
    <w:rsid w:val="007B7AFE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301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3C1"/>
    <w:rsid w:val="007F7402"/>
    <w:rsid w:val="007F7D50"/>
    <w:rsid w:val="00800443"/>
    <w:rsid w:val="00801DAD"/>
    <w:rsid w:val="00802711"/>
    <w:rsid w:val="0080275A"/>
    <w:rsid w:val="0080288C"/>
    <w:rsid w:val="008031DA"/>
    <w:rsid w:val="00803335"/>
    <w:rsid w:val="00803EF0"/>
    <w:rsid w:val="0080402C"/>
    <w:rsid w:val="0080446F"/>
    <w:rsid w:val="00804CD2"/>
    <w:rsid w:val="008053B2"/>
    <w:rsid w:val="008054BD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86D"/>
    <w:rsid w:val="00822DD9"/>
    <w:rsid w:val="008230F2"/>
    <w:rsid w:val="0082330F"/>
    <w:rsid w:val="008234DE"/>
    <w:rsid w:val="00823A17"/>
    <w:rsid w:val="00823E29"/>
    <w:rsid w:val="00824237"/>
    <w:rsid w:val="00824C4F"/>
    <w:rsid w:val="00825BBB"/>
    <w:rsid w:val="00831677"/>
    <w:rsid w:val="00831742"/>
    <w:rsid w:val="00831B49"/>
    <w:rsid w:val="008340A3"/>
    <w:rsid w:val="0083411D"/>
    <w:rsid w:val="00835424"/>
    <w:rsid w:val="00835B31"/>
    <w:rsid w:val="008362F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343E"/>
    <w:rsid w:val="00875417"/>
    <w:rsid w:val="00875D97"/>
    <w:rsid w:val="0087776D"/>
    <w:rsid w:val="0087795F"/>
    <w:rsid w:val="00877EA4"/>
    <w:rsid w:val="00882B61"/>
    <w:rsid w:val="00885271"/>
    <w:rsid w:val="00885676"/>
    <w:rsid w:val="00885FBA"/>
    <w:rsid w:val="00890851"/>
    <w:rsid w:val="00890AFC"/>
    <w:rsid w:val="00892926"/>
    <w:rsid w:val="008931CA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B7905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5F7D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493"/>
    <w:rsid w:val="00906554"/>
    <w:rsid w:val="0091034D"/>
    <w:rsid w:val="009116BA"/>
    <w:rsid w:val="00911B74"/>
    <w:rsid w:val="00911EA1"/>
    <w:rsid w:val="00914217"/>
    <w:rsid w:val="009145D1"/>
    <w:rsid w:val="009155A5"/>
    <w:rsid w:val="0091562A"/>
    <w:rsid w:val="009157B0"/>
    <w:rsid w:val="00916D1D"/>
    <w:rsid w:val="00917B31"/>
    <w:rsid w:val="00920154"/>
    <w:rsid w:val="00920E6A"/>
    <w:rsid w:val="00921118"/>
    <w:rsid w:val="009220E5"/>
    <w:rsid w:val="00922B62"/>
    <w:rsid w:val="00925F50"/>
    <w:rsid w:val="0092792B"/>
    <w:rsid w:val="009303D8"/>
    <w:rsid w:val="009321A5"/>
    <w:rsid w:val="00933B65"/>
    <w:rsid w:val="00933F2F"/>
    <w:rsid w:val="00934204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2739"/>
    <w:rsid w:val="00953CD3"/>
    <w:rsid w:val="00955B38"/>
    <w:rsid w:val="00956FB6"/>
    <w:rsid w:val="00957F05"/>
    <w:rsid w:val="009604C7"/>
    <w:rsid w:val="0096097C"/>
    <w:rsid w:val="009611FA"/>
    <w:rsid w:val="009618DB"/>
    <w:rsid w:val="00961C8E"/>
    <w:rsid w:val="00963601"/>
    <w:rsid w:val="00964C56"/>
    <w:rsid w:val="0096550B"/>
    <w:rsid w:val="00965F83"/>
    <w:rsid w:val="009669B8"/>
    <w:rsid w:val="0097009E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68DC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720"/>
    <w:rsid w:val="009A4EA1"/>
    <w:rsid w:val="009A53EB"/>
    <w:rsid w:val="009A7A6E"/>
    <w:rsid w:val="009B0CED"/>
    <w:rsid w:val="009B2520"/>
    <w:rsid w:val="009B260C"/>
    <w:rsid w:val="009B2746"/>
    <w:rsid w:val="009B3097"/>
    <w:rsid w:val="009B334D"/>
    <w:rsid w:val="009B37B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186A"/>
    <w:rsid w:val="009D21D7"/>
    <w:rsid w:val="009D2D13"/>
    <w:rsid w:val="009D3D9A"/>
    <w:rsid w:val="009D4C3F"/>
    <w:rsid w:val="009D5492"/>
    <w:rsid w:val="009D6D02"/>
    <w:rsid w:val="009D7758"/>
    <w:rsid w:val="009D7872"/>
    <w:rsid w:val="009E073B"/>
    <w:rsid w:val="009E0BAE"/>
    <w:rsid w:val="009E281D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3BC7"/>
    <w:rsid w:val="00A06B56"/>
    <w:rsid w:val="00A07735"/>
    <w:rsid w:val="00A07C96"/>
    <w:rsid w:val="00A07D48"/>
    <w:rsid w:val="00A10379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3D8B"/>
    <w:rsid w:val="00A34177"/>
    <w:rsid w:val="00A3445E"/>
    <w:rsid w:val="00A35C1C"/>
    <w:rsid w:val="00A36123"/>
    <w:rsid w:val="00A363D1"/>
    <w:rsid w:val="00A36F76"/>
    <w:rsid w:val="00A376AF"/>
    <w:rsid w:val="00A40543"/>
    <w:rsid w:val="00A41402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51A1"/>
    <w:rsid w:val="00A65DAF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48"/>
    <w:rsid w:val="00A770DC"/>
    <w:rsid w:val="00A773DE"/>
    <w:rsid w:val="00A77C4A"/>
    <w:rsid w:val="00A82821"/>
    <w:rsid w:val="00A8317C"/>
    <w:rsid w:val="00A8371D"/>
    <w:rsid w:val="00A8742B"/>
    <w:rsid w:val="00A87956"/>
    <w:rsid w:val="00A90E7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8E"/>
    <w:rsid w:val="00AC3CA4"/>
    <w:rsid w:val="00AC431B"/>
    <w:rsid w:val="00AC4CDF"/>
    <w:rsid w:val="00AC5118"/>
    <w:rsid w:val="00AC576E"/>
    <w:rsid w:val="00AC6536"/>
    <w:rsid w:val="00AC6B07"/>
    <w:rsid w:val="00AC7200"/>
    <w:rsid w:val="00AC7AE5"/>
    <w:rsid w:val="00AD08E0"/>
    <w:rsid w:val="00AD09EC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15F"/>
    <w:rsid w:val="00AE3308"/>
    <w:rsid w:val="00AE38FF"/>
    <w:rsid w:val="00AE7A88"/>
    <w:rsid w:val="00AE7CD0"/>
    <w:rsid w:val="00AF0424"/>
    <w:rsid w:val="00AF2413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57C"/>
    <w:rsid w:val="00B10869"/>
    <w:rsid w:val="00B1109C"/>
    <w:rsid w:val="00B11DDC"/>
    <w:rsid w:val="00B13A64"/>
    <w:rsid w:val="00B14913"/>
    <w:rsid w:val="00B158CE"/>
    <w:rsid w:val="00B15D86"/>
    <w:rsid w:val="00B17296"/>
    <w:rsid w:val="00B179BC"/>
    <w:rsid w:val="00B204A6"/>
    <w:rsid w:val="00B209CE"/>
    <w:rsid w:val="00B21459"/>
    <w:rsid w:val="00B21812"/>
    <w:rsid w:val="00B21AAB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44E1"/>
    <w:rsid w:val="00B3474D"/>
    <w:rsid w:val="00B35C7A"/>
    <w:rsid w:val="00B40A64"/>
    <w:rsid w:val="00B41462"/>
    <w:rsid w:val="00B421CC"/>
    <w:rsid w:val="00B42411"/>
    <w:rsid w:val="00B428E8"/>
    <w:rsid w:val="00B42C43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469"/>
    <w:rsid w:val="00B54BBC"/>
    <w:rsid w:val="00B54E5A"/>
    <w:rsid w:val="00B552FB"/>
    <w:rsid w:val="00B56739"/>
    <w:rsid w:val="00B56AFC"/>
    <w:rsid w:val="00B56CAE"/>
    <w:rsid w:val="00B57F36"/>
    <w:rsid w:val="00B60684"/>
    <w:rsid w:val="00B60A31"/>
    <w:rsid w:val="00B60D11"/>
    <w:rsid w:val="00B611E0"/>
    <w:rsid w:val="00B61445"/>
    <w:rsid w:val="00B614AE"/>
    <w:rsid w:val="00B62244"/>
    <w:rsid w:val="00B634F0"/>
    <w:rsid w:val="00B63938"/>
    <w:rsid w:val="00B66125"/>
    <w:rsid w:val="00B67203"/>
    <w:rsid w:val="00B70016"/>
    <w:rsid w:val="00B700E9"/>
    <w:rsid w:val="00B70682"/>
    <w:rsid w:val="00B716D7"/>
    <w:rsid w:val="00B72359"/>
    <w:rsid w:val="00B72AA0"/>
    <w:rsid w:val="00B735BB"/>
    <w:rsid w:val="00B75268"/>
    <w:rsid w:val="00B7631F"/>
    <w:rsid w:val="00B7685B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CA4"/>
    <w:rsid w:val="00B94FDF"/>
    <w:rsid w:val="00B96A3F"/>
    <w:rsid w:val="00B96AA7"/>
    <w:rsid w:val="00B975B7"/>
    <w:rsid w:val="00BA082A"/>
    <w:rsid w:val="00BA281F"/>
    <w:rsid w:val="00BA3059"/>
    <w:rsid w:val="00BA37E8"/>
    <w:rsid w:val="00BA3D30"/>
    <w:rsid w:val="00BA4941"/>
    <w:rsid w:val="00BA4EA8"/>
    <w:rsid w:val="00BA61E5"/>
    <w:rsid w:val="00BB0408"/>
    <w:rsid w:val="00BB0745"/>
    <w:rsid w:val="00BB0F6B"/>
    <w:rsid w:val="00BB209A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8D"/>
    <w:rsid w:val="00BC2BE6"/>
    <w:rsid w:val="00BC2C95"/>
    <w:rsid w:val="00BC33B9"/>
    <w:rsid w:val="00BC33E6"/>
    <w:rsid w:val="00BC3EB6"/>
    <w:rsid w:val="00BC65B9"/>
    <w:rsid w:val="00BD0A46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5D71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23B0"/>
    <w:rsid w:val="00C02542"/>
    <w:rsid w:val="00C034B6"/>
    <w:rsid w:val="00C03561"/>
    <w:rsid w:val="00C03F3B"/>
    <w:rsid w:val="00C04527"/>
    <w:rsid w:val="00C0635C"/>
    <w:rsid w:val="00C06847"/>
    <w:rsid w:val="00C06B81"/>
    <w:rsid w:val="00C074A9"/>
    <w:rsid w:val="00C0770E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27E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18D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207"/>
    <w:rsid w:val="00C466A4"/>
    <w:rsid w:val="00C473F1"/>
    <w:rsid w:val="00C47E4D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49BB"/>
    <w:rsid w:val="00C7535B"/>
    <w:rsid w:val="00C7538C"/>
    <w:rsid w:val="00C760B6"/>
    <w:rsid w:val="00C76B28"/>
    <w:rsid w:val="00C803E2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358"/>
    <w:rsid w:val="00C86354"/>
    <w:rsid w:val="00C86492"/>
    <w:rsid w:val="00C8652E"/>
    <w:rsid w:val="00C91B29"/>
    <w:rsid w:val="00C91BDF"/>
    <w:rsid w:val="00C92716"/>
    <w:rsid w:val="00C92A0E"/>
    <w:rsid w:val="00C93ABE"/>
    <w:rsid w:val="00C93C9E"/>
    <w:rsid w:val="00C93DAE"/>
    <w:rsid w:val="00C94194"/>
    <w:rsid w:val="00C94429"/>
    <w:rsid w:val="00C94B0B"/>
    <w:rsid w:val="00C95704"/>
    <w:rsid w:val="00C9589A"/>
    <w:rsid w:val="00C95AE4"/>
    <w:rsid w:val="00C97B5E"/>
    <w:rsid w:val="00CA049D"/>
    <w:rsid w:val="00CA0945"/>
    <w:rsid w:val="00CA2042"/>
    <w:rsid w:val="00CA30B5"/>
    <w:rsid w:val="00CA3C7C"/>
    <w:rsid w:val="00CA4DDB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37DA"/>
    <w:rsid w:val="00CB4EE1"/>
    <w:rsid w:val="00CB52A7"/>
    <w:rsid w:val="00CB6523"/>
    <w:rsid w:val="00CB746F"/>
    <w:rsid w:val="00CB7F9B"/>
    <w:rsid w:val="00CB7FBF"/>
    <w:rsid w:val="00CC067D"/>
    <w:rsid w:val="00CC2252"/>
    <w:rsid w:val="00CC2DFB"/>
    <w:rsid w:val="00CC2F71"/>
    <w:rsid w:val="00CC3320"/>
    <w:rsid w:val="00CC3548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36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32"/>
    <w:rsid w:val="00CE35E9"/>
    <w:rsid w:val="00CE4037"/>
    <w:rsid w:val="00CE4985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3DF2"/>
    <w:rsid w:val="00D04B17"/>
    <w:rsid w:val="00D04C9A"/>
    <w:rsid w:val="00D053EA"/>
    <w:rsid w:val="00D0617B"/>
    <w:rsid w:val="00D062EF"/>
    <w:rsid w:val="00D10359"/>
    <w:rsid w:val="00D11EE7"/>
    <w:rsid w:val="00D12EE2"/>
    <w:rsid w:val="00D1378E"/>
    <w:rsid w:val="00D13AE0"/>
    <w:rsid w:val="00D14D59"/>
    <w:rsid w:val="00D154D2"/>
    <w:rsid w:val="00D175CC"/>
    <w:rsid w:val="00D17BE2"/>
    <w:rsid w:val="00D20511"/>
    <w:rsid w:val="00D21313"/>
    <w:rsid w:val="00D22A74"/>
    <w:rsid w:val="00D23060"/>
    <w:rsid w:val="00D235D7"/>
    <w:rsid w:val="00D23A05"/>
    <w:rsid w:val="00D241B1"/>
    <w:rsid w:val="00D24546"/>
    <w:rsid w:val="00D24A69"/>
    <w:rsid w:val="00D2514C"/>
    <w:rsid w:val="00D25924"/>
    <w:rsid w:val="00D25AA8"/>
    <w:rsid w:val="00D2630B"/>
    <w:rsid w:val="00D26B4E"/>
    <w:rsid w:val="00D26E24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05B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24E"/>
    <w:rsid w:val="00D45AEE"/>
    <w:rsid w:val="00D45D5C"/>
    <w:rsid w:val="00D46DCA"/>
    <w:rsid w:val="00D46E74"/>
    <w:rsid w:val="00D47AFA"/>
    <w:rsid w:val="00D47CDD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1BB1"/>
    <w:rsid w:val="00D640B2"/>
    <w:rsid w:val="00D6424D"/>
    <w:rsid w:val="00D646BA"/>
    <w:rsid w:val="00D64A3A"/>
    <w:rsid w:val="00D64B05"/>
    <w:rsid w:val="00D67580"/>
    <w:rsid w:val="00D701CD"/>
    <w:rsid w:val="00D70532"/>
    <w:rsid w:val="00D70A70"/>
    <w:rsid w:val="00D727F4"/>
    <w:rsid w:val="00D72A65"/>
    <w:rsid w:val="00D76215"/>
    <w:rsid w:val="00D7659C"/>
    <w:rsid w:val="00D76AD9"/>
    <w:rsid w:val="00D8048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5D7"/>
    <w:rsid w:val="00D93F6A"/>
    <w:rsid w:val="00D9408D"/>
    <w:rsid w:val="00D949B1"/>
    <w:rsid w:val="00D9564C"/>
    <w:rsid w:val="00D95893"/>
    <w:rsid w:val="00D96057"/>
    <w:rsid w:val="00D97B04"/>
    <w:rsid w:val="00DA0D8F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B756E"/>
    <w:rsid w:val="00DB783E"/>
    <w:rsid w:val="00DC12C9"/>
    <w:rsid w:val="00DC15D1"/>
    <w:rsid w:val="00DC2E4C"/>
    <w:rsid w:val="00DC35C9"/>
    <w:rsid w:val="00DC3C9D"/>
    <w:rsid w:val="00DC5E8D"/>
    <w:rsid w:val="00DC71A7"/>
    <w:rsid w:val="00DC7622"/>
    <w:rsid w:val="00DD016C"/>
    <w:rsid w:val="00DD06F9"/>
    <w:rsid w:val="00DD204C"/>
    <w:rsid w:val="00DD23F2"/>
    <w:rsid w:val="00DD273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407A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BFA"/>
    <w:rsid w:val="00E35FB0"/>
    <w:rsid w:val="00E36774"/>
    <w:rsid w:val="00E36851"/>
    <w:rsid w:val="00E373D0"/>
    <w:rsid w:val="00E41F83"/>
    <w:rsid w:val="00E425BB"/>
    <w:rsid w:val="00E431DA"/>
    <w:rsid w:val="00E434A2"/>
    <w:rsid w:val="00E43CC0"/>
    <w:rsid w:val="00E45F3A"/>
    <w:rsid w:val="00E46744"/>
    <w:rsid w:val="00E479D3"/>
    <w:rsid w:val="00E5021B"/>
    <w:rsid w:val="00E502F1"/>
    <w:rsid w:val="00E5084B"/>
    <w:rsid w:val="00E50905"/>
    <w:rsid w:val="00E51C8F"/>
    <w:rsid w:val="00E5224F"/>
    <w:rsid w:val="00E527D5"/>
    <w:rsid w:val="00E53ED2"/>
    <w:rsid w:val="00E54786"/>
    <w:rsid w:val="00E54E14"/>
    <w:rsid w:val="00E55229"/>
    <w:rsid w:val="00E55878"/>
    <w:rsid w:val="00E55F0D"/>
    <w:rsid w:val="00E57EE8"/>
    <w:rsid w:val="00E61316"/>
    <w:rsid w:val="00E6358B"/>
    <w:rsid w:val="00E644E3"/>
    <w:rsid w:val="00E656F1"/>
    <w:rsid w:val="00E6635A"/>
    <w:rsid w:val="00E677CF"/>
    <w:rsid w:val="00E718A3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38BA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A64"/>
    <w:rsid w:val="00E90CA0"/>
    <w:rsid w:val="00E926BB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09AF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68E"/>
    <w:rsid w:val="00EC1B84"/>
    <w:rsid w:val="00EC200D"/>
    <w:rsid w:val="00EC20B8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2F51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5717"/>
    <w:rsid w:val="00EE5B53"/>
    <w:rsid w:val="00EE600E"/>
    <w:rsid w:val="00EE67C4"/>
    <w:rsid w:val="00EE69A6"/>
    <w:rsid w:val="00EE6D83"/>
    <w:rsid w:val="00EF0389"/>
    <w:rsid w:val="00EF0D5D"/>
    <w:rsid w:val="00EF0EE4"/>
    <w:rsid w:val="00EF1024"/>
    <w:rsid w:val="00EF2831"/>
    <w:rsid w:val="00EF2D9B"/>
    <w:rsid w:val="00EF3AE2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909"/>
    <w:rsid w:val="00F23812"/>
    <w:rsid w:val="00F24551"/>
    <w:rsid w:val="00F24868"/>
    <w:rsid w:val="00F25B0B"/>
    <w:rsid w:val="00F27171"/>
    <w:rsid w:val="00F272FA"/>
    <w:rsid w:val="00F27BCB"/>
    <w:rsid w:val="00F27E2C"/>
    <w:rsid w:val="00F305E1"/>
    <w:rsid w:val="00F320E2"/>
    <w:rsid w:val="00F33FFB"/>
    <w:rsid w:val="00F3470D"/>
    <w:rsid w:val="00F36C27"/>
    <w:rsid w:val="00F36DEF"/>
    <w:rsid w:val="00F37250"/>
    <w:rsid w:val="00F37315"/>
    <w:rsid w:val="00F40506"/>
    <w:rsid w:val="00F40A80"/>
    <w:rsid w:val="00F40F81"/>
    <w:rsid w:val="00F40FE2"/>
    <w:rsid w:val="00F418CC"/>
    <w:rsid w:val="00F41FEF"/>
    <w:rsid w:val="00F44CD7"/>
    <w:rsid w:val="00F44F53"/>
    <w:rsid w:val="00F452F0"/>
    <w:rsid w:val="00F45B84"/>
    <w:rsid w:val="00F45FCF"/>
    <w:rsid w:val="00F46CF6"/>
    <w:rsid w:val="00F4744A"/>
    <w:rsid w:val="00F47475"/>
    <w:rsid w:val="00F4771A"/>
    <w:rsid w:val="00F50A18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1B10"/>
    <w:rsid w:val="00F63518"/>
    <w:rsid w:val="00F635DC"/>
    <w:rsid w:val="00F63803"/>
    <w:rsid w:val="00F649CD"/>
    <w:rsid w:val="00F64ADF"/>
    <w:rsid w:val="00F65A58"/>
    <w:rsid w:val="00F66681"/>
    <w:rsid w:val="00F67554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7A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8F2"/>
    <w:rsid w:val="00F95D23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500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2EAC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3BC0"/>
    <w:rsid w:val="00FD4F4F"/>
    <w:rsid w:val="00FD5E2E"/>
    <w:rsid w:val="00FD6387"/>
    <w:rsid w:val="00FD645D"/>
    <w:rsid w:val="00FD6E78"/>
    <w:rsid w:val="00FD7DD1"/>
    <w:rsid w:val="00FE0399"/>
    <w:rsid w:val="00FE04EC"/>
    <w:rsid w:val="00FE1073"/>
    <w:rsid w:val="00FE10BC"/>
    <w:rsid w:val="00FE1CC6"/>
    <w:rsid w:val="00FE2544"/>
    <w:rsid w:val="00FE2B41"/>
    <w:rsid w:val="00FE2BD9"/>
    <w:rsid w:val="00FE458C"/>
    <w:rsid w:val="00FE49B7"/>
    <w:rsid w:val="00FE57C3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  <w:rsid w:val="00FF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EB511"/>
  <w15:docId w15:val="{4CA3304F-8A56-4FB2-8FF7-1D0822A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A17DC-66E6-4529-97A8-417E225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1650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1106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269</cp:revision>
  <cp:lastPrinted>2023-06-09T11:15:00Z</cp:lastPrinted>
  <dcterms:created xsi:type="dcterms:W3CDTF">2018-12-18T05:56:00Z</dcterms:created>
  <dcterms:modified xsi:type="dcterms:W3CDTF">2023-08-30T23:00:00Z</dcterms:modified>
</cp:coreProperties>
</file>