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634C4A" w:rsidRDefault="00634C4A" w:rsidP="00634C4A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634C4A" w:rsidRDefault="00634C4A" w:rsidP="00634C4A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634C4A" w:rsidRPr="00A20F1F" w:rsidRDefault="00634C4A" w:rsidP="00634C4A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634C4A" w:rsidRPr="0037179F" w:rsidRDefault="00634C4A" w:rsidP="00634C4A">
      <w:pPr>
        <w:rPr>
          <w:sz w:val="28"/>
          <w:szCs w:val="28"/>
        </w:rPr>
      </w:pPr>
    </w:p>
    <w:p w:rsidR="00137FE5" w:rsidRPr="00137FE5" w:rsidRDefault="00634C4A" w:rsidP="00634C4A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1E4F58">
        <w:rPr>
          <w:sz w:val="28"/>
          <w:szCs w:val="28"/>
          <w:u w:val="single"/>
        </w:rPr>
        <w:t>2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722B87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722B87" w:rsidRDefault="00137FE5" w:rsidP="00722B87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</w:t>
      </w:r>
      <w:r w:rsidR="004D157B" w:rsidRPr="004D157B">
        <w:rPr>
          <w:sz w:val="28"/>
          <w:szCs w:val="28"/>
        </w:rPr>
        <w:t xml:space="preserve">» </w:t>
      </w:r>
      <w:r w:rsidR="00CE4F01">
        <w:rPr>
          <w:sz w:val="28"/>
          <w:szCs w:val="28"/>
        </w:rPr>
        <w:t>и обучается</w:t>
      </w:r>
      <w:r w:rsidR="00E928B6">
        <w:rPr>
          <w:sz w:val="28"/>
          <w:szCs w:val="28"/>
        </w:rPr>
        <w:t xml:space="preserve">  </w:t>
      </w:r>
      <w:r w:rsidR="00CE4F01">
        <w:rPr>
          <w:sz w:val="28"/>
          <w:szCs w:val="28"/>
        </w:rPr>
        <w:t xml:space="preserve"> по </w:t>
      </w:r>
    </w:p>
    <w:p w:rsidR="00E928B6" w:rsidRDefault="00CE4F01" w:rsidP="00722B87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направлению</w:t>
      </w:r>
      <w:r w:rsidR="00E928B6">
        <w:rPr>
          <w:sz w:val="28"/>
          <w:szCs w:val="28"/>
        </w:rPr>
        <w:t xml:space="preserve"> </w:t>
      </w:r>
      <w:r w:rsidR="00137FE5" w:rsidRPr="00137FE5">
        <w:rPr>
          <w:sz w:val="28"/>
          <w:szCs w:val="28"/>
        </w:rPr>
        <w:t xml:space="preserve">подготовки </w:t>
      </w:r>
      <w:r w:rsidR="00D43999" w:rsidRPr="00D43999">
        <w:rPr>
          <w:sz w:val="28"/>
          <w:szCs w:val="28"/>
        </w:rPr>
        <w:t>09.03.03 Прикладная информатика</w:t>
      </w:r>
      <w:r w:rsidR="00137FE5">
        <w:rPr>
          <w:sz w:val="28"/>
          <w:szCs w:val="28"/>
        </w:rPr>
        <w:t>,</w:t>
      </w:r>
      <w:r w:rsidR="00E928B6">
        <w:rPr>
          <w:sz w:val="28"/>
          <w:szCs w:val="28"/>
        </w:rPr>
        <w:t xml:space="preserve"> </w:t>
      </w:r>
    </w:p>
    <w:p w:rsidR="00CE4F01" w:rsidRPr="00DB0CA9" w:rsidRDefault="00E928B6" w:rsidP="00722B87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очной формы обучения, </w:t>
      </w:r>
    </w:p>
    <w:p w:rsidR="00137FE5" w:rsidRPr="00CE4F01" w:rsidRDefault="00137FE5" w:rsidP="00722B87">
      <w:pPr>
        <w:spacing w:before="120"/>
        <w:jc w:val="both"/>
        <w:rPr>
          <w:sz w:val="28"/>
          <w:szCs w:val="28"/>
          <w:u w:val="single"/>
        </w:rPr>
      </w:pPr>
    </w:p>
    <w:p w:rsidR="00C548D9" w:rsidRDefault="00C548D9" w:rsidP="00A4497C">
      <w:pPr>
        <w:spacing w:before="120" w:line="360" w:lineRule="auto"/>
        <w:ind w:right="-1"/>
        <w:rPr>
          <w:sz w:val="28"/>
          <w:szCs w:val="28"/>
        </w:rPr>
      </w:pPr>
    </w:p>
    <w:p w:rsidR="000F4F70" w:rsidRDefault="000F4F70" w:rsidP="00BD6170">
      <w:pPr>
        <w:jc w:val="both"/>
        <w:rPr>
          <w:sz w:val="28"/>
          <w:szCs w:val="28"/>
          <w:u w:val="single"/>
        </w:rPr>
      </w:pP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70356F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842754">
        <w:rPr>
          <w:sz w:val="28"/>
          <w:szCs w:val="28"/>
          <w:u w:val="single"/>
        </w:rPr>
        <w:t>«31» августа 202</w:t>
      </w:r>
      <w:r w:rsidR="00445E7D">
        <w:rPr>
          <w:sz w:val="28"/>
          <w:szCs w:val="28"/>
          <w:u w:val="single"/>
          <w:lang w:val="en-US"/>
        </w:rPr>
        <w:t>6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D43999" w:rsidP="00BD6170">
      <w:pPr>
        <w:jc w:val="both"/>
        <w:rPr>
          <w:sz w:val="28"/>
          <w:szCs w:val="28"/>
        </w:rPr>
      </w:pPr>
      <w:r w:rsidRPr="00D43999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1F678F" w:rsidRDefault="001F678F" w:rsidP="001F678F">
      <w:pPr>
        <w:jc w:val="both"/>
        <w:rPr>
          <w:sz w:val="28"/>
          <w:szCs w:val="28"/>
        </w:rPr>
      </w:pPr>
      <w:r>
        <w:rPr>
          <w:sz w:val="28"/>
          <w:szCs w:val="28"/>
        </w:rPr>
        <w:t>Декан ФКТиПМ  ________________________________________ А.Д. Колотий</w:t>
      </w:r>
    </w:p>
    <w:p w:rsidR="00F90499" w:rsidRPr="00137FE5" w:rsidRDefault="00F90499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50B4" w:rsidRDefault="00C150B4" w:rsidP="00CB4EE1">
      <w:r>
        <w:separator/>
      </w:r>
    </w:p>
  </w:endnote>
  <w:endnote w:type="continuationSeparator" w:id="0">
    <w:p w:rsidR="00C150B4" w:rsidRDefault="00C150B4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50B4" w:rsidRDefault="00C150B4" w:rsidP="00CB4EE1">
      <w:r>
        <w:separator/>
      </w:r>
    </w:p>
  </w:footnote>
  <w:footnote w:type="continuationSeparator" w:id="0">
    <w:p w:rsidR="00C150B4" w:rsidRDefault="00C150B4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490949576">
    <w:abstractNumId w:val="15"/>
  </w:num>
  <w:num w:numId="2" w16cid:durableId="1515728005">
    <w:abstractNumId w:val="1"/>
  </w:num>
  <w:num w:numId="3" w16cid:durableId="1211378483">
    <w:abstractNumId w:val="7"/>
  </w:num>
  <w:num w:numId="4" w16cid:durableId="1075323910">
    <w:abstractNumId w:val="36"/>
  </w:num>
  <w:num w:numId="5" w16cid:durableId="1212965354">
    <w:abstractNumId w:val="35"/>
  </w:num>
  <w:num w:numId="6" w16cid:durableId="242566859">
    <w:abstractNumId w:val="10"/>
  </w:num>
  <w:num w:numId="7" w16cid:durableId="1742094255">
    <w:abstractNumId w:val="30"/>
  </w:num>
  <w:num w:numId="8" w16cid:durableId="1532763083">
    <w:abstractNumId w:val="20"/>
  </w:num>
  <w:num w:numId="9" w16cid:durableId="455372732">
    <w:abstractNumId w:val="39"/>
  </w:num>
  <w:num w:numId="10" w16cid:durableId="202595578">
    <w:abstractNumId w:val="16"/>
  </w:num>
  <w:num w:numId="11" w16cid:durableId="623121210">
    <w:abstractNumId w:val="25"/>
  </w:num>
  <w:num w:numId="12" w16cid:durableId="1321419873">
    <w:abstractNumId w:val="29"/>
  </w:num>
  <w:num w:numId="13" w16cid:durableId="1079332727">
    <w:abstractNumId w:val="12"/>
  </w:num>
  <w:num w:numId="14" w16cid:durableId="945964575">
    <w:abstractNumId w:val="38"/>
  </w:num>
  <w:num w:numId="15" w16cid:durableId="1199854712">
    <w:abstractNumId w:val="17"/>
  </w:num>
  <w:num w:numId="16" w16cid:durableId="483280819">
    <w:abstractNumId w:val="21"/>
  </w:num>
  <w:num w:numId="17" w16cid:durableId="1009216183">
    <w:abstractNumId w:val="2"/>
  </w:num>
  <w:num w:numId="18" w16cid:durableId="1499997485">
    <w:abstractNumId w:val="3"/>
  </w:num>
  <w:num w:numId="19" w16cid:durableId="1647737471">
    <w:abstractNumId w:val="9"/>
  </w:num>
  <w:num w:numId="20" w16cid:durableId="537162345">
    <w:abstractNumId w:val="32"/>
  </w:num>
  <w:num w:numId="21" w16cid:durableId="1534462223">
    <w:abstractNumId w:val="33"/>
  </w:num>
  <w:num w:numId="22" w16cid:durableId="1870408833">
    <w:abstractNumId w:val="27"/>
  </w:num>
  <w:num w:numId="23" w16cid:durableId="1597245736">
    <w:abstractNumId w:val="26"/>
  </w:num>
  <w:num w:numId="24" w16cid:durableId="845824939">
    <w:abstractNumId w:val="4"/>
  </w:num>
  <w:num w:numId="25" w16cid:durableId="1277440968">
    <w:abstractNumId w:val="13"/>
  </w:num>
  <w:num w:numId="26" w16cid:durableId="2023970769">
    <w:abstractNumId w:val="31"/>
  </w:num>
  <w:num w:numId="27" w16cid:durableId="1998529450">
    <w:abstractNumId w:val="22"/>
  </w:num>
  <w:num w:numId="28" w16cid:durableId="1350373925">
    <w:abstractNumId w:val="24"/>
  </w:num>
  <w:num w:numId="29" w16cid:durableId="1715890209">
    <w:abstractNumId w:val="6"/>
  </w:num>
  <w:num w:numId="30" w16cid:durableId="665591193">
    <w:abstractNumId w:val="28"/>
  </w:num>
  <w:num w:numId="31" w16cid:durableId="23362250">
    <w:abstractNumId w:val="18"/>
  </w:num>
  <w:num w:numId="32" w16cid:durableId="432633887">
    <w:abstractNumId w:val="19"/>
  </w:num>
  <w:num w:numId="33" w16cid:durableId="871769771">
    <w:abstractNumId w:val="23"/>
  </w:num>
  <w:num w:numId="34" w16cid:durableId="816845020">
    <w:abstractNumId w:val="14"/>
  </w:num>
  <w:num w:numId="35" w16cid:durableId="1395811317">
    <w:abstractNumId w:val="5"/>
  </w:num>
  <w:num w:numId="36" w16cid:durableId="1129934997">
    <w:abstractNumId w:val="34"/>
  </w:num>
  <w:num w:numId="37" w16cid:durableId="1330208938">
    <w:abstractNumId w:val="37"/>
  </w:num>
  <w:num w:numId="38" w16cid:durableId="1405489251">
    <w:abstractNumId w:val="8"/>
  </w:num>
  <w:num w:numId="39" w16cid:durableId="737364470">
    <w:abstractNumId w:val="11"/>
  </w:num>
  <w:num w:numId="40" w16cid:durableId="5000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946"/>
    <w:rsid w:val="00005DDE"/>
    <w:rsid w:val="000060F8"/>
    <w:rsid w:val="000061C9"/>
    <w:rsid w:val="00007404"/>
    <w:rsid w:val="00007637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566B"/>
    <w:rsid w:val="000368A9"/>
    <w:rsid w:val="00037AEA"/>
    <w:rsid w:val="000422FD"/>
    <w:rsid w:val="000427A4"/>
    <w:rsid w:val="00042A31"/>
    <w:rsid w:val="000443E0"/>
    <w:rsid w:val="000469EF"/>
    <w:rsid w:val="00046D72"/>
    <w:rsid w:val="0004758C"/>
    <w:rsid w:val="000479B9"/>
    <w:rsid w:val="000508ED"/>
    <w:rsid w:val="0005144F"/>
    <w:rsid w:val="00051721"/>
    <w:rsid w:val="00051AD5"/>
    <w:rsid w:val="000543F9"/>
    <w:rsid w:val="000547BA"/>
    <w:rsid w:val="000547D9"/>
    <w:rsid w:val="0005480A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976"/>
    <w:rsid w:val="00067E4A"/>
    <w:rsid w:val="00070EED"/>
    <w:rsid w:val="00071EA2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235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3EE"/>
    <w:rsid w:val="000A0821"/>
    <w:rsid w:val="000A1A67"/>
    <w:rsid w:val="000A27BE"/>
    <w:rsid w:val="000A3C68"/>
    <w:rsid w:val="000A3CE7"/>
    <w:rsid w:val="000A46B2"/>
    <w:rsid w:val="000A46DF"/>
    <w:rsid w:val="000A52F3"/>
    <w:rsid w:val="000A556D"/>
    <w:rsid w:val="000A636B"/>
    <w:rsid w:val="000A68EA"/>
    <w:rsid w:val="000A7551"/>
    <w:rsid w:val="000B0242"/>
    <w:rsid w:val="000B05BA"/>
    <w:rsid w:val="000B1921"/>
    <w:rsid w:val="000B2615"/>
    <w:rsid w:val="000B2FEF"/>
    <w:rsid w:val="000B5020"/>
    <w:rsid w:val="000B58E3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32C6"/>
    <w:rsid w:val="000D4394"/>
    <w:rsid w:val="000D43C8"/>
    <w:rsid w:val="000D4C2F"/>
    <w:rsid w:val="000D4D90"/>
    <w:rsid w:val="000D544A"/>
    <w:rsid w:val="000D5C58"/>
    <w:rsid w:val="000D75C3"/>
    <w:rsid w:val="000D7CB0"/>
    <w:rsid w:val="000E0901"/>
    <w:rsid w:val="000E0BFD"/>
    <w:rsid w:val="000E1A2D"/>
    <w:rsid w:val="000E281A"/>
    <w:rsid w:val="000E3476"/>
    <w:rsid w:val="000E37A5"/>
    <w:rsid w:val="000E44A9"/>
    <w:rsid w:val="000E46E8"/>
    <w:rsid w:val="000E5047"/>
    <w:rsid w:val="000E7B16"/>
    <w:rsid w:val="000E7EDA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4F70"/>
    <w:rsid w:val="000F57FF"/>
    <w:rsid w:val="000F6AFE"/>
    <w:rsid w:val="000F7B49"/>
    <w:rsid w:val="00100CF7"/>
    <w:rsid w:val="001031E3"/>
    <w:rsid w:val="00105B2A"/>
    <w:rsid w:val="001068A1"/>
    <w:rsid w:val="0010767D"/>
    <w:rsid w:val="00107839"/>
    <w:rsid w:val="00107967"/>
    <w:rsid w:val="00107B3A"/>
    <w:rsid w:val="00110848"/>
    <w:rsid w:val="00111407"/>
    <w:rsid w:val="001115E7"/>
    <w:rsid w:val="00111C19"/>
    <w:rsid w:val="00112A3A"/>
    <w:rsid w:val="00115B01"/>
    <w:rsid w:val="0011684E"/>
    <w:rsid w:val="001174B2"/>
    <w:rsid w:val="0011768A"/>
    <w:rsid w:val="001237B3"/>
    <w:rsid w:val="00123D0D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81B"/>
    <w:rsid w:val="00131B98"/>
    <w:rsid w:val="00131EC7"/>
    <w:rsid w:val="001323D6"/>
    <w:rsid w:val="00132812"/>
    <w:rsid w:val="001329F0"/>
    <w:rsid w:val="001332A4"/>
    <w:rsid w:val="001338F4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47E"/>
    <w:rsid w:val="001471A2"/>
    <w:rsid w:val="00147497"/>
    <w:rsid w:val="00147B43"/>
    <w:rsid w:val="00147DD0"/>
    <w:rsid w:val="001501C8"/>
    <w:rsid w:val="001510CC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0821"/>
    <w:rsid w:val="00161270"/>
    <w:rsid w:val="001629A5"/>
    <w:rsid w:val="00164974"/>
    <w:rsid w:val="00164B4F"/>
    <w:rsid w:val="00164DF9"/>
    <w:rsid w:val="0017039D"/>
    <w:rsid w:val="001706FE"/>
    <w:rsid w:val="00170D7F"/>
    <w:rsid w:val="00170F95"/>
    <w:rsid w:val="00171149"/>
    <w:rsid w:val="00171772"/>
    <w:rsid w:val="0017196A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ED6"/>
    <w:rsid w:val="00194B0D"/>
    <w:rsid w:val="00195137"/>
    <w:rsid w:val="00195881"/>
    <w:rsid w:val="001968B7"/>
    <w:rsid w:val="00196D7F"/>
    <w:rsid w:val="001972A6"/>
    <w:rsid w:val="00197F1B"/>
    <w:rsid w:val="001A01FE"/>
    <w:rsid w:val="001A09DD"/>
    <w:rsid w:val="001A19EB"/>
    <w:rsid w:val="001A219A"/>
    <w:rsid w:val="001A2435"/>
    <w:rsid w:val="001A279B"/>
    <w:rsid w:val="001A2ED7"/>
    <w:rsid w:val="001A37B5"/>
    <w:rsid w:val="001A3983"/>
    <w:rsid w:val="001A51A6"/>
    <w:rsid w:val="001A53BE"/>
    <w:rsid w:val="001A5955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6987"/>
    <w:rsid w:val="001B6DF7"/>
    <w:rsid w:val="001B7538"/>
    <w:rsid w:val="001B77EA"/>
    <w:rsid w:val="001C09C4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4E8A"/>
    <w:rsid w:val="001D5E3C"/>
    <w:rsid w:val="001D62F3"/>
    <w:rsid w:val="001D7033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4F58"/>
    <w:rsid w:val="001E5BC9"/>
    <w:rsid w:val="001F323F"/>
    <w:rsid w:val="001F392C"/>
    <w:rsid w:val="001F40B2"/>
    <w:rsid w:val="001F50D5"/>
    <w:rsid w:val="001F5119"/>
    <w:rsid w:val="001F678F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1292"/>
    <w:rsid w:val="00222CF1"/>
    <w:rsid w:val="00222DFD"/>
    <w:rsid w:val="00223170"/>
    <w:rsid w:val="0022392C"/>
    <w:rsid w:val="00225B3D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A65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6B2"/>
    <w:rsid w:val="00270160"/>
    <w:rsid w:val="002702E6"/>
    <w:rsid w:val="00271523"/>
    <w:rsid w:val="002724AD"/>
    <w:rsid w:val="00272FD7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5E2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C0D2D"/>
    <w:rsid w:val="002C355F"/>
    <w:rsid w:val="002C3686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06E86"/>
    <w:rsid w:val="00310205"/>
    <w:rsid w:val="00310A62"/>
    <w:rsid w:val="00311581"/>
    <w:rsid w:val="00312AA1"/>
    <w:rsid w:val="00312D75"/>
    <w:rsid w:val="00313551"/>
    <w:rsid w:val="003167F5"/>
    <w:rsid w:val="00317AB8"/>
    <w:rsid w:val="0032024A"/>
    <w:rsid w:val="0032025F"/>
    <w:rsid w:val="003208C0"/>
    <w:rsid w:val="003211E7"/>
    <w:rsid w:val="003214E2"/>
    <w:rsid w:val="00321520"/>
    <w:rsid w:val="00321599"/>
    <w:rsid w:val="0032180C"/>
    <w:rsid w:val="00321F2E"/>
    <w:rsid w:val="003223C0"/>
    <w:rsid w:val="0032316F"/>
    <w:rsid w:val="00323EB1"/>
    <w:rsid w:val="00324400"/>
    <w:rsid w:val="003252D5"/>
    <w:rsid w:val="00326FA5"/>
    <w:rsid w:val="00330142"/>
    <w:rsid w:val="00330B76"/>
    <w:rsid w:val="003312DC"/>
    <w:rsid w:val="00331848"/>
    <w:rsid w:val="003328E9"/>
    <w:rsid w:val="00332969"/>
    <w:rsid w:val="003337BB"/>
    <w:rsid w:val="003342A7"/>
    <w:rsid w:val="0033471A"/>
    <w:rsid w:val="0033663E"/>
    <w:rsid w:val="00336978"/>
    <w:rsid w:val="0033702C"/>
    <w:rsid w:val="00340182"/>
    <w:rsid w:val="0034094F"/>
    <w:rsid w:val="0034137A"/>
    <w:rsid w:val="0034420D"/>
    <w:rsid w:val="003445E4"/>
    <w:rsid w:val="00344A31"/>
    <w:rsid w:val="0034598F"/>
    <w:rsid w:val="00346D08"/>
    <w:rsid w:val="003476D8"/>
    <w:rsid w:val="0035287C"/>
    <w:rsid w:val="003533AE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47E"/>
    <w:rsid w:val="00362CD8"/>
    <w:rsid w:val="00363D7E"/>
    <w:rsid w:val="00364D13"/>
    <w:rsid w:val="003665D3"/>
    <w:rsid w:val="00367E5F"/>
    <w:rsid w:val="00370E8B"/>
    <w:rsid w:val="0037179F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B1D"/>
    <w:rsid w:val="00382A0F"/>
    <w:rsid w:val="00382D42"/>
    <w:rsid w:val="003833BF"/>
    <w:rsid w:val="00383585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4F9B"/>
    <w:rsid w:val="003959E4"/>
    <w:rsid w:val="003962C2"/>
    <w:rsid w:val="003A1065"/>
    <w:rsid w:val="003A3C76"/>
    <w:rsid w:val="003A4325"/>
    <w:rsid w:val="003A446E"/>
    <w:rsid w:val="003A4AFD"/>
    <w:rsid w:val="003A5091"/>
    <w:rsid w:val="003A58BC"/>
    <w:rsid w:val="003A6A34"/>
    <w:rsid w:val="003A6CC8"/>
    <w:rsid w:val="003A71AE"/>
    <w:rsid w:val="003B16E9"/>
    <w:rsid w:val="003B335E"/>
    <w:rsid w:val="003B4429"/>
    <w:rsid w:val="003B4E2C"/>
    <w:rsid w:val="003B4E96"/>
    <w:rsid w:val="003B4FC6"/>
    <w:rsid w:val="003B62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30E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487C"/>
    <w:rsid w:val="0040552E"/>
    <w:rsid w:val="004068D8"/>
    <w:rsid w:val="00406EF0"/>
    <w:rsid w:val="004070E9"/>
    <w:rsid w:val="004110BB"/>
    <w:rsid w:val="004111E0"/>
    <w:rsid w:val="004122D7"/>
    <w:rsid w:val="00412F36"/>
    <w:rsid w:val="00413221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6FA8"/>
    <w:rsid w:val="004273BD"/>
    <w:rsid w:val="00427772"/>
    <w:rsid w:val="00427862"/>
    <w:rsid w:val="0043032D"/>
    <w:rsid w:val="00430B3F"/>
    <w:rsid w:val="00433010"/>
    <w:rsid w:val="00433A1A"/>
    <w:rsid w:val="00435604"/>
    <w:rsid w:val="0043581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5E7D"/>
    <w:rsid w:val="00446234"/>
    <w:rsid w:val="004511DC"/>
    <w:rsid w:val="004517AE"/>
    <w:rsid w:val="00451D81"/>
    <w:rsid w:val="004529FB"/>
    <w:rsid w:val="00452D07"/>
    <w:rsid w:val="00452E64"/>
    <w:rsid w:val="00453217"/>
    <w:rsid w:val="004540FD"/>
    <w:rsid w:val="00454FA8"/>
    <w:rsid w:val="004558C0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788"/>
    <w:rsid w:val="00464B3C"/>
    <w:rsid w:val="00466885"/>
    <w:rsid w:val="00466F11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1879"/>
    <w:rsid w:val="00482B81"/>
    <w:rsid w:val="0048362F"/>
    <w:rsid w:val="00486140"/>
    <w:rsid w:val="00487040"/>
    <w:rsid w:val="004935D1"/>
    <w:rsid w:val="004937CD"/>
    <w:rsid w:val="00494B17"/>
    <w:rsid w:val="00494EBA"/>
    <w:rsid w:val="004950A6"/>
    <w:rsid w:val="0049716A"/>
    <w:rsid w:val="0049759C"/>
    <w:rsid w:val="00497894"/>
    <w:rsid w:val="004A000E"/>
    <w:rsid w:val="004A17A6"/>
    <w:rsid w:val="004A1D6C"/>
    <w:rsid w:val="004A4F45"/>
    <w:rsid w:val="004A5A63"/>
    <w:rsid w:val="004A5C09"/>
    <w:rsid w:val="004A61F4"/>
    <w:rsid w:val="004A699E"/>
    <w:rsid w:val="004A6D45"/>
    <w:rsid w:val="004A7010"/>
    <w:rsid w:val="004B1B30"/>
    <w:rsid w:val="004B1BA0"/>
    <w:rsid w:val="004B3730"/>
    <w:rsid w:val="004B4004"/>
    <w:rsid w:val="004B40FE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5651"/>
    <w:rsid w:val="004C5C75"/>
    <w:rsid w:val="004C66E2"/>
    <w:rsid w:val="004D157B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5B3D"/>
    <w:rsid w:val="004E61A3"/>
    <w:rsid w:val="004E7DCB"/>
    <w:rsid w:val="004F017C"/>
    <w:rsid w:val="004F0EA6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093"/>
    <w:rsid w:val="00504623"/>
    <w:rsid w:val="00505674"/>
    <w:rsid w:val="005059A5"/>
    <w:rsid w:val="00506E65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3CC7"/>
    <w:rsid w:val="00524716"/>
    <w:rsid w:val="0052495B"/>
    <w:rsid w:val="00525DC1"/>
    <w:rsid w:val="005266D8"/>
    <w:rsid w:val="00527B8B"/>
    <w:rsid w:val="005302FB"/>
    <w:rsid w:val="00530850"/>
    <w:rsid w:val="00530EF5"/>
    <w:rsid w:val="00535826"/>
    <w:rsid w:val="00535BCB"/>
    <w:rsid w:val="00536615"/>
    <w:rsid w:val="0053661E"/>
    <w:rsid w:val="005400FA"/>
    <w:rsid w:val="00541937"/>
    <w:rsid w:val="0054194A"/>
    <w:rsid w:val="005419C0"/>
    <w:rsid w:val="00541F1B"/>
    <w:rsid w:val="00542EB8"/>
    <w:rsid w:val="00546683"/>
    <w:rsid w:val="00547ABF"/>
    <w:rsid w:val="00550CE1"/>
    <w:rsid w:val="005513F7"/>
    <w:rsid w:val="005518A8"/>
    <w:rsid w:val="0055285A"/>
    <w:rsid w:val="00553567"/>
    <w:rsid w:val="00557FF9"/>
    <w:rsid w:val="005610A3"/>
    <w:rsid w:val="00561907"/>
    <w:rsid w:val="00563585"/>
    <w:rsid w:val="00564758"/>
    <w:rsid w:val="005676B1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A25"/>
    <w:rsid w:val="00583D28"/>
    <w:rsid w:val="00583E08"/>
    <w:rsid w:val="00584D48"/>
    <w:rsid w:val="0058512A"/>
    <w:rsid w:val="00585770"/>
    <w:rsid w:val="00586F31"/>
    <w:rsid w:val="00591EF7"/>
    <w:rsid w:val="00592ED6"/>
    <w:rsid w:val="005932FF"/>
    <w:rsid w:val="00593313"/>
    <w:rsid w:val="00594C7F"/>
    <w:rsid w:val="00595CCA"/>
    <w:rsid w:val="005960EA"/>
    <w:rsid w:val="00596E4A"/>
    <w:rsid w:val="00597039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A7197"/>
    <w:rsid w:val="005B0A42"/>
    <w:rsid w:val="005B0AA7"/>
    <w:rsid w:val="005B0B94"/>
    <w:rsid w:val="005B10C1"/>
    <w:rsid w:val="005B1C1D"/>
    <w:rsid w:val="005B2D2B"/>
    <w:rsid w:val="005B3E32"/>
    <w:rsid w:val="005B45F1"/>
    <w:rsid w:val="005B601A"/>
    <w:rsid w:val="005B71F0"/>
    <w:rsid w:val="005B7BDE"/>
    <w:rsid w:val="005C1892"/>
    <w:rsid w:val="005C2258"/>
    <w:rsid w:val="005C3380"/>
    <w:rsid w:val="005C62BD"/>
    <w:rsid w:val="005C6FDF"/>
    <w:rsid w:val="005C762E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E"/>
    <w:rsid w:val="005E50AF"/>
    <w:rsid w:val="005E5786"/>
    <w:rsid w:val="005E58EF"/>
    <w:rsid w:val="005E5AFD"/>
    <w:rsid w:val="005E6A9C"/>
    <w:rsid w:val="005E7399"/>
    <w:rsid w:val="005E751E"/>
    <w:rsid w:val="005E7876"/>
    <w:rsid w:val="005F007F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05DC"/>
    <w:rsid w:val="00611E49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C4A"/>
    <w:rsid w:val="00634FBF"/>
    <w:rsid w:val="00635B35"/>
    <w:rsid w:val="0063654A"/>
    <w:rsid w:val="0063674B"/>
    <w:rsid w:val="00637C2A"/>
    <w:rsid w:val="00637E92"/>
    <w:rsid w:val="00640DFD"/>
    <w:rsid w:val="0064101F"/>
    <w:rsid w:val="006419C8"/>
    <w:rsid w:val="006432C4"/>
    <w:rsid w:val="00644CF9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55F3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0785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2DA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251"/>
    <w:rsid w:val="006A66D4"/>
    <w:rsid w:val="006A6CE9"/>
    <w:rsid w:val="006B0537"/>
    <w:rsid w:val="006B06F2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3712"/>
    <w:rsid w:val="006D4697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356F"/>
    <w:rsid w:val="00703CE1"/>
    <w:rsid w:val="00705BD7"/>
    <w:rsid w:val="007062E3"/>
    <w:rsid w:val="007064E2"/>
    <w:rsid w:val="00706DC8"/>
    <w:rsid w:val="00707BB7"/>
    <w:rsid w:val="00710025"/>
    <w:rsid w:val="00710507"/>
    <w:rsid w:val="00710C6E"/>
    <w:rsid w:val="00711D71"/>
    <w:rsid w:val="00713BB4"/>
    <w:rsid w:val="00714674"/>
    <w:rsid w:val="00714A5C"/>
    <w:rsid w:val="00714B38"/>
    <w:rsid w:val="00714CB7"/>
    <w:rsid w:val="007151B6"/>
    <w:rsid w:val="0071522E"/>
    <w:rsid w:val="00715DA0"/>
    <w:rsid w:val="007174FC"/>
    <w:rsid w:val="00717AE3"/>
    <w:rsid w:val="0072088B"/>
    <w:rsid w:val="00721202"/>
    <w:rsid w:val="007222B8"/>
    <w:rsid w:val="00722B87"/>
    <w:rsid w:val="00724444"/>
    <w:rsid w:val="0072656F"/>
    <w:rsid w:val="007266E2"/>
    <w:rsid w:val="00727B65"/>
    <w:rsid w:val="00730180"/>
    <w:rsid w:val="00730920"/>
    <w:rsid w:val="00730DC5"/>
    <w:rsid w:val="00731A16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1A8C"/>
    <w:rsid w:val="00742E49"/>
    <w:rsid w:val="0074449B"/>
    <w:rsid w:val="007445CC"/>
    <w:rsid w:val="007448AD"/>
    <w:rsid w:val="00744E7D"/>
    <w:rsid w:val="00745221"/>
    <w:rsid w:val="00745238"/>
    <w:rsid w:val="00745948"/>
    <w:rsid w:val="007468D4"/>
    <w:rsid w:val="007473C4"/>
    <w:rsid w:val="007477F3"/>
    <w:rsid w:val="0075017F"/>
    <w:rsid w:val="007520C1"/>
    <w:rsid w:val="00754753"/>
    <w:rsid w:val="0075548A"/>
    <w:rsid w:val="00755695"/>
    <w:rsid w:val="00761746"/>
    <w:rsid w:val="00761858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75F6"/>
    <w:rsid w:val="00781A7D"/>
    <w:rsid w:val="00782D71"/>
    <w:rsid w:val="0078356E"/>
    <w:rsid w:val="00783C5A"/>
    <w:rsid w:val="00785EEE"/>
    <w:rsid w:val="00790D63"/>
    <w:rsid w:val="007923C8"/>
    <w:rsid w:val="00792441"/>
    <w:rsid w:val="00793E28"/>
    <w:rsid w:val="00793EAB"/>
    <w:rsid w:val="00796171"/>
    <w:rsid w:val="00797D27"/>
    <w:rsid w:val="007A02E9"/>
    <w:rsid w:val="007A10A9"/>
    <w:rsid w:val="007A1E68"/>
    <w:rsid w:val="007A27D9"/>
    <w:rsid w:val="007A2CE2"/>
    <w:rsid w:val="007A407F"/>
    <w:rsid w:val="007A499A"/>
    <w:rsid w:val="007A4D60"/>
    <w:rsid w:val="007A525C"/>
    <w:rsid w:val="007A5675"/>
    <w:rsid w:val="007A6C4B"/>
    <w:rsid w:val="007A72B6"/>
    <w:rsid w:val="007A7B98"/>
    <w:rsid w:val="007A7CF1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D4E"/>
    <w:rsid w:val="007E3A4A"/>
    <w:rsid w:val="007E4274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297"/>
    <w:rsid w:val="00831B49"/>
    <w:rsid w:val="008340A3"/>
    <w:rsid w:val="0083411D"/>
    <w:rsid w:val="00835424"/>
    <w:rsid w:val="008362FA"/>
    <w:rsid w:val="00836DF0"/>
    <w:rsid w:val="008406E4"/>
    <w:rsid w:val="00840CAC"/>
    <w:rsid w:val="00841212"/>
    <w:rsid w:val="0084170F"/>
    <w:rsid w:val="00841C6A"/>
    <w:rsid w:val="00842754"/>
    <w:rsid w:val="008439B8"/>
    <w:rsid w:val="00843C5E"/>
    <w:rsid w:val="00844891"/>
    <w:rsid w:val="00845217"/>
    <w:rsid w:val="00847206"/>
    <w:rsid w:val="00850933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215"/>
    <w:rsid w:val="00861A2F"/>
    <w:rsid w:val="00863BAD"/>
    <w:rsid w:val="0086459B"/>
    <w:rsid w:val="00864926"/>
    <w:rsid w:val="00865209"/>
    <w:rsid w:val="0086592F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77F25"/>
    <w:rsid w:val="00881432"/>
    <w:rsid w:val="00882B61"/>
    <w:rsid w:val="00885676"/>
    <w:rsid w:val="00885FBA"/>
    <w:rsid w:val="008879B4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060"/>
    <w:rsid w:val="008B0275"/>
    <w:rsid w:val="008B2F5D"/>
    <w:rsid w:val="008B3620"/>
    <w:rsid w:val="008B3F4B"/>
    <w:rsid w:val="008B4CBB"/>
    <w:rsid w:val="008B537C"/>
    <w:rsid w:val="008B5E63"/>
    <w:rsid w:val="008B6783"/>
    <w:rsid w:val="008B7223"/>
    <w:rsid w:val="008B7528"/>
    <w:rsid w:val="008C1AC4"/>
    <w:rsid w:val="008C1E3D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5CB3"/>
    <w:rsid w:val="008E61D9"/>
    <w:rsid w:val="008E62F2"/>
    <w:rsid w:val="008E6C8F"/>
    <w:rsid w:val="008E6DDD"/>
    <w:rsid w:val="008E7C33"/>
    <w:rsid w:val="008F0934"/>
    <w:rsid w:val="008F2182"/>
    <w:rsid w:val="008F30D1"/>
    <w:rsid w:val="008F362F"/>
    <w:rsid w:val="008F39C8"/>
    <w:rsid w:val="008F3A9D"/>
    <w:rsid w:val="008F3AC0"/>
    <w:rsid w:val="008F3E3F"/>
    <w:rsid w:val="008F40FE"/>
    <w:rsid w:val="008F465D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3C94"/>
    <w:rsid w:val="00914217"/>
    <w:rsid w:val="009155A5"/>
    <w:rsid w:val="00916D1D"/>
    <w:rsid w:val="00920154"/>
    <w:rsid w:val="00920CE6"/>
    <w:rsid w:val="00920E6A"/>
    <w:rsid w:val="00921118"/>
    <w:rsid w:val="009220E5"/>
    <w:rsid w:val="00922B62"/>
    <w:rsid w:val="00925F50"/>
    <w:rsid w:val="0092712D"/>
    <w:rsid w:val="00930586"/>
    <w:rsid w:val="009321A5"/>
    <w:rsid w:val="00933B65"/>
    <w:rsid w:val="00933F2F"/>
    <w:rsid w:val="009344DF"/>
    <w:rsid w:val="00934DA9"/>
    <w:rsid w:val="009351EB"/>
    <w:rsid w:val="00935872"/>
    <w:rsid w:val="00936009"/>
    <w:rsid w:val="009376E4"/>
    <w:rsid w:val="00937E65"/>
    <w:rsid w:val="009400C3"/>
    <w:rsid w:val="00940CA1"/>
    <w:rsid w:val="00940F0C"/>
    <w:rsid w:val="00940FC1"/>
    <w:rsid w:val="009417C5"/>
    <w:rsid w:val="009420CA"/>
    <w:rsid w:val="00944464"/>
    <w:rsid w:val="00945A6A"/>
    <w:rsid w:val="00945F07"/>
    <w:rsid w:val="009474D5"/>
    <w:rsid w:val="009474E1"/>
    <w:rsid w:val="00947944"/>
    <w:rsid w:val="00947A1B"/>
    <w:rsid w:val="00950F3E"/>
    <w:rsid w:val="00951406"/>
    <w:rsid w:val="00952398"/>
    <w:rsid w:val="00953CD3"/>
    <w:rsid w:val="00955B38"/>
    <w:rsid w:val="00956FB6"/>
    <w:rsid w:val="00957B83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50D5"/>
    <w:rsid w:val="00976075"/>
    <w:rsid w:val="0097631D"/>
    <w:rsid w:val="00977504"/>
    <w:rsid w:val="0098025C"/>
    <w:rsid w:val="00980D52"/>
    <w:rsid w:val="00981AD8"/>
    <w:rsid w:val="009820D5"/>
    <w:rsid w:val="0098213F"/>
    <w:rsid w:val="009844C1"/>
    <w:rsid w:val="00985B17"/>
    <w:rsid w:val="00986CBD"/>
    <w:rsid w:val="009872D7"/>
    <w:rsid w:val="00993D52"/>
    <w:rsid w:val="00993E48"/>
    <w:rsid w:val="009947BB"/>
    <w:rsid w:val="00995584"/>
    <w:rsid w:val="009962A9"/>
    <w:rsid w:val="00996EC2"/>
    <w:rsid w:val="00996EFD"/>
    <w:rsid w:val="0099739F"/>
    <w:rsid w:val="009A14AF"/>
    <w:rsid w:val="009A2A73"/>
    <w:rsid w:val="009A2A9B"/>
    <w:rsid w:val="009A2B3F"/>
    <w:rsid w:val="009A2DEC"/>
    <w:rsid w:val="009A2FA6"/>
    <w:rsid w:val="009A3598"/>
    <w:rsid w:val="009A3D68"/>
    <w:rsid w:val="009A4121"/>
    <w:rsid w:val="009A469D"/>
    <w:rsid w:val="009A490C"/>
    <w:rsid w:val="009A4EA1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7F2B"/>
    <w:rsid w:val="009D1FAF"/>
    <w:rsid w:val="009D2D13"/>
    <w:rsid w:val="009D3D9A"/>
    <w:rsid w:val="009D4C3F"/>
    <w:rsid w:val="009D5492"/>
    <w:rsid w:val="009D6D02"/>
    <w:rsid w:val="009D7872"/>
    <w:rsid w:val="009E073B"/>
    <w:rsid w:val="009E0BAE"/>
    <w:rsid w:val="009E2598"/>
    <w:rsid w:val="009E2B16"/>
    <w:rsid w:val="009E315E"/>
    <w:rsid w:val="009E31D7"/>
    <w:rsid w:val="009E3D81"/>
    <w:rsid w:val="009E5199"/>
    <w:rsid w:val="009E701C"/>
    <w:rsid w:val="009F23C4"/>
    <w:rsid w:val="009F2D25"/>
    <w:rsid w:val="009F4A3C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497C"/>
    <w:rsid w:val="00A456BA"/>
    <w:rsid w:val="00A472AE"/>
    <w:rsid w:val="00A47533"/>
    <w:rsid w:val="00A47E40"/>
    <w:rsid w:val="00A50939"/>
    <w:rsid w:val="00A509E2"/>
    <w:rsid w:val="00A51E55"/>
    <w:rsid w:val="00A52040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4416"/>
    <w:rsid w:val="00A74B64"/>
    <w:rsid w:val="00A770DC"/>
    <w:rsid w:val="00A773DE"/>
    <w:rsid w:val="00A77C4A"/>
    <w:rsid w:val="00A82821"/>
    <w:rsid w:val="00A8317C"/>
    <w:rsid w:val="00A8371D"/>
    <w:rsid w:val="00A8549F"/>
    <w:rsid w:val="00A8742B"/>
    <w:rsid w:val="00A87956"/>
    <w:rsid w:val="00A91966"/>
    <w:rsid w:val="00A91AD5"/>
    <w:rsid w:val="00A9272D"/>
    <w:rsid w:val="00A928EA"/>
    <w:rsid w:val="00A92A03"/>
    <w:rsid w:val="00A9344E"/>
    <w:rsid w:val="00A94697"/>
    <w:rsid w:val="00A94D3B"/>
    <w:rsid w:val="00A95088"/>
    <w:rsid w:val="00A95CF5"/>
    <w:rsid w:val="00A972BC"/>
    <w:rsid w:val="00A97793"/>
    <w:rsid w:val="00AA097D"/>
    <w:rsid w:val="00AA17BB"/>
    <w:rsid w:val="00AA1AFE"/>
    <w:rsid w:val="00AA1BCE"/>
    <w:rsid w:val="00AA4F57"/>
    <w:rsid w:val="00AA6983"/>
    <w:rsid w:val="00AB02D4"/>
    <w:rsid w:val="00AB0DB9"/>
    <w:rsid w:val="00AB2D48"/>
    <w:rsid w:val="00AB35C9"/>
    <w:rsid w:val="00AB4285"/>
    <w:rsid w:val="00AB550D"/>
    <w:rsid w:val="00AB66E4"/>
    <w:rsid w:val="00AC0165"/>
    <w:rsid w:val="00AC0307"/>
    <w:rsid w:val="00AC07E1"/>
    <w:rsid w:val="00AC086C"/>
    <w:rsid w:val="00AC0BB7"/>
    <w:rsid w:val="00AC10AB"/>
    <w:rsid w:val="00AC2893"/>
    <w:rsid w:val="00AC3B77"/>
    <w:rsid w:val="00AC3CA4"/>
    <w:rsid w:val="00AC431B"/>
    <w:rsid w:val="00AC4FDF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E0FAB"/>
    <w:rsid w:val="00AE1E3F"/>
    <w:rsid w:val="00AE2936"/>
    <w:rsid w:val="00AE2B78"/>
    <w:rsid w:val="00AE2DE7"/>
    <w:rsid w:val="00AE38FF"/>
    <w:rsid w:val="00AE7A88"/>
    <w:rsid w:val="00AF0424"/>
    <w:rsid w:val="00AF1206"/>
    <w:rsid w:val="00AF30A4"/>
    <w:rsid w:val="00AF4076"/>
    <w:rsid w:val="00AF5782"/>
    <w:rsid w:val="00AF5DE9"/>
    <w:rsid w:val="00AF7842"/>
    <w:rsid w:val="00B00077"/>
    <w:rsid w:val="00B00912"/>
    <w:rsid w:val="00B00D8A"/>
    <w:rsid w:val="00B02275"/>
    <w:rsid w:val="00B03455"/>
    <w:rsid w:val="00B0491E"/>
    <w:rsid w:val="00B04CD2"/>
    <w:rsid w:val="00B07317"/>
    <w:rsid w:val="00B10869"/>
    <w:rsid w:val="00B1109C"/>
    <w:rsid w:val="00B11DDC"/>
    <w:rsid w:val="00B13E5A"/>
    <w:rsid w:val="00B14913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4620"/>
    <w:rsid w:val="00B66125"/>
    <w:rsid w:val="00B67203"/>
    <w:rsid w:val="00B67259"/>
    <w:rsid w:val="00B70016"/>
    <w:rsid w:val="00B700E9"/>
    <w:rsid w:val="00B70682"/>
    <w:rsid w:val="00B72359"/>
    <w:rsid w:val="00B72AA0"/>
    <w:rsid w:val="00B735BB"/>
    <w:rsid w:val="00B75268"/>
    <w:rsid w:val="00B7631F"/>
    <w:rsid w:val="00B77C3B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03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A690D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B6"/>
    <w:rsid w:val="00BC65B9"/>
    <w:rsid w:val="00BD0DED"/>
    <w:rsid w:val="00BD164B"/>
    <w:rsid w:val="00BD4859"/>
    <w:rsid w:val="00BD5135"/>
    <w:rsid w:val="00BD54ED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2674"/>
    <w:rsid w:val="00BF319D"/>
    <w:rsid w:val="00BF3896"/>
    <w:rsid w:val="00BF3AAA"/>
    <w:rsid w:val="00BF3B9D"/>
    <w:rsid w:val="00BF3F8A"/>
    <w:rsid w:val="00BF4235"/>
    <w:rsid w:val="00BF47A5"/>
    <w:rsid w:val="00BF5863"/>
    <w:rsid w:val="00BF5FE3"/>
    <w:rsid w:val="00BF66F7"/>
    <w:rsid w:val="00BF69FE"/>
    <w:rsid w:val="00BF6F49"/>
    <w:rsid w:val="00BF75BC"/>
    <w:rsid w:val="00C0064D"/>
    <w:rsid w:val="00C00A55"/>
    <w:rsid w:val="00C01511"/>
    <w:rsid w:val="00C0337F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0B4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103"/>
    <w:rsid w:val="00C24C4B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37EC"/>
    <w:rsid w:val="00C548D9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66FCF"/>
    <w:rsid w:val="00C70B63"/>
    <w:rsid w:val="00C70C2B"/>
    <w:rsid w:val="00C74967"/>
    <w:rsid w:val="00C7535B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677F"/>
    <w:rsid w:val="00CB6E9D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52E5"/>
    <w:rsid w:val="00CD6854"/>
    <w:rsid w:val="00CD7936"/>
    <w:rsid w:val="00CD7D78"/>
    <w:rsid w:val="00CE1281"/>
    <w:rsid w:val="00CE2CFB"/>
    <w:rsid w:val="00CE35E9"/>
    <w:rsid w:val="00CE4037"/>
    <w:rsid w:val="00CE410C"/>
    <w:rsid w:val="00CE4F01"/>
    <w:rsid w:val="00CE564F"/>
    <w:rsid w:val="00CE56E7"/>
    <w:rsid w:val="00CE70F8"/>
    <w:rsid w:val="00CF1252"/>
    <w:rsid w:val="00CF1989"/>
    <w:rsid w:val="00CF1D9D"/>
    <w:rsid w:val="00CF22FA"/>
    <w:rsid w:val="00CF3406"/>
    <w:rsid w:val="00CF5F09"/>
    <w:rsid w:val="00CF694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07931"/>
    <w:rsid w:val="00D11CA1"/>
    <w:rsid w:val="00D11EE7"/>
    <w:rsid w:val="00D12EE2"/>
    <w:rsid w:val="00D13364"/>
    <w:rsid w:val="00D1378E"/>
    <w:rsid w:val="00D1387F"/>
    <w:rsid w:val="00D13AE0"/>
    <w:rsid w:val="00D14D59"/>
    <w:rsid w:val="00D154D2"/>
    <w:rsid w:val="00D175CC"/>
    <w:rsid w:val="00D17BE2"/>
    <w:rsid w:val="00D21313"/>
    <w:rsid w:val="00D22A74"/>
    <w:rsid w:val="00D23060"/>
    <w:rsid w:val="00D23A05"/>
    <w:rsid w:val="00D24546"/>
    <w:rsid w:val="00D24A69"/>
    <w:rsid w:val="00D2514C"/>
    <w:rsid w:val="00D2526F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65F"/>
    <w:rsid w:val="00D42D40"/>
    <w:rsid w:val="00D43999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725F"/>
    <w:rsid w:val="00D60737"/>
    <w:rsid w:val="00D613B2"/>
    <w:rsid w:val="00D61AFA"/>
    <w:rsid w:val="00D633A6"/>
    <w:rsid w:val="00D640B2"/>
    <w:rsid w:val="00D6424D"/>
    <w:rsid w:val="00D646BA"/>
    <w:rsid w:val="00D64A3A"/>
    <w:rsid w:val="00D64B05"/>
    <w:rsid w:val="00D66C7D"/>
    <w:rsid w:val="00D67580"/>
    <w:rsid w:val="00D70532"/>
    <w:rsid w:val="00D70A70"/>
    <w:rsid w:val="00D70F49"/>
    <w:rsid w:val="00D727F4"/>
    <w:rsid w:val="00D72A65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978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1E61"/>
    <w:rsid w:val="00DA2124"/>
    <w:rsid w:val="00DA446E"/>
    <w:rsid w:val="00DA50DD"/>
    <w:rsid w:val="00DA5F1A"/>
    <w:rsid w:val="00DA6433"/>
    <w:rsid w:val="00DA73EE"/>
    <w:rsid w:val="00DA7EF5"/>
    <w:rsid w:val="00DB0CA9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3B71"/>
    <w:rsid w:val="00DC71A7"/>
    <w:rsid w:val="00DD016C"/>
    <w:rsid w:val="00DD06F9"/>
    <w:rsid w:val="00DD0B9B"/>
    <w:rsid w:val="00DD204C"/>
    <w:rsid w:val="00DD23F2"/>
    <w:rsid w:val="00DD27E4"/>
    <w:rsid w:val="00DD2928"/>
    <w:rsid w:val="00DD31CD"/>
    <w:rsid w:val="00DD352A"/>
    <w:rsid w:val="00DD424D"/>
    <w:rsid w:val="00DD4D59"/>
    <w:rsid w:val="00DD520F"/>
    <w:rsid w:val="00DD576E"/>
    <w:rsid w:val="00DD6532"/>
    <w:rsid w:val="00DD6A20"/>
    <w:rsid w:val="00DE2A3C"/>
    <w:rsid w:val="00DE2C6E"/>
    <w:rsid w:val="00DE41E0"/>
    <w:rsid w:val="00DE43F8"/>
    <w:rsid w:val="00DE454F"/>
    <w:rsid w:val="00DF254A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763"/>
    <w:rsid w:val="00E31D0C"/>
    <w:rsid w:val="00E31D51"/>
    <w:rsid w:val="00E33401"/>
    <w:rsid w:val="00E33FB4"/>
    <w:rsid w:val="00E34264"/>
    <w:rsid w:val="00E3589D"/>
    <w:rsid w:val="00E35FB0"/>
    <w:rsid w:val="00E373D0"/>
    <w:rsid w:val="00E376D6"/>
    <w:rsid w:val="00E41F83"/>
    <w:rsid w:val="00E425BB"/>
    <w:rsid w:val="00E426AF"/>
    <w:rsid w:val="00E431DA"/>
    <w:rsid w:val="00E434A2"/>
    <w:rsid w:val="00E46744"/>
    <w:rsid w:val="00E479D3"/>
    <w:rsid w:val="00E50101"/>
    <w:rsid w:val="00E5021B"/>
    <w:rsid w:val="00E502F1"/>
    <w:rsid w:val="00E5084B"/>
    <w:rsid w:val="00E50905"/>
    <w:rsid w:val="00E51710"/>
    <w:rsid w:val="00E51C8F"/>
    <w:rsid w:val="00E5224F"/>
    <w:rsid w:val="00E53ED2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28B6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5E28"/>
    <w:rsid w:val="00EA7481"/>
    <w:rsid w:val="00EA767B"/>
    <w:rsid w:val="00EA7C5E"/>
    <w:rsid w:val="00EB0C7D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B77BD"/>
    <w:rsid w:val="00EC078F"/>
    <w:rsid w:val="00EC1B84"/>
    <w:rsid w:val="00EC200D"/>
    <w:rsid w:val="00EC4110"/>
    <w:rsid w:val="00EC47B9"/>
    <w:rsid w:val="00EC4D48"/>
    <w:rsid w:val="00EC5090"/>
    <w:rsid w:val="00EC5318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D6BD4"/>
    <w:rsid w:val="00ED77C1"/>
    <w:rsid w:val="00EE01E1"/>
    <w:rsid w:val="00EE1264"/>
    <w:rsid w:val="00EE1746"/>
    <w:rsid w:val="00EE1A2A"/>
    <w:rsid w:val="00EE2646"/>
    <w:rsid w:val="00EE2803"/>
    <w:rsid w:val="00EE29C8"/>
    <w:rsid w:val="00EE3E6D"/>
    <w:rsid w:val="00EE4BFE"/>
    <w:rsid w:val="00EE600E"/>
    <w:rsid w:val="00EE67C4"/>
    <w:rsid w:val="00EE69A6"/>
    <w:rsid w:val="00EE6D83"/>
    <w:rsid w:val="00EF0210"/>
    <w:rsid w:val="00EF0D5D"/>
    <w:rsid w:val="00EF0EE4"/>
    <w:rsid w:val="00EF1024"/>
    <w:rsid w:val="00EF2687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DEE"/>
    <w:rsid w:val="00F01CEA"/>
    <w:rsid w:val="00F02C7A"/>
    <w:rsid w:val="00F0326B"/>
    <w:rsid w:val="00F03577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3812"/>
    <w:rsid w:val="00F24551"/>
    <w:rsid w:val="00F24868"/>
    <w:rsid w:val="00F25401"/>
    <w:rsid w:val="00F25B0B"/>
    <w:rsid w:val="00F27171"/>
    <w:rsid w:val="00F27BCB"/>
    <w:rsid w:val="00F27E2C"/>
    <w:rsid w:val="00F305E1"/>
    <w:rsid w:val="00F320E2"/>
    <w:rsid w:val="00F3241E"/>
    <w:rsid w:val="00F32CD6"/>
    <w:rsid w:val="00F3470D"/>
    <w:rsid w:val="00F36C27"/>
    <w:rsid w:val="00F36DEF"/>
    <w:rsid w:val="00F37315"/>
    <w:rsid w:val="00F40506"/>
    <w:rsid w:val="00F40F81"/>
    <w:rsid w:val="00F40FE2"/>
    <w:rsid w:val="00F418CC"/>
    <w:rsid w:val="00F41946"/>
    <w:rsid w:val="00F41FEF"/>
    <w:rsid w:val="00F44473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6E9"/>
    <w:rsid w:val="00F51847"/>
    <w:rsid w:val="00F52605"/>
    <w:rsid w:val="00F527DA"/>
    <w:rsid w:val="00F53976"/>
    <w:rsid w:val="00F53BF3"/>
    <w:rsid w:val="00F54E03"/>
    <w:rsid w:val="00F56A86"/>
    <w:rsid w:val="00F57A1E"/>
    <w:rsid w:val="00F608B4"/>
    <w:rsid w:val="00F60A8F"/>
    <w:rsid w:val="00F60AFA"/>
    <w:rsid w:val="00F60E34"/>
    <w:rsid w:val="00F61843"/>
    <w:rsid w:val="00F63518"/>
    <w:rsid w:val="00F63803"/>
    <w:rsid w:val="00F649CD"/>
    <w:rsid w:val="00F64ADF"/>
    <w:rsid w:val="00F65A58"/>
    <w:rsid w:val="00F66681"/>
    <w:rsid w:val="00F66826"/>
    <w:rsid w:val="00F676DA"/>
    <w:rsid w:val="00F677A2"/>
    <w:rsid w:val="00F67800"/>
    <w:rsid w:val="00F70D9F"/>
    <w:rsid w:val="00F728F2"/>
    <w:rsid w:val="00F72D82"/>
    <w:rsid w:val="00F7371B"/>
    <w:rsid w:val="00F74342"/>
    <w:rsid w:val="00F75E4E"/>
    <w:rsid w:val="00F76A81"/>
    <w:rsid w:val="00F83367"/>
    <w:rsid w:val="00F83B35"/>
    <w:rsid w:val="00F83D17"/>
    <w:rsid w:val="00F85277"/>
    <w:rsid w:val="00F8587F"/>
    <w:rsid w:val="00F86887"/>
    <w:rsid w:val="00F86F59"/>
    <w:rsid w:val="00F87761"/>
    <w:rsid w:val="00F87B5B"/>
    <w:rsid w:val="00F90499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248"/>
    <w:rsid w:val="00FA2C26"/>
    <w:rsid w:val="00FA36F3"/>
    <w:rsid w:val="00FA3786"/>
    <w:rsid w:val="00FA41C9"/>
    <w:rsid w:val="00FA4E88"/>
    <w:rsid w:val="00FA5AE0"/>
    <w:rsid w:val="00FA6084"/>
    <w:rsid w:val="00FA6FB6"/>
    <w:rsid w:val="00FA788B"/>
    <w:rsid w:val="00FA7A80"/>
    <w:rsid w:val="00FB337F"/>
    <w:rsid w:val="00FB3B1B"/>
    <w:rsid w:val="00FB3CE1"/>
    <w:rsid w:val="00FB4C05"/>
    <w:rsid w:val="00FB51D4"/>
    <w:rsid w:val="00FC01BD"/>
    <w:rsid w:val="00FC0923"/>
    <w:rsid w:val="00FC1AA6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4F4F"/>
    <w:rsid w:val="00FD6387"/>
    <w:rsid w:val="00FD645D"/>
    <w:rsid w:val="00FD69DF"/>
    <w:rsid w:val="00FD6E78"/>
    <w:rsid w:val="00FD7DD1"/>
    <w:rsid w:val="00FE1073"/>
    <w:rsid w:val="00FE10BC"/>
    <w:rsid w:val="00FE2544"/>
    <w:rsid w:val="00FE2B41"/>
    <w:rsid w:val="00FE2BD9"/>
    <w:rsid w:val="00FE7240"/>
    <w:rsid w:val="00FE7DB4"/>
    <w:rsid w:val="00FF0A64"/>
    <w:rsid w:val="00FF11AB"/>
    <w:rsid w:val="00FF2626"/>
    <w:rsid w:val="00FF2EDC"/>
    <w:rsid w:val="00FF423F"/>
    <w:rsid w:val="00FF4917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DB1641"/>
  <w15:docId w15:val="{6BB39614-5B67-4407-8F5F-5C225893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tor@kubs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ubs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2;&#1091;&#1083;&#1072;&#1082;&#1086;&#1074;&#1072;\Desktop\&#1064;&#1072;&#1073;&#1083;&#1086;&#1085;%20&#1087;&#1088;&#1086;&#1076;&#1086;&#1083;.&#1073;&#1083;&#1072;&#1085;&#108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5AFAF-5B17-4AD1-8EA4-BABDA6DE1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1501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1076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subject/>
  <dc:creator>Наталья Кулакова</dc:creator>
  <cp:keywords/>
  <dc:description/>
  <cp:lastModifiedBy>Nikolay Drozdov</cp:lastModifiedBy>
  <cp:revision>232</cp:revision>
  <cp:lastPrinted>2023-06-09T11:29:00Z</cp:lastPrinted>
  <dcterms:created xsi:type="dcterms:W3CDTF">2018-12-18T05:56:00Z</dcterms:created>
  <dcterms:modified xsi:type="dcterms:W3CDTF">2023-08-30T23:00:00Z</dcterms:modified>
</cp:coreProperties>
</file>