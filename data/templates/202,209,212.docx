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376E9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>
        <w:rPr>
          <w:b w:val="0"/>
          <w:sz w:val="22"/>
          <w:szCs w:val="22"/>
        </w:rPr>
        <w:t xml:space="preserve">   </w:t>
      </w:r>
      <w:r w:rsidR="00155705"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t xml:space="preserve"> </w:t>
      </w:r>
      <w:r>
        <w:t xml:space="preserve">    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r w:rsidRPr="00155705">
        <w:t xml:space="preserve">     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825380" w:rsidRDefault="00825380" w:rsidP="00825380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825380" w:rsidRDefault="00825380" w:rsidP="00825380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825380" w:rsidRPr="00A20F1F" w:rsidRDefault="00825380" w:rsidP="00825380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825380" w:rsidRPr="008D4D99" w:rsidRDefault="00825380" w:rsidP="00825380">
      <w:pPr>
        <w:rPr>
          <w:sz w:val="28"/>
          <w:szCs w:val="28"/>
        </w:rPr>
      </w:pPr>
    </w:p>
    <w:p w:rsidR="00137FE5" w:rsidRPr="00137FE5" w:rsidRDefault="00825380" w:rsidP="00825380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137FE5" w:rsidRPr="00137FE5">
        <w:rPr>
          <w:sz w:val="28"/>
          <w:szCs w:val="28"/>
          <w:u w:val="single"/>
        </w:rPr>
        <w:t>1</w:t>
      </w:r>
      <w:r w:rsidR="00B67812">
        <w:rPr>
          <w:sz w:val="28"/>
          <w:szCs w:val="28"/>
        </w:rPr>
        <w:t xml:space="preserve"> курса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065A29" w:rsidRPr="00065A29">
        <w:rPr>
          <w:sz w:val="28"/>
          <w:szCs w:val="28"/>
        </w:rPr>
        <w:t>01.04.02 Прикладная математика и информатика</w:t>
      </w:r>
      <w:r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77443B" w:rsidRDefault="0077443B" w:rsidP="00137FE5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магистратура,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D87ACD" w:rsidRDefault="00D87ACD" w:rsidP="00BD6170">
      <w:pPr>
        <w:jc w:val="both"/>
        <w:rPr>
          <w:sz w:val="28"/>
          <w:szCs w:val="28"/>
          <w:u w:val="single"/>
        </w:rPr>
      </w:pPr>
    </w:p>
    <w:p w:rsidR="0014647E" w:rsidRPr="00984FF2" w:rsidRDefault="0014647E" w:rsidP="00BD6170">
      <w:pPr>
        <w:jc w:val="both"/>
        <w:rPr>
          <w:b/>
          <w:i/>
          <w:sz w:val="28"/>
          <w:szCs w:val="28"/>
        </w:rPr>
      </w:pPr>
      <w:r w:rsidRPr="00984FF2">
        <w:rPr>
          <w:sz w:val="28"/>
          <w:szCs w:val="28"/>
        </w:rPr>
        <w:t xml:space="preserve">Начало обучения:       </w:t>
      </w:r>
      <w:r w:rsidRPr="00984FF2">
        <w:rPr>
          <w:sz w:val="28"/>
          <w:szCs w:val="28"/>
          <w:u w:val="single"/>
        </w:rPr>
        <w:t>«</w:t>
      </w:r>
      <w:r w:rsidR="00137FE5" w:rsidRPr="00984FF2">
        <w:rPr>
          <w:sz w:val="28"/>
          <w:szCs w:val="28"/>
          <w:u w:val="single"/>
        </w:rPr>
        <w:t>01</w:t>
      </w:r>
      <w:r w:rsidRPr="00984FF2">
        <w:rPr>
          <w:sz w:val="28"/>
          <w:szCs w:val="28"/>
          <w:u w:val="single"/>
        </w:rPr>
        <w:t xml:space="preserve">» </w:t>
      </w:r>
      <w:r w:rsidR="00137FE5" w:rsidRPr="00984FF2">
        <w:rPr>
          <w:sz w:val="28"/>
          <w:szCs w:val="28"/>
          <w:u w:val="single"/>
        </w:rPr>
        <w:t>сентября</w:t>
      </w:r>
      <w:r w:rsidRPr="00984FF2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984FF2">
        <w:rPr>
          <w:sz w:val="28"/>
          <w:szCs w:val="28"/>
        </w:rPr>
        <w:t xml:space="preserve">Окончание обучения: </w:t>
      </w:r>
      <w:r w:rsidR="008B1DFB">
        <w:rPr>
          <w:sz w:val="28"/>
          <w:szCs w:val="28"/>
          <w:u w:val="single"/>
        </w:rPr>
        <w:t>«31» августа 202</w:t>
      </w:r>
      <w:r w:rsidR="001C6254">
        <w:rPr>
          <w:sz w:val="28"/>
          <w:szCs w:val="28"/>
          <w:u w:val="single"/>
          <w:lang w:val="en-US"/>
        </w:rPr>
        <w:t>5</w:t>
      </w:r>
      <w:r w:rsidR="00137FE5" w:rsidRPr="00984FF2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065A29" w:rsidP="00BD6170">
      <w:pPr>
        <w:jc w:val="both"/>
        <w:rPr>
          <w:sz w:val="28"/>
          <w:szCs w:val="28"/>
        </w:rPr>
      </w:pPr>
      <w:r w:rsidRPr="00065A29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137FE5" w:rsidRDefault="00DD1C4E" w:rsidP="00137FE5">
      <w:p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795123" w:rsidRPr="00795123">
        <w:rPr>
          <w:sz w:val="28"/>
          <w:szCs w:val="28"/>
        </w:rPr>
        <w:t>екан ФКТиПМ  ___________</w:t>
      </w:r>
      <w:r>
        <w:rPr>
          <w:sz w:val="28"/>
          <w:szCs w:val="28"/>
        </w:rPr>
        <w:t xml:space="preserve">____________________________ </w:t>
      </w:r>
      <w:r w:rsidR="002F16BE">
        <w:rPr>
          <w:sz w:val="28"/>
          <w:szCs w:val="28"/>
        </w:rPr>
        <w:t>А</w:t>
      </w:r>
      <w:r w:rsidR="00795123" w:rsidRPr="00795123">
        <w:rPr>
          <w:sz w:val="28"/>
          <w:szCs w:val="28"/>
        </w:rPr>
        <w:t>.</w:t>
      </w:r>
      <w:r>
        <w:rPr>
          <w:sz w:val="28"/>
          <w:szCs w:val="28"/>
        </w:rPr>
        <w:t>Д. Колотий</w:t>
      </w:r>
    </w:p>
    <w:p w:rsidR="00DD1C4E" w:rsidRPr="00137FE5" w:rsidRDefault="00DD1C4E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  <w:r w:rsidRPr="00137FE5">
        <w:t xml:space="preserve">               </w:t>
      </w: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1DCA" w:rsidRDefault="007D1DCA" w:rsidP="00CB4EE1">
      <w:r>
        <w:separator/>
      </w:r>
    </w:p>
  </w:endnote>
  <w:endnote w:type="continuationSeparator" w:id="0">
    <w:p w:rsidR="007D1DCA" w:rsidRDefault="007D1DCA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1DCA" w:rsidRDefault="007D1DCA" w:rsidP="00CB4EE1">
      <w:r>
        <w:separator/>
      </w:r>
    </w:p>
  </w:footnote>
  <w:footnote w:type="continuationSeparator" w:id="0">
    <w:p w:rsidR="007D1DCA" w:rsidRDefault="007D1DCA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73570475">
    <w:abstractNumId w:val="15"/>
  </w:num>
  <w:num w:numId="2" w16cid:durableId="1641109329">
    <w:abstractNumId w:val="1"/>
  </w:num>
  <w:num w:numId="3" w16cid:durableId="1145002077">
    <w:abstractNumId w:val="7"/>
  </w:num>
  <w:num w:numId="4" w16cid:durableId="1242182548">
    <w:abstractNumId w:val="36"/>
  </w:num>
  <w:num w:numId="5" w16cid:durableId="367996071">
    <w:abstractNumId w:val="35"/>
  </w:num>
  <w:num w:numId="6" w16cid:durableId="289823279">
    <w:abstractNumId w:val="10"/>
  </w:num>
  <w:num w:numId="7" w16cid:durableId="1641422371">
    <w:abstractNumId w:val="30"/>
  </w:num>
  <w:num w:numId="8" w16cid:durableId="148252385">
    <w:abstractNumId w:val="20"/>
  </w:num>
  <w:num w:numId="9" w16cid:durableId="1415466783">
    <w:abstractNumId w:val="39"/>
  </w:num>
  <w:num w:numId="10" w16cid:durableId="1130123844">
    <w:abstractNumId w:val="16"/>
  </w:num>
  <w:num w:numId="11" w16cid:durableId="264847833">
    <w:abstractNumId w:val="25"/>
  </w:num>
  <w:num w:numId="12" w16cid:durableId="1759131159">
    <w:abstractNumId w:val="29"/>
  </w:num>
  <w:num w:numId="13" w16cid:durableId="1471820725">
    <w:abstractNumId w:val="12"/>
  </w:num>
  <w:num w:numId="14" w16cid:durableId="374282818">
    <w:abstractNumId w:val="38"/>
  </w:num>
  <w:num w:numId="15" w16cid:durableId="2063820843">
    <w:abstractNumId w:val="17"/>
  </w:num>
  <w:num w:numId="16" w16cid:durableId="745035887">
    <w:abstractNumId w:val="21"/>
  </w:num>
  <w:num w:numId="17" w16cid:durableId="1246068095">
    <w:abstractNumId w:val="2"/>
  </w:num>
  <w:num w:numId="18" w16cid:durableId="1422994851">
    <w:abstractNumId w:val="3"/>
  </w:num>
  <w:num w:numId="19" w16cid:durableId="790440479">
    <w:abstractNumId w:val="9"/>
  </w:num>
  <w:num w:numId="20" w16cid:durableId="1836415745">
    <w:abstractNumId w:val="32"/>
  </w:num>
  <w:num w:numId="21" w16cid:durableId="1066415181">
    <w:abstractNumId w:val="33"/>
  </w:num>
  <w:num w:numId="22" w16cid:durableId="1319728499">
    <w:abstractNumId w:val="27"/>
  </w:num>
  <w:num w:numId="23" w16cid:durableId="1400323347">
    <w:abstractNumId w:val="26"/>
  </w:num>
  <w:num w:numId="24" w16cid:durableId="773475612">
    <w:abstractNumId w:val="4"/>
  </w:num>
  <w:num w:numId="25" w16cid:durableId="728505130">
    <w:abstractNumId w:val="13"/>
  </w:num>
  <w:num w:numId="26" w16cid:durableId="937253722">
    <w:abstractNumId w:val="31"/>
  </w:num>
  <w:num w:numId="27" w16cid:durableId="1041636665">
    <w:abstractNumId w:val="22"/>
  </w:num>
  <w:num w:numId="28" w16cid:durableId="531305712">
    <w:abstractNumId w:val="24"/>
  </w:num>
  <w:num w:numId="29" w16cid:durableId="1944729015">
    <w:abstractNumId w:val="6"/>
  </w:num>
  <w:num w:numId="30" w16cid:durableId="607081100">
    <w:abstractNumId w:val="28"/>
  </w:num>
  <w:num w:numId="31" w16cid:durableId="626812919">
    <w:abstractNumId w:val="18"/>
  </w:num>
  <w:num w:numId="32" w16cid:durableId="508713368">
    <w:abstractNumId w:val="19"/>
  </w:num>
  <w:num w:numId="33" w16cid:durableId="1954630402">
    <w:abstractNumId w:val="23"/>
  </w:num>
  <w:num w:numId="34" w16cid:durableId="2089108375">
    <w:abstractNumId w:val="14"/>
  </w:num>
  <w:num w:numId="35" w16cid:durableId="627663417">
    <w:abstractNumId w:val="5"/>
  </w:num>
  <w:num w:numId="36" w16cid:durableId="731540730">
    <w:abstractNumId w:val="34"/>
  </w:num>
  <w:num w:numId="37" w16cid:durableId="1625194083">
    <w:abstractNumId w:val="37"/>
  </w:num>
  <w:num w:numId="38" w16cid:durableId="1402559326">
    <w:abstractNumId w:val="8"/>
  </w:num>
  <w:num w:numId="39" w16cid:durableId="330256485">
    <w:abstractNumId w:val="11"/>
  </w:num>
  <w:num w:numId="40" w16cid:durableId="57043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946"/>
    <w:rsid w:val="00005DDE"/>
    <w:rsid w:val="000060F8"/>
    <w:rsid w:val="00007404"/>
    <w:rsid w:val="00007A89"/>
    <w:rsid w:val="000102E3"/>
    <w:rsid w:val="00014DBC"/>
    <w:rsid w:val="00017A43"/>
    <w:rsid w:val="00017B98"/>
    <w:rsid w:val="00020459"/>
    <w:rsid w:val="0002279E"/>
    <w:rsid w:val="0002448E"/>
    <w:rsid w:val="00024982"/>
    <w:rsid w:val="00025596"/>
    <w:rsid w:val="00025C25"/>
    <w:rsid w:val="000260E8"/>
    <w:rsid w:val="000274A3"/>
    <w:rsid w:val="00027AD0"/>
    <w:rsid w:val="00030871"/>
    <w:rsid w:val="0003162B"/>
    <w:rsid w:val="00033CBC"/>
    <w:rsid w:val="00034BB1"/>
    <w:rsid w:val="000368A9"/>
    <w:rsid w:val="00037AEA"/>
    <w:rsid w:val="000422FD"/>
    <w:rsid w:val="000427A4"/>
    <w:rsid w:val="00042A31"/>
    <w:rsid w:val="00044A06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564D8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5A29"/>
    <w:rsid w:val="0006668A"/>
    <w:rsid w:val="0006691B"/>
    <w:rsid w:val="00066E72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61C"/>
    <w:rsid w:val="0009075F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6793"/>
    <w:rsid w:val="000B7641"/>
    <w:rsid w:val="000B76F8"/>
    <w:rsid w:val="000B7841"/>
    <w:rsid w:val="000B7D10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38D5"/>
    <w:rsid w:val="000D4394"/>
    <w:rsid w:val="000D43C8"/>
    <w:rsid w:val="000D4C2F"/>
    <w:rsid w:val="000D4D90"/>
    <w:rsid w:val="000D5096"/>
    <w:rsid w:val="000D544A"/>
    <w:rsid w:val="000D5C58"/>
    <w:rsid w:val="000D75C3"/>
    <w:rsid w:val="000D7CB0"/>
    <w:rsid w:val="000E0901"/>
    <w:rsid w:val="000E0BFD"/>
    <w:rsid w:val="000E1FFB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CF7"/>
    <w:rsid w:val="00101245"/>
    <w:rsid w:val="00102B04"/>
    <w:rsid w:val="00105B2A"/>
    <w:rsid w:val="001068A1"/>
    <w:rsid w:val="0010767D"/>
    <w:rsid w:val="00107839"/>
    <w:rsid w:val="00107967"/>
    <w:rsid w:val="00107B3A"/>
    <w:rsid w:val="001103D0"/>
    <w:rsid w:val="00110848"/>
    <w:rsid w:val="001115E7"/>
    <w:rsid w:val="00111C19"/>
    <w:rsid w:val="00115B01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6FCD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297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6700"/>
    <w:rsid w:val="00157644"/>
    <w:rsid w:val="00157A63"/>
    <w:rsid w:val="00161270"/>
    <w:rsid w:val="001629A5"/>
    <w:rsid w:val="001646BC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8BB"/>
    <w:rsid w:val="00175AC9"/>
    <w:rsid w:val="00176DE7"/>
    <w:rsid w:val="001774AD"/>
    <w:rsid w:val="00177F82"/>
    <w:rsid w:val="001815FE"/>
    <w:rsid w:val="001821A5"/>
    <w:rsid w:val="00183FB9"/>
    <w:rsid w:val="001849BA"/>
    <w:rsid w:val="00185E9E"/>
    <w:rsid w:val="00185F4A"/>
    <w:rsid w:val="00185F90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87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6987"/>
    <w:rsid w:val="001B6DF7"/>
    <w:rsid w:val="001B7538"/>
    <w:rsid w:val="001B77EA"/>
    <w:rsid w:val="001C09C4"/>
    <w:rsid w:val="001C187F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25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323"/>
    <w:rsid w:val="001E2B23"/>
    <w:rsid w:val="001E38DE"/>
    <w:rsid w:val="001E391B"/>
    <w:rsid w:val="001E4B8B"/>
    <w:rsid w:val="001F2D4D"/>
    <w:rsid w:val="001F323F"/>
    <w:rsid w:val="001F392C"/>
    <w:rsid w:val="001F40B2"/>
    <w:rsid w:val="001F47F0"/>
    <w:rsid w:val="001F50D5"/>
    <w:rsid w:val="001F5119"/>
    <w:rsid w:val="001F720B"/>
    <w:rsid w:val="001F7CD7"/>
    <w:rsid w:val="00200861"/>
    <w:rsid w:val="002017C5"/>
    <w:rsid w:val="002019F7"/>
    <w:rsid w:val="002026EB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AD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3E8F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2B6D"/>
    <w:rsid w:val="00283857"/>
    <w:rsid w:val="00284814"/>
    <w:rsid w:val="00286FF5"/>
    <w:rsid w:val="00287F54"/>
    <w:rsid w:val="002906CB"/>
    <w:rsid w:val="00290D14"/>
    <w:rsid w:val="002932DC"/>
    <w:rsid w:val="00294647"/>
    <w:rsid w:val="002947A1"/>
    <w:rsid w:val="00295AAA"/>
    <w:rsid w:val="00296022"/>
    <w:rsid w:val="00296ABF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C0D2D"/>
    <w:rsid w:val="002C1CC5"/>
    <w:rsid w:val="002C355F"/>
    <w:rsid w:val="002C3686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6BE"/>
    <w:rsid w:val="002F1D92"/>
    <w:rsid w:val="002F20E8"/>
    <w:rsid w:val="002F2E30"/>
    <w:rsid w:val="002F3065"/>
    <w:rsid w:val="002F5623"/>
    <w:rsid w:val="002F5A21"/>
    <w:rsid w:val="002F6B20"/>
    <w:rsid w:val="002F7A97"/>
    <w:rsid w:val="002F7CC5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0B38"/>
    <w:rsid w:val="0034137A"/>
    <w:rsid w:val="0034420D"/>
    <w:rsid w:val="003445E4"/>
    <w:rsid w:val="00344A31"/>
    <w:rsid w:val="0034598F"/>
    <w:rsid w:val="003476D8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B9E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940"/>
    <w:rsid w:val="00373D41"/>
    <w:rsid w:val="003760FF"/>
    <w:rsid w:val="003762C5"/>
    <w:rsid w:val="00376D30"/>
    <w:rsid w:val="00376E95"/>
    <w:rsid w:val="00377922"/>
    <w:rsid w:val="003808DC"/>
    <w:rsid w:val="00381643"/>
    <w:rsid w:val="00381B1D"/>
    <w:rsid w:val="00382A0F"/>
    <w:rsid w:val="00384254"/>
    <w:rsid w:val="00385D2B"/>
    <w:rsid w:val="00385F25"/>
    <w:rsid w:val="00387407"/>
    <w:rsid w:val="003904EF"/>
    <w:rsid w:val="00390BF7"/>
    <w:rsid w:val="003924A2"/>
    <w:rsid w:val="003927D7"/>
    <w:rsid w:val="00392F30"/>
    <w:rsid w:val="00394368"/>
    <w:rsid w:val="003959E4"/>
    <w:rsid w:val="003A015F"/>
    <w:rsid w:val="003A1065"/>
    <w:rsid w:val="003A17B2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210B"/>
    <w:rsid w:val="003B335E"/>
    <w:rsid w:val="003B4429"/>
    <w:rsid w:val="003B4E2C"/>
    <w:rsid w:val="003B4E96"/>
    <w:rsid w:val="003B4FC6"/>
    <w:rsid w:val="003B62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03FC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580"/>
    <w:rsid w:val="003F27EC"/>
    <w:rsid w:val="003F31EE"/>
    <w:rsid w:val="003F3BCF"/>
    <w:rsid w:val="003F442B"/>
    <w:rsid w:val="003F52DD"/>
    <w:rsid w:val="003F5818"/>
    <w:rsid w:val="003F63AD"/>
    <w:rsid w:val="0040191E"/>
    <w:rsid w:val="00401996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3F50"/>
    <w:rsid w:val="0041440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024F"/>
    <w:rsid w:val="00431F3D"/>
    <w:rsid w:val="0043339A"/>
    <w:rsid w:val="00433A1A"/>
    <w:rsid w:val="004354B8"/>
    <w:rsid w:val="00435604"/>
    <w:rsid w:val="0043667B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8BA"/>
    <w:rsid w:val="004702B0"/>
    <w:rsid w:val="004719B6"/>
    <w:rsid w:val="00473719"/>
    <w:rsid w:val="00474835"/>
    <w:rsid w:val="004762C8"/>
    <w:rsid w:val="00476AB7"/>
    <w:rsid w:val="00476E20"/>
    <w:rsid w:val="004779B4"/>
    <w:rsid w:val="00477A02"/>
    <w:rsid w:val="00477B4F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68F"/>
    <w:rsid w:val="004A699E"/>
    <w:rsid w:val="004A6D45"/>
    <w:rsid w:val="004A7010"/>
    <w:rsid w:val="004B1B30"/>
    <w:rsid w:val="004B1BA0"/>
    <w:rsid w:val="004B3730"/>
    <w:rsid w:val="004B4004"/>
    <w:rsid w:val="004B5876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06C7"/>
    <w:rsid w:val="00501A04"/>
    <w:rsid w:val="00501D32"/>
    <w:rsid w:val="005036AA"/>
    <w:rsid w:val="00504623"/>
    <w:rsid w:val="00505189"/>
    <w:rsid w:val="00505674"/>
    <w:rsid w:val="005059A5"/>
    <w:rsid w:val="00506E65"/>
    <w:rsid w:val="00511A3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2CD1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0A2C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D48"/>
    <w:rsid w:val="0058512A"/>
    <w:rsid w:val="00585770"/>
    <w:rsid w:val="00586F31"/>
    <w:rsid w:val="0059187B"/>
    <w:rsid w:val="0059244A"/>
    <w:rsid w:val="00592A82"/>
    <w:rsid w:val="00592ED6"/>
    <w:rsid w:val="005932FF"/>
    <w:rsid w:val="00593313"/>
    <w:rsid w:val="00594C7F"/>
    <w:rsid w:val="00595764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04D"/>
    <w:rsid w:val="005B45F1"/>
    <w:rsid w:val="005B601A"/>
    <w:rsid w:val="005B7BDE"/>
    <w:rsid w:val="005C1892"/>
    <w:rsid w:val="005C1ACD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39F5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752"/>
    <w:rsid w:val="005F5DCA"/>
    <w:rsid w:val="005F645B"/>
    <w:rsid w:val="0060167F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D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83E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2F5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765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62E3"/>
    <w:rsid w:val="007064E2"/>
    <w:rsid w:val="00706DC8"/>
    <w:rsid w:val="00707BB7"/>
    <w:rsid w:val="00710025"/>
    <w:rsid w:val="00711D71"/>
    <w:rsid w:val="0071313D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4DD7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1310"/>
    <w:rsid w:val="00751574"/>
    <w:rsid w:val="00753E01"/>
    <w:rsid w:val="00754753"/>
    <w:rsid w:val="0075548A"/>
    <w:rsid w:val="00755695"/>
    <w:rsid w:val="00757A68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66451"/>
    <w:rsid w:val="007705A0"/>
    <w:rsid w:val="00771155"/>
    <w:rsid w:val="0077155F"/>
    <w:rsid w:val="0077443B"/>
    <w:rsid w:val="007775F6"/>
    <w:rsid w:val="00781A7D"/>
    <w:rsid w:val="00782D71"/>
    <w:rsid w:val="0078356E"/>
    <w:rsid w:val="00783C5A"/>
    <w:rsid w:val="007905AE"/>
    <w:rsid w:val="00790D63"/>
    <w:rsid w:val="007923C8"/>
    <w:rsid w:val="00792441"/>
    <w:rsid w:val="00793E28"/>
    <w:rsid w:val="00793EAB"/>
    <w:rsid w:val="007950EF"/>
    <w:rsid w:val="00795123"/>
    <w:rsid w:val="00796171"/>
    <w:rsid w:val="00797D27"/>
    <w:rsid w:val="007A10A9"/>
    <w:rsid w:val="007A1E68"/>
    <w:rsid w:val="007A27D9"/>
    <w:rsid w:val="007A2C29"/>
    <w:rsid w:val="007A2CE2"/>
    <w:rsid w:val="007A499A"/>
    <w:rsid w:val="007A4D60"/>
    <w:rsid w:val="007A5675"/>
    <w:rsid w:val="007A6C4B"/>
    <w:rsid w:val="007A7B98"/>
    <w:rsid w:val="007B1445"/>
    <w:rsid w:val="007B1A62"/>
    <w:rsid w:val="007B1B15"/>
    <w:rsid w:val="007B227B"/>
    <w:rsid w:val="007B33C7"/>
    <w:rsid w:val="007B3F9E"/>
    <w:rsid w:val="007B4788"/>
    <w:rsid w:val="007B4F86"/>
    <w:rsid w:val="007B4F91"/>
    <w:rsid w:val="007B652B"/>
    <w:rsid w:val="007B69CF"/>
    <w:rsid w:val="007B70C9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1DCA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0EB5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2CE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380"/>
    <w:rsid w:val="00825BBB"/>
    <w:rsid w:val="00831B49"/>
    <w:rsid w:val="008340A3"/>
    <w:rsid w:val="0083411D"/>
    <w:rsid w:val="00835424"/>
    <w:rsid w:val="008362FA"/>
    <w:rsid w:val="00836DF0"/>
    <w:rsid w:val="008406E4"/>
    <w:rsid w:val="0084170F"/>
    <w:rsid w:val="00841C6A"/>
    <w:rsid w:val="008439B8"/>
    <w:rsid w:val="00843C5E"/>
    <w:rsid w:val="00844891"/>
    <w:rsid w:val="00844D3D"/>
    <w:rsid w:val="00850D80"/>
    <w:rsid w:val="00852858"/>
    <w:rsid w:val="00853FD2"/>
    <w:rsid w:val="008547FF"/>
    <w:rsid w:val="00854862"/>
    <w:rsid w:val="00854A38"/>
    <w:rsid w:val="00857759"/>
    <w:rsid w:val="00857BB4"/>
    <w:rsid w:val="00860449"/>
    <w:rsid w:val="0086046D"/>
    <w:rsid w:val="00860BE0"/>
    <w:rsid w:val="00861A2F"/>
    <w:rsid w:val="00863BAD"/>
    <w:rsid w:val="0086459B"/>
    <w:rsid w:val="00864926"/>
    <w:rsid w:val="00864955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0FE"/>
    <w:rsid w:val="008A71B3"/>
    <w:rsid w:val="008A7F98"/>
    <w:rsid w:val="008B0275"/>
    <w:rsid w:val="008B079B"/>
    <w:rsid w:val="008B1DFB"/>
    <w:rsid w:val="008B2170"/>
    <w:rsid w:val="008B3620"/>
    <w:rsid w:val="008B3787"/>
    <w:rsid w:val="008B3F4B"/>
    <w:rsid w:val="008B4CBB"/>
    <w:rsid w:val="008B537C"/>
    <w:rsid w:val="008B5E63"/>
    <w:rsid w:val="008B6783"/>
    <w:rsid w:val="008B7528"/>
    <w:rsid w:val="008C1AB9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6B3B"/>
    <w:rsid w:val="008C74FC"/>
    <w:rsid w:val="008D360E"/>
    <w:rsid w:val="008D3CE7"/>
    <w:rsid w:val="008D4D99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5A7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4FF2"/>
    <w:rsid w:val="00986CBD"/>
    <w:rsid w:val="009872D7"/>
    <w:rsid w:val="00993D52"/>
    <w:rsid w:val="00993E48"/>
    <w:rsid w:val="009947BB"/>
    <w:rsid w:val="00995584"/>
    <w:rsid w:val="009956F2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4CDE"/>
    <w:rsid w:val="009B6CF6"/>
    <w:rsid w:val="009B7697"/>
    <w:rsid w:val="009C0F6A"/>
    <w:rsid w:val="009C26B2"/>
    <w:rsid w:val="009C3D00"/>
    <w:rsid w:val="009C41AE"/>
    <w:rsid w:val="009C59A7"/>
    <w:rsid w:val="009C5CD4"/>
    <w:rsid w:val="009C6027"/>
    <w:rsid w:val="009C6401"/>
    <w:rsid w:val="009C7F2B"/>
    <w:rsid w:val="009D2D13"/>
    <w:rsid w:val="009D3D9A"/>
    <w:rsid w:val="009D4C3F"/>
    <w:rsid w:val="009D5492"/>
    <w:rsid w:val="009D6D02"/>
    <w:rsid w:val="009D7872"/>
    <w:rsid w:val="009E073B"/>
    <w:rsid w:val="009E0BAE"/>
    <w:rsid w:val="009E1150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89F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4D3B"/>
    <w:rsid w:val="00A35C1C"/>
    <w:rsid w:val="00A35C3D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9B3"/>
    <w:rsid w:val="00A70ACC"/>
    <w:rsid w:val="00A71065"/>
    <w:rsid w:val="00A71C58"/>
    <w:rsid w:val="00A74416"/>
    <w:rsid w:val="00A74B64"/>
    <w:rsid w:val="00A770DC"/>
    <w:rsid w:val="00A773DE"/>
    <w:rsid w:val="00A77C4A"/>
    <w:rsid w:val="00A82821"/>
    <w:rsid w:val="00A8317C"/>
    <w:rsid w:val="00A8371D"/>
    <w:rsid w:val="00A860C0"/>
    <w:rsid w:val="00A86BF3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A7E76"/>
    <w:rsid w:val="00AB02D4"/>
    <w:rsid w:val="00AB043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275A"/>
    <w:rsid w:val="00AD363D"/>
    <w:rsid w:val="00AD3ECF"/>
    <w:rsid w:val="00AD6BC3"/>
    <w:rsid w:val="00AD7861"/>
    <w:rsid w:val="00AE0FAB"/>
    <w:rsid w:val="00AE1E3F"/>
    <w:rsid w:val="00AE2936"/>
    <w:rsid w:val="00AE2B78"/>
    <w:rsid w:val="00AE2DE7"/>
    <w:rsid w:val="00AE38FF"/>
    <w:rsid w:val="00AE7A88"/>
    <w:rsid w:val="00AE7FB5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07F40"/>
    <w:rsid w:val="00B10869"/>
    <w:rsid w:val="00B1109C"/>
    <w:rsid w:val="00B11DDC"/>
    <w:rsid w:val="00B14913"/>
    <w:rsid w:val="00B158CE"/>
    <w:rsid w:val="00B15D86"/>
    <w:rsid w:val="00B17296"/>
    <w:rsid w:val="00B179BC"/>
    <w:rsid w:val="00B2087B"/>
    <w:rsid w:val="00B209CE"/>
    <w:rsid w:val="00B21459"/>
    <w:rsid w:val="00B21812"/>
    <w:rsid w:val="00B23C5B"/>
    <w:rsid w:val="00B23E29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6533"/>
    <w:rsid w:val="00B66D43"/>
    <w:rsid w:val="00B67203"/>
    <w:rsid w:val="00B67812"/>
    <w:rsid w:val="00B70016"/>
    <w:rsid w:val="00B700E9"/>
    <w:rsid w:val="00B70682"/>
    <w:rsid w:val="00B72359"/>
    <w:rsid w:val="00B72AA0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93D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3BCB"/>
    <w:rsid w:val="00BB41F1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26A7"/>
    <w:rsid w:val="00BF319D"/>
    <w:rsid w:val="00BF3896"/>
    <w:rsid w:val="00BF3AAA"/>
    <w:rsid w:val="00BF3B9D"/>
    <w:rsid w:val="00BF3F8A"/>
    <w:rsid w:val="00BF47A5"/>
    <w:rsid w:val="00BF5834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17478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5C9"/>
    <w:rsid w:val="00C271C7"/>
    <w:rsid w:val="00C30CD6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37DF4"/>
    <w:rsid w:val="00C40D09"/>
    <w:rsid w:val="00C40E3F"/>
    <w:rsid w:val="00C41102"/>
    <w:rsid w:val="00C41829"/>
    <w:rsid w:val="00C4457D"/>
    <w:rsid w:val="00C466A4"/>
    <w:rsid w:val="00C473F1"/>
    <w:rsid w:val="00C501AB"/>
    <w:rsid w:val="00C50A76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1785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5761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52E5"/>
    <w:rsid w:val="00CD7936"/>
    <w:rsid w:val="00CD7D78"/>
    <w:rsid w:val="00CE1281"/>
    <w:rsid w:val="00CE25D4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5FC5"/>
    <w:rsid w:val="00D062EF"/>
    <w:rsid w:val="00D06F2E"/>
    <w:rsid w:val="00D10D19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0E1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2E68"/>
    <w:rsid w:val="00D33B08"/>
    <w:rsid w:val="00D33F8C"/>
    <w:rsid w:val="00D3401A"/>
    <w:rsid w:val="00D35234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4FCD"/>
    <w:rsid w:val="00D45AEE"/>
    <w:rsid w:val="00D45D5C"/>
    <w:rsid w:val="00D46DCA"/>
    <w:rsid w:val="00D46E74"/>
    <w:rsid w:val="00D47AFA"/>
    <w:rsid w:val="00D50053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70000"/>
    <w:rsid w:val="00D703F2"/>
    <w:rsid w:val="00D70532"/>
    <w:rsid w:val="00D70A70"/>
    <w:rsid w:val="00D71601"/>
    <w:rsid w:val="00D727F4"/>
    <w:rsid w:val="00D72A65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87ACD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1DD"/>
    <w:rsid w:val="00DC2E4C"/>
    <w:rsid w:val="00DC35C9"/>
    <w:rsid w:val="00DC71A7"/>
    <w:rsid w:val="00DD016C"/>
    <w:rsid w:val="00DD06F9"/>
    <w:rsid w:val="00DD1C4E"/>
    <w:rsid w:val="00DD204C"/>
    <w:rsid w:val="00DD23F2"/>
    <w:rsid w:val="00DD27E4"/>
    <w:rsid w:val="00DD31CD"/>
    <w:rsid w:val="00DD352A"/>
    <w:rsid w:val="00DD424D"/>
    <w:rsid w:val="00DD4D59"/>
    <w:rsid w:val="00DD520F"/>
    <w:rsid w:val="00DD576E"/>
    <w:rsid w:val="00DD6532"/>
    <w:rsid w:val="00DD6A20"/>
    <w:rsid w:val="00DE2A3C"/>
    <w:rsid w:val="00DE2C6E"/>
    <w:rsid w:val="00DE41E0"/>
    <w:rsid w:val="00DE43F8"/>
    <w:rsid w:val="00DE454F"/>
    <w:rsid w:val="00DF254A"/>
    <w:rsid w:val="00DF2FD8"/>
    <w:rsid w:val="00DF340F"/>
    <w:rsid w:val="00DF35D9"/>
    <w:rsid w:val="00DF3728"/>
    <w:rsid w:val="00DF52FC"/>
    <w:rsid w:val="00DF562D"/>
    <w:rsid w:val="00DF7039"/>
    <w:rsid w:val="00DF78DC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5FB0"/>
    <w:rsid w:val="00E373D0"/>
    <w:rsid w:val="00E41F83"/>
    <w:rsid w:val="00E425BB"/>
    <w:rsid w:val="00E431DA"/>
    <w:rsid w:val="00E434A2"/>
    <w:rsid w:val="00E46404"/>
    <w:rsid w:val="00E46744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44E3"/>
    <w:rsid w:val="00E6497E"/>
    <w:rsid w:val="00E656F1"/>
    <w:rsid w:val="00E6635A"/>
    <w:rsid w:val="00E66BA3"/>
    <w:rsid w:val="00E66D80"/>
    <w:rsid w:val="00E677CF"/>
    <w:rsid w:val="00E7199B"/>
    <w:rsid w:val="00E7244D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4F44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19F6"/>
    <w:rsid w:val="00F223D3"/>
    <w:rsid w:val="00F23812"/>
    <w:rsid w:val="00F24551"/>
    <w:rsid w:val="00F24868"/>
    <w:rsid w:val="00F25B0B"/>
    <w:rsid w:val="00F27089"/>
    <w:rsid w:val="00F27171"/>
    <w:rsid w:val="00F27BCB"/>
    <w:rsid w:val="00F27E2C"/>
    <w:rsid w:val="00F305E1"/>
    <w:rsid w:val="00F320E2"/>
    <w:rsid w:val="00F3470D"/>
    <w:rsid w:val="00F36661"/>
    <w:rsid w:val="00F36C27"/>
    <w:rsid w:val="00F36DEF"/>
    <w:rsid w:val="00F37315"/>
    <w:rsid w:val="00F37CDA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0B6"/>
    <w:rsid w:val="00F4744A"/>
    <w:rsid w:val="00F47475"/>
    <w:rsid w:val="00F4771A"/>
    <w:rsid w:val="00F51182"/>
    <w:rsid w:val="00F51847"/>
    <w:rsid w:val="00F522AA"/>
    <w:rsid w:val="00F52605"/>
    <w:rsid w:val="00F527DA"/>
    <w:rsid w:val="00F53976"/>
    <w:rsid w:val="00F53BF3"/>
    <w:rsid w:val="00F54B70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15E3"/>
    <w:rsid w:val="00F728F2"/>
    <w:rsid w:val="00F72D82"/>
    <w:rsid w:val="00F7371B"/>
    <w:rsid w:val="00F74342"/>
    <w:rsid w:val="00F75E4E"/>
    <w:rsid w:val="00F76A81"/>
    <w:rsid w:val="00F815C2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1EFF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3F74"/>
    <w:rsid w:val="00FA41C9"/>
    <w:rsid w:val="00FA4E88"/>
    <w:rsid w:val="00FA5AE0"/>
    <w:rsid w:val="00FA6084"/>
    <w:rsid w:val="00FA788B"/>
    <w:rsid w:val="00FA7A80"/>
    <w:rsid w:val="00FB09FB"/>
    <w:rsid w:val="00FB337F"/>
    <w:rsid w:val="00FB3B1B"/>
    <w:rsid w:val="00FB3CE1"/>
    <w:rsid w:val="00FB4C05"/>
    <w:rsid w:val="00FB51D4"/>
    <w:rsid w:val="00FC01BD"/>
    <w:rsid w:val="00FC31F7"/>
    <w:rsid w:val="00FC33CB"/>
    <w:rsid w:val="00FC3A56"/>
    <w:rsid w:val="00FC3B0B"/>
    <w:rsid w:val="00FC414B"/>
    <w:rsid w:val="00FC47A0"/>
    <w:rsid w:val="00FC59FD"/>
    <w:rsid w:val="00FC6103"/>
    <w:rsid w:val="00FC65D9"/>
    <w:rsid w:val="00FC77FE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303F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3B05E0"/>
  <w15:docId w15:val="{AF9ACFE3-091C-4750-A578-FFAEE01A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837F5-F410-46C4-B248-A5ED7F2A3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712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1136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159</cp:revision>
  <cp:lastPrinted>2023-06-14T10:29:00Z</cp:lastPrinted>
  <dcterms:created xsi:type="dcterms:W3CDTF">2018-12-18T05:56:00Z</dcterms:created>
  <dcterms:modified xsi:type="dcterms:W3CDTF">2023-08-30T23:02:00Z</dcterms:modified>
</cp:coreProperties>
</file>