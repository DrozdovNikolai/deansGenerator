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FF7F35" w:rsidRDefault="00FF7F35" w:rsidP="00FF7F35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FF7F35" w:rsidRDefault="00FF7F35" w:rsidP="00FF7F35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F7F35" w:rsidRPr="00A20F1F" w:rsidRDefault="00FF7F35" w:rsidP="00FF7F35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FF7F35" w:rsidRPr="00754B49" w:rsidRDefault="00FF7F35" w:rsidP="00FF7F35">
      <w:pPr>
        <w:rPr>
          <w:sz w:val="28"/>
          <w:szCs w:val="28"/>
        </w:rPr>
      </w:pPr>
    </w:p>
    <w:p w:rsidR="00137FE5" w:rsidRPr="00137FE5" w:rsidRDefault="00FF7F35" w:rsidP="00FF7F3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73558B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E21529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по направлению подготовки 01.03.02 Прикладная математика и информатика,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8F3AE4" w:rsidRDefault="0014647E" w:rsidP="00192D54">
      <w:pPr>
        <w:tabs>
          <w:tab w:val="left" w:pos="5790"/>
        </w:tabs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F33172" w:rsidRDefault="00F33172" w:rsidP="00CB6DEE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CB6DEE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1F45FC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137FE5" w:rsidRPr="00137FE5">
        <w:rPr>
          <w:sz w:val="28"/>
          <w:szCs w:val="28"/>
          <w:u w:val="single"/>
        </w:rPr>
        <w:t>«31» августа 202</w:t>
      </w:r>
      <w:r w:rsidR="00D76C91">
        <w:rPr>
          <w:sz w:val="28"/>
          <w:szCs w:val="28"/>
          <w:u w:val="single"/>
          <w:lang w:val="en-US"/>
        </w:rPr>
        <w:t>6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C936A2" w:rsidP="00BD6170">
      <w:pPr>
        <w:jc w:val="both"/>
        <w:rPr>
          <w:sz w:val="28"/>
          <w:szCs w:val="28"/>
        </w:rPr>
      </w:pPr>
      <w:r w:rsidRPr="00C936A2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990356" w:rsidRDefault="00990356" w:rsidP="00990356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 ФКТиПМ</w:t>
      </w:r>
      <w:r w:rsidR="00D97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________________________________________ А.Д. Колотий</w:t>
      </w:r>
    </w:p>
    <w:p w:rsidR="00CC6484" w:rsidRPr="00137FE5" w:rsidRDefault="00CC6484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DF40B3" w:rsidRDefault="00DF40B3" w:rsidP="00137FE5">
      <w:pPr>
        <w:jc w:val="both"/>
        <w:rPr>
          <w:u w:val="single"/>
        </w:rPr>
      </w:pPr>
    </w:p>
    <w:p w:rsidR="00DF40B3" w:rsidRPr="00137FE5" w:rsidRDefault="00DF40B3" w:rsidP="00137FE5">
      <w:pPr>
        <w:jc w:val="both"/>
      </w:pPr>
    </w:p>
    <w:sectPr w:rsidR="00DF40B3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F19" w:rsidRDefault="00E25F19" w:rsidP="00CB4EE1">
      <w:r>
        <w:separator/>
      </w:r>
    </w:p>
  </w:endnote>
  <w:endnote w:type="continuationSeparator" w:id="0">
    <w:p w:rsidR="00E25F19" w:rsidRDefault="00E25F19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F19" w:rsidRDefault="00E25F19" w:rsidP="00CB4EE1">
      <w:r>
        <w:separator/>
      </w:r>
    </w:p>
  </w:footnote>
  <w:footnote w:type="continuationSeparator" w:id="0">
    <w:p w:rsidR="00E25F19" w:rsidRDefault="00E25F19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769891154">
    <w:abstractNumId w:val="15"/>
  </w:num>
  <w:num w:numId="2" w16cid:durableId="1746993994">
    <w:abstractNumId w:val="1"/>
  </w:num>
  <w:num w:numId="3" w16cid:durableId="236669293">
    <w:abstractNumId w:val="7"/>
  </w:num>
  <w:num w:numId="4" w16cid:durableId="1104544493">
    <w:abstractNumId w:val="36"/>
  </w:num>
  <w:num w:numId="5" w16cid:durableId="960569594">
    <w:abstractNumId w:val="35"/>
  </w:num>
  <w:num w:numId="6" w16cid:durableId="1279608683">
    <w:abstractNumId w:val="10"/>
  </w:num>
  <w:num w:numId="7" w16cid:durableId="1003356881">
    <w:abstractNumId w:val="30"/>
  </w:num>
  <w:num w:numId="8" w16cid:durableId="1731808684">
    <w:abstractNumId w:val="20"/>
  </w:num>
  <w:num w:numId="9" w16cid:durableId="1284388811">
    <w:abstractNumId w:val="39"/>
  </w:num>
  <w:num w:numId="10" w16cid:durableId="350109577">
    <w:abstractNumId w:val="16"/>
  </w:num>
  <w:num w:numId="11" w16cid:durableId="1231304164">
    <w:abstractNumId w:val="25"/>
  </w:num>
  <w:num w:numId="12" w16cid:durableId="1489010384">
    <w:abstractNumId w:val="29"/>
  </w:num>
  <w:num w:numId="13" w16cid:durableId="15158800">
    <w:abstractNumId w:val="12"/>
  </w:num>
  <w:num w:numId="14" w16cid:durableId="336471019">
    <w:abstractNumId w:val="38"/>
  </w:num>
  <w:num w:numId="15" w16cid:durableId="1175923953">
    <w:abstractNumId w:val="17"/>
  </w:num>
  <w:num w:numId="16" w16cid:durableId="1004430303">
    <w:abstractNumId w:val="21"/>
  </w:num>
  <w:num w:numId="17" w16cid:durableId="240524619">
    <w:abstractNumId w:val="2"/>
  </w:num>
  <w:num w:numId="18" w16cid:durableId="1691757883">
    <w:abstractNumId w:val="3"/>
  </w:num>
  <w:num w:numId="19" w16cid:durableId="1786731276">
    <w:abstractNumId w:val="9"/>
  </w:num>
  <w:num w:numId="20" w16cid:durableId="917637911">
    <w:abstractNumId w:val="32"/>
  </w:num>
  <w:num w:numId="21" w16cid:durableId="601108454">
    <w:abstractNumId w:val="33"/>
  </w:num>
  <w:num w:numId="22" w16cid:durableId="435715026">
    <w:abstractNumId w:val="27"/>
  </w:num>
  <w:num w:numId="23" w16cid:durableId="84083213">
    <w:abstractNumId w:val="26"/>
  </w:num>
  <w:num w:numId="24" w16cid:durableId="110321086">
    <w:abstractNumId w:val="4"/>
  </w:num>
  <w:num w:numId="25" w16cid:durableId="1416438673">
    <w:abstractNumId w:val="13"/>
  </w:num>
  <w:num w:numId="26" w16cid:durableId="793670893">
    <w:abstractNumId w:val="31"/>
  </w:num>
  <w:num w:numId="27" w16cid:durableId="759836370">
    <w:abstractNumId w:val="22"/>
  </w:num>
  <w:num w:numId="28" w16cid:durableId="1617715563">
    <w:abstractNumId w:val="24"/>
  </w:num>
  <w:num w:numId="29" w16cid:durableId="2094281081">
    <w:abstractNumId w:val="6"/>
  </w:num>
  <w:num w:numId="30" w16cid:durableId="330525622">
    <w:abstractNumId w:val="28"/>
  </w:num>
  <w:num w:numId="31" w16cid:durableId="1088162899">
    <w:abstractNumId w:val="18"/>
  </w:num>
  <w:num w:numId="32" w16cid:durableId="2119711986">
    <w:abstractNumId w:val="19"/>
  </w:num>
  <w:num w:numId="33" w16cid:durableId="1290238874">
    <w:abstractNumId w:val="23"/>
  </w:num>
  <w:num w:numId="34" w16cid:durableId="1907758639">
    <w:abstractNumId w:val="14"/>
  </w:num>
  <w:num w:numId="35" w16cid:durableId="1197542896">
    <w:abstractNumId w:val="5"/>
  </w:num>
  <w:num w:numId="36" w16cid:durableId="1298489142">
    <w:abstractNumId w:val="34"/>
  </w:num>
  <w:num w:numId="37" w16cid:durableId="1313438535">
    <w:abstractNumId w:val="37"/>
  </w:num>
  <w:num w:numId="38" w16cid:durableId="342124835">
    <w:abstractNumId w:val="8"/>
  </w:num>
  <w:num w:numId="39" w16cid:durableId="833565692">
    <w:abstractNumId w:val="11"/>
  </w:num>
  <w:num w:numId="40" w16cid:durableId="76803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26BB"/>
    <w:rsid w:val="0000390A"/>
    <w:rsid w:val="00004207"/>
    <w:rsid w:val="00004A2E"/>
    <w:rsid w:val="00005286"/>
    <w:rsid w:val="00005946"/>
    <w:rsid w:val="00005DDE"/>
    <w:rsid w:val="000060F8"/>
    <w:rsid w:val="00007404"/>
    <w:rsid w:val="0001015C"/>
    <w:rsid w:val="000102E3"/>
    <w:rsid w:val="00014DBC"/>
    <w:rsid w:val="00017A43"/>
    <w:rsid w:val="00017B98"/>
    <w:rsid w:val="00020459"/>
    <w:rsid w:val="0002279E"/>
    <w:rsid w:val="0002448E"/>
    <w:rsid w:val="00024982"/>
    <w:rsid w:val="00024B73"/>
    <w:rsid w:val="00025C25"/>
    <w:rsid w:val="000260E8"/>
    <w:rsid w:val="000274A3"/>
    <w:rsid w:val="00027AD0"/>
    <w:rsid w:val="00030871"/>
    <w:rsid w:val="00033368"/>
    <w:rsid w:val="00033CBC"/>
    <w:rsid w:val="00034BB1"/>
    <w:rsid w:val="000368A9"/>
    <w:rsid w:val="00037AEA"/>
    <w:rsid w:val="000417BC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706"/>
    <w:rsid w:val="00062D6F"/>
    <w:rsid w:val="0006392E"/>
    <w:rsid w:val="00064051"/>
    <w:rsid w:val="000647A8"/>
    <w:rsid w:val="000654EE"/>
    <w:rsid w:val="0006668A"/>
    <w:rsid w:val="0006691B"/>
    <w:rsid w:val="00067E4A"/>
    <w:rsid w:val="0007037E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93A"/>
    <w:rsid w:val="000B2FEF"/>
    <w:rsid w:val="000B5020"/>
    <w:rsid w:val="000B515A"/>
    <w:rsid w:val="000B7641"/>
    <w:rsid w:val="000B76F8"/>
    <w:rsid w:val="000B7841"/>
    <w:rsid w:val="000C0339"/>
    <w:rsid w:val="000C149A"/>
    <w:rsid w:val="000C4163"/>
    <w:rsid w:val="000C5049"/>
    <w:rsid w:val="000C58CE"/>
    <w:rsid w:val="000C5F12"/>
    <w:rsid w:val="000C5FED"/>
    <w:rsid w:val="000C65C9"/>
    <w:rsid w:val="000C7408"/>
    <w:rsid w:val="000C7C2A"/>
    <w:rsid w:val="000C7D59"/>
    <w:rsid w:val="000D0AED"/>
    <w:rsid w:val="000D152A"/>
    <w:rsid w:val="000D2ACB"/>
    <w:rsid w:val="000D2D0F"/>
    <w:rsid w:val="000D4063"/>
    <w:rsid w:val="000D4394"/>
    <w:rsid w:val="000D43C8"/>
    <w:rsid w:val="000D4C2F"/>
    <w:rsid w:val="000D4D90"/>
    <w:rsid w:val="000D544A"/>
    <w:rsid w:val="000D5C58"/>
    <w:rsid w:val="000D617C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A8D"/>
    <w:rsid w:val="000F1E02"/>
    <w:rsid w:val="000F24C6"/>
    <w:rsid w:val="000F45D0"/>
    <w:rsid w:val="000F4B65"/>
    <w:rsid w:val="000F4D03"/>
    <w:rsid w:val="000F4E88"/>
    <w:rsid w:val="000F6AFE"/>
    <w:rsid w:val="000F7B49"/>
    <w:rsid w:val="00100CF7"/>
    <w:rsid w:val="0010153F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34CF"/>
    <w:rsid w:val="00114D9E"/>
    <w:rsid w:val="00115B01"/>
    <w:rsid w:val="0011684E"/>
    <w:rsid w:val="001174B2"/>
    <w:rsid w:val="00120385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13E9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08EE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2C"/>
    <w:rsid w:val="00157644"/>
    <w:rsid w:val="00161270"/>
    <w:rsid w:val="001629A5"/>
    <w:rsid w:val="00163013"/>
    <w:rsid w:val="00163BDD"/>
    <w:rsid w:val="00164B4F"/>
    <w:rsid w:val="00164DF9"/>
    <w:rsid w:val="00167A9C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78D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2D54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9E2"/>
    <w:rsid w:val="001B6987"/>
    <w:rsid w:val="001B6DF7"/>
    <w:rsid w:val="001B7538"/>
    <w:rsid w:val="001B77EA"/>
    <w:rsid w:val="001C09C4"/>
    <w:rsid w:val="001C0ED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1CE9"/>
    <w:rsid w:val="001E2B23"/>
    <w:rsid w:val="001E38DE"/>
    <w:rsid w:val="001E391B"/>
    <w:rsid w:val="001E4B8B"/>
    <w:rsid w:val="001E7228"/>
    <w:rsid w:val="001F2965"/>
    <w:rsid w:val="001F323F"/>
    <w:rsid w:val="001F392C"/>
    <w:rsid w:val="001F40B2"/>
    <w:rsid w:val="001F45FC"/>
    <w:rsid w:val="001F4DA9"/>
    <w:rsid w:val="001F50D5"/>
    <w:rsid w:val="001F5119"/>
    <w:rsid w:val="001F5847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2E80"/>
    <w:rsid w:val="002133D6"/>
    <w:rsid w:val="00214151"/>
    <w:rsid w:val="002147B7"/>
    <w:rsid w:val="00214904"/>
    <w:rsid w:val="0021719A"/>
    <w:rsid w:val="00217DE8"/>
    <w:rsid w:val="00221071"/>
    <w:rsid w:val="00221ADC"/>
    <w:rsid w:val="00222CF1"/>
    <w:rsid w:val="00222DFD"/>
    <w:rsid w:val="00223170"/>
    <w:rsid w:val="0022392C"/>
    <w:rsid w:val="00224CDC"/>
    <w:rsid w:val="0022620B"/>
    <w:rsid w:val="0022771F"/>
    <w:rsid w:val="002278F3"/>
    <w:rsid w:val="00230449"/>
    <w:rsid w:val="002311E9"/>
    <w:rsid w:val="00231735"/>
    <w:rsid w:val="0023418F"/>
    <w:rsid w:val="002345AF"/>
    <w:rsid w:val="00234A1C"/>
    <w:rsid w:val="00236A2A"/>
    <w:rsid w:val="00236DB4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4EF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691"/>
    <w:rsid w:val="00265C65"/>
    <w:rsid w:val="002670EB"/>
    <w:rsid w:val="00270160"/>
    <w:rsid w:val="002702E6"/>
    <w:rsid w:val="00271523"/>
    <w:rsid w:val="00271D63"/>
    <w:rsid w:val="002724AD"/>
    <w:rsid w:val="002735F3"/>
    <w:rsid w:val="00273805"/>
    <w:rsid w:val="00274A5E"/>
    <w:rsid w:val="002752F5"/>
    <w:rsid w:val="00275A17"/>
    <w:rsid w:val="002760FA"/>
    <w:rsid w:val="0027626E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370"/>
    <w:rsid w:val="00287F54"/>
    <w:rsid w:val="00290D14"/>
    <w:rsid w:val="002932DC"/>
    <w:rsid w:val="00294647"/>
    <w:rsid w:val="00295AAA"/>
    <w:rsid w:val="00296022"/>
    <w:rsid w:val="002974BB"/>
    <w:rsid w:val="00297B33"/>
    <w:rsid w:val="002A04B8"/>
    <w:rsid w:val="002A04CD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AC2"/>
    <w:rsid w:val="002B3DB7"/>
    <w:rsid w:val="002B48F3"/>
    <w:rsid w:val="002B7409"/>
    <w:rsid w:val="002C0D2D"/>
    <w:rsid w:val="002C2731"/>
    <w:rsid w:val="002C355F"/>
    <w:rsid w:val="002C3686"/>
    <w:rsid w:val="002C540C"/>
    <w:rsid w:val="002C6476"/>
    <w:rsid w:val="002C7226"/>
    <w:rsid w:val="002D0166"/>
    <w:rsid w:val="002D05E8"/>
    <w:rsid w:val="002D0B6A"/>
    <w:rsid w:val="002D1386"/>
    <w:rsid w:val="002D1A11"/>
    <w:rsid w:val="002D242B"/>
    <w:rsid w:val="002D2BF8"/>
    <w:rsid w:val="002D368A"/>
    <w:rsid w:val="002D37C7"/>
    <w:rsid w:val="002D390B"/>
    <w:rsid w:val="002D3DF7"/>
    <w:rsid w:val="002D522B"/>
    <w:rsid w:val="002D5578"/>
    <w:rsid w:val="002D58D2"/>
    <w:rsid w:val="002D5937"/>
    <w:rsid w:val="002D5C2C"/>
    <w:rsid w:val="002D6574"/>
    <w:rsid w:val="002D6CF9"/>
    <w:rsid w:val="002D711A"/>
    <w:rsid w:val="002D7945"/>
    <w:rsid w:val="002D7D06"/>
    <w:rsid w:val="002D7D94"/>
    <w:rsid w:val="002E2165"/>
    <w:rsid w:val="002E217D"/>
    <w:rsid w:val="002E2691"/>
    <w:rsid w:val="002E2A97"/>
    <w:rsid w:val="002E37D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09D1"/>
    <w:rsid w:val="002F1460"/>
    <w:rsid w:val="002F1D92"/>
    <w:rsid w:val="002F20E8"/>
    <w:rsid w:val="002F2CD3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9DA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290B"/>
    <w:rsid w:val="003241C9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2434"/>
    <w:rsid w:val="0034420D"/>
    <w:rsid w:val="003445E4"/>
    <w:rsid w:val="00344A31"/>
    <w:rsid w:val="0034598F"/>
    <w:rsid w:val="003476D8"/>
    <w:rsid w:val="0035287C"/>
    <w:rsid w:val="003533AE"/>
    <w:rsid w:val="00354466"/>
    <w:rsid w:val="00354744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22D"/>
    <w:rsid w:val="00370E8B"/>
    <w:rsid w:val="0037208F"/>
    <w:rsid w:val="003722E5"/>
    <w:rsid w:val="00372CF0"/>
    <w:rsid w:val="00372E8A"/>
    <w:rsid w:val="0037382F"/>
    <w:rsid w:val="00373D41"/>
    <w:rsid w:val="0037513D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0C1A"/>
    <w:rsid w:val="003924A2"/>
    <w:rsid w:val="003927D7"/>
    <w:rsid w:val="00392F30"/>
    <w:rsid w:val="00393FE0"/>
    <w:rsid w:val="00394368"/>
    <w:rsid w:val="003959E4"/>
    <w:rsid w:val="003A1065"/>
    <w:rsid w:val="003A1B0C"/>
    <w:rsid w:val="003A31E6"/>
    <w:rsid w:val="003A3C76"/>
    <w:rsid w:val="003A4325"/>
    <w:rsid w:val="003A446E"/>
    <w:rsid w:val="003A4AFD"/>
    <w:rsid w:val="003A58BC"/>
    <w:rsid w:val="003A6A22"/>
    <w:rsid w:val="003A6A34"/>
    <w:rsid w:val="003A6CC8"/>
    <w:rsid w:val="003A71AE"/>
    <w:rsid w:val="003A7591"/>
    <w:rsid w:val="003B16E9"/>
    <w:rsid w:val="003B2F15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5E22"/>
    <w:rsid w:val="003C739A"/>
    <w:rsid w:val="003C7C65"/>
    <w:rsid w:val="003D0379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7CA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3F690B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3DDF"/>
    <w:rsid w:val="00413F2C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2FC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4BB"/>
    <w:rsid w:val="00445D27"/>
    <w:rsid w:val="00446234"/>
    <w:rsid w:val="004511DC"/>
    <w:rsid w:val="004517AE"/>
    <w:rsid w:val="004529FB"/>
    <w:rsid w:val="00452E64"/>
    <w:rsid w:val="00453217"/>
    <w:rsid w:val="004540FD"/>
    <w:rsid w:val="0045497B"/>
    <w:rsid w:val="00454FA8"/>
    <w:rsid w:val="00455C16"/>
    <w:rsid w:val="0045606D"/>
    <w:rsid w:val="00456A50"/>
    <w:rsid w:val="004574DE"/>
    <w:rsid w:val="004577AD"/>
    <w:rsid w:val="004578F0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08DA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87A4D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969"/>
    <w:rsid w:val="004A5A63"/>
    <w:rsid w:val="004A63AB"/>
    <w:rsid w:val="004A699E"/>
    <w:rsid w:val="004A6D45"/>
    <w:rsid w:val="004A7010"/>
    <w:rsid w:val="004B02B1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538B"/>
    <w:rsid w:val="004C6279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2D3"/>
    <w:rsid w:val="004F56F8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4E55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801"/>
    <w:rsid w:val="00523ABB"/>
    <w:rsid w:val="00524716"/>
    <w:rsid w:val="0052495B"/>
    <w:rsid w:val="00525DC1"/>
    <w:rsid w:val="00527B8B"/>
    <w:rsid w:val="005302FB"/>
    <w:rsid w:val="00530850"/>
    <w:rsid w:val="00530D99"/>
    <w:rsid w:val="00530EF5"/>
    <w:rsid w:val="00535826"/>
    <w:rsid w:val="00535BCB"/>
    <w:rsid w:val="00535C09"/>
    <w:rsid w:val="00536615"/>
    <w:rsid w:val="0053661E"/>
    <w:rsid w:val="0054194A"/>
    <w:rsid w:val="00541F1B"/>
    <w:rsid w:val="00542EB8"/>
    <w:rsid w:val="00545BCC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0BA"/>
    <w:rsid w:val="00563585"/>
    <w:rsid w:val="00564758"/>
    <w:rsid w:val="005654BD"/>
    <w:rsid w:val="0056783F"/>
    <w:rsid w:val="00567C66"/>
    <w:rsid w:val="0057098A"/>
    <w:rsid w:val="005733FD"/>
    <w:rsid w:val="005735E4"/>
    <w:rsid w:val="005743E5"/>
    <w:rsid w:val="00574615"/>
    <w:rsid w:val="00574634"/>
    <w:rsid w:val="0057542D"/>
    <w:rsid w:val="005756E5"/>
    <w:rsid w:val="005757B9"/>
    <w:rsid w:val="00576FD2"/>
    <w:rsid w:val="00576FD5"/>
    <w:rsid w:val="005771E6"/>
    <w:rsid w:val="00580B09"/>
    <w:rsid w:val="0058339A"/>
    <w:rsid w:val="00583A25"/>
    <w:rsid w:val="00583D28"/>
    <w:rsid w:val="00583E08"/>
    <w:rsid w:val="00584D48"/>
    <w:rsid w:val="0058512A"/>
    <w:rsid w:val="00585770"/>
    <w:rsid w:val="0058673A"/>
    <w:rsid w:val="00586F31"/>
    <w:rsid w:val="00591FF6"/>
    <w:rsid w:val="00592ED6"/>
    <w:rsid w:val="005932FF"/>
    <w:rsid w:val="00593313"/>
    <w:rsid w:val="00594C7F"/>
    <w:rsid w:val="00594ECB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DDF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4656"/>
    <w:rsid w:val="005D589B"/>
    <w:rsid w:val="005D70DE"/>
    <w:rsid w:val="005D77C0"/>
    <w:rsid w:val="005E02B1"/>
    <w:rsid w:val="005E11C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0A1"/>
    <w:rsid w:val="005F3F69"/>
    <w:rsid w:val="005F4552"/>
    <w:rsid w:val="005F4FFB"/>
    <w:rsid w:val="005F5DCA"/>
    <w:rsid w:val="005F645B"/>
    <w:rsid w:val="00601A6C"/>
    <w:rsid w:val="00601AE1"/>
    <w:rsid w:val="00601EEC"/>
    <w:rsid w:val="00602A7E"/>
    <w:rsid w:val="006040A8"/>
    <w:rsid w:val="0060475F"/>
    <w:rsid w:val="00604E8B"/>
    <w:rsid w:val="00605CB3"/>
    <w:rsid w:val="00606133"/>
    <w:rsid w:val="00606560"/>
    <w:rsid w:val="00607153"/>
    <w:rsid w:val="006101E5"/>
    <w:rsid w:val="006103BE"/>
    <w:rsid w:val="00610E15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CC7"/>
    <w:rsid w:val="00623DE3"/>
    <w:rsid w:val="00624911"/>
    <w:rsid w:val="00624BD0"/>
    <w:rsid w:val="006255FE"/>
    <w:rsid w:val="006258D0"/>
    <w:rsid w:val="00625FEC"/>
    <w:rsid w:val="00626F17"/>
    <w:rsid w:val="00627824"/>
    <w:rsid w:val="006332C3"/>
    <w:rsid w:val="00633ECE"/>
    <w:rsid w:val="00634ACA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EB2"/>
    <w:rsid w:val="00644FFB"/>
    <w:rsid w:val="006456A3"/>
    <w:rsid w:val="00646354"/>
    <w:rsid w:val="00646ED8"/>
    <w:rsid w:val="006476ED"/>
    <w:rsid w:val="00647A43"/>
    <w:rsid w:val="00650125"/>
    <w:rsid w:val="00650431"/>
    <w:rsid w:val="006514AC"/>
    <w:rsid w:val="00652CD7"/>
    <w:rsid w:val="0065342F"/>
    <w:rsid w:val="006548AB"/>
    <w:rsid w:val="0065739F"/>
    <w:rsid w:val="006610AF"/>
    <w:rsid w:val="0066129F"/>
    <w:rsid w:val="00661D02"/>
    <w:rsid w:val="00661DFE"/>
    <w:rsid w:val="0066244F"/>
    <w:rsid w:val="00662E66"/>
    <w:rsid w:val="0066528C"/>
    <w:rsid w:val="006676A8"/>
    <w:rsid w:val="006716DF"/>
    <w:rsid w:val="0067242A"/>
    <w:rsid w:val="0067359B"/>
    <w:rsid w:val="00674694"/>
    <w:rsid w:val="00675003"/>
    <w:rsid w:val="00675599"/>
    <w:rsid w:val="00676B16"/>
    <w:rsid w:val="00677F1D"/>
    <w:rsid w:val="006812B2"/>
    <w:rsid w:val="00682E71"/>
    <w:rsid w:val="00683791"/>
    <w:rsid w:val="00684BFC"/>
    <w:rsid w:val="00684CAF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19A4"/>
    <w:rsid w:val="006A25E9"/>
    <w:rsid w:val="006A55A1"/>
    <w:rsid w:val="006A585B"/>
    <w:rsid w:val="006A5B1D"/>
    <w:rsid w:val="006A66D4"/>
    <w:rsid w:val="006B013A"/>
    <w:rsid w:val="006B0537"/>
    <w:rsid w:val="006B0C45"/>
    <w:rsid w:val="006B1911"/>
    <w:rsid w:val="006B1B37"/>
    <w:rsid w:val="006B2432"/>
    <w:rsid w:val="006B246F"/>
    <w:rsid w:val="006B2C3E"/>
    <w:rsid w:val="006B3F01"/>
    <w:rsid w:val="006B407C"/>
    <w:rsid w:val="006B419A"/>
    <w:rsid w:val="006B4451"/>
    <w:rsid w:val="006B4949"/>
    <w:rsid w:val="006B4CAE"/>
    <w:rsid w:val="006B55B2"/>
    <w:rsid w:val="006B587C"/>
    <w:rsid w:val="006B649C"/>
    <w:rsid w:val="006C1B8C"/>
    <w:rsid w:val="006C1B97"/>
    <w:rsid w:val="006C2ADB"/>
    <w:rsid w:val="006C4B03"/>
    <w:rsid w:val="006C68DB"/>
    <w:rsid w:val="006C78B5"/>
    <w:rsid w:val="006C7A3C"/>
    <w:rsid w:val="006D0B8F"/>
    <w:rsid w:val="006D13D5"/>
    <w:rsid w:val="006D1F5B"/>
    <w:rsid w:val="006D3712"/>
    <w:rsid w:val="006D4A29"/>
    <w:rsid w:val="006D60FA"/>
    <w:rsid w:val="006D7072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3954"/>
    <w:rsid w:val="006F5484"/>
    <w:rsid w:val="006F5D5F"/>
    <w:rsid w:val="006F616F"/>
    <w:rsid w:val="006F7266"/>
    <w:rsid w:val="006F7897"/>
    <w:rsid w:val="006F7A1A"/>
    <w:rsid w:val="00702D3F"/>
    <w:rsid w:val="00703140"/>
    <w:rsid w:val="007047A8"/>
    <w:rsid w:val="007062E3"/>
    <w:rsid w:val="007064E2"/>
    <w:rsid w:val="00706DC8"/>
    <w:rsid w:val="00707BB7"/>
    <w:rsid w:val="00710025"/>
    <w:rsid w:val="00710A4E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141C"/>
    <w:rsid w:val="007222B8"/>
    <w:rsid w:val="00724444"/>
    <w:rsid w:val="00725595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58B"/>
    <w:rsid w:val="00735952"/>
    <w:rsid w:val="00735BEC"/>
    <w:rsid w:val="0073690B"/>
    <w:rsid w:val="007401EC"/>
    <w:rsid w:val="007416AA"/>
    <w:rsid w:val="00742E49"/>
    <w:rsid w:val="007431B4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4B49"/>
    <w:rsid w:val="0075548A"/>
    <w:rsid w:val="00755695"/>
    <w:rsid w:val="0075790B"/>
    <w:rsid w:val="00761746"/>
    <w:rsid w:val="00762A5C"/>
    <w:rsid w:val="00762B80"/>
    <w:rsid w:val="007640F0"/>
    <w:rsid w:val="00764372"/>
    <w:rsid w:val="00764B3B"/>
    <w:rsid w:val="007652A7"/>
    <w:rsid w:val="00765497"/>
    <w:rsid w:val="007655F6"/>
    <w:rsid w:val="00765B93"/>
    <w:rsid w:val="007705A0"/>
    <w:rsid w:val="00771155"/>
    <w:rsid w:val="0077155F"/>
    <w:rsid w:val="00773A45"/>
    <w:rsid w:val="007775F6"/>
    <w:rsid w:val="00781A7D"/>
    <w:rsid w:val="00782D71"/>
    <w:rsid w:val="0078356E"/>
    <w:rsid w:val="00783C5A"/>
    <w:rsid w:val="00783F96"/>
    <w:rsid w:val="0078497F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D7B0A"/>
    <w:rsid w:val="007D7C2B"/>
    <w:rsid w:val="007E0065"/>
    <w:rsid w:val="007E04F6"/>
    <w:rsid w:val="007E24A0"/>
    <w:rsid w:val="007E3A4A"/>
    <w:rsid w:val="007E4274"/>
    <w:rsid w:val="007E48D7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51C"/>
    <w:rsid w:val="00801DAD"/>
    <w:rsid w:val="0080275A"/>
    <w:rsid w:val="0080288C"/>
    <w:rsid w:val="008031DA"/>
    <w:rsid w:val="00803335"/>
    <w:rsid w:val="00803C27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1DC1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26D02"/>
    <w:rsid w:val="00827D18"/>
    <w:rsid w:val="00831B49"/>
    <w:rsid w:val="008340A3"/>
    <w:rsid w:val="0083411D"/>
    <w:rsid w:val="008352EF"/>
    <w:rsid w:val="00835424"/>
    <w:rsid w:val="008362FA"/>
    <w:rsid w:val="00836DF0"/>
    <w:rsid w:val="00837AA8"/>
    <w:rsid w:val="008406E4"/>
    <w:rsid w:val="0084170F"/>
    <w:rsid w:val="00841C6A"/>
    <w:rsid w:val="008439B8"/>
    <w:rsid w:val="00843C5E"/>
    <w:rsid w:val="00844891"/>
    <w:rsid w:val="00847B65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64B"/>
    <w:rsid w:val="00863BAD"/>
    <w:rsid w:val="0086459B"/>
    <w:rsid w:val="00864926"/>
    <w:rsid w:val="00865209"/>
    <w:rsid w:val="0086592F"/>
    <w:rsid w:val="00865C92"/>
    <w:rsid w:val="0086798F"/>
    <w:rsid w:val="00870DC3"/>
    <w:rsid w:val="008715BF"/>
    <w:rsid w:val="00872688"/>
    <w:rsid w:val="008726CB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19C5"/>
    <w:rsid w:val="008919DA"/>
    <w:rsid w:val="00892926"/>
    <w:rsid w:val="00895257"/>
    <w:rsid w:val="0089544C"/>
    <w:rsid w:val="00895D23"/>
    <w:rsid w:val="00897103"/>
    <w:rsid w:val="00897169"/>
    <w:rsid w:val="008A04BE"/>
    <w:rsid w:val="008A08B2"/>
    <w:rsid w:val="008A2244"/>
    <w:rsid w:val="008A29F6"/>
    <w:rsid w:val="008A3A21"/>
    <w:rsid w:val="008A3DB2"/>
    <w:rsid w:val="008A4075"/>
    <w:rsid w:val="008A4E2E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B78B5"/>
    <w:rsid w:val="008C1AC4"/>
    <w:rsid w:val="008C1E28"/>
    <w:rsid w:val="008C2217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C7FBA"/>
    <w:rsid w:val="008D360E"/>
    <w:rsid w:val="008D3CE7"/>
    <w:rsid w:val="008D53DC"/>
    <w:rsid w:val="008D658D"/>
    <w:rsid w:val="008D7615"/>
    <w:rsid w:val="008D7BA4"/>
    <w:rsid w:val="008E0D9E"/>
    <w:rsid w:val="008E1236"/>
    <w:rsid w:val="008E18D4"/>
    <w:rsid w:val="008E231C"/>
    <w:rsid w:val="008E2466"/>
    <w:rsid w:val="008E2DEF"/>
    <w:rsid w:val="008E316F"/>
    <w:rsid w:val="008E4103"/>
    <w:rsid w:val="008E4AF1"/>
    <w:rsid w:val="008E4FF3"/>
    <w:rsid w:val="008E55C6"/>
    <w:rsid w:val="008E61D9"/>
    <w:rsid w:val="008E6C8F"/>
    <w:rsid w:val="008E6E87"/>
    <w:rsid w:val="008E7C33"/>
    <w:rsid w:val="008F0934"/>
    <w:rsid w:val="008F2182"/>
    <w:rsid w:val="008F30D1"/>
    <w:rsid w:val="008F362F"/>
    <w:rsid w:val="008F39C8"/>
    <w:rsid w:val="008F3A9D"/>
    <w:rsid w:val="008F3AC0"/>
    <w:rsid w:val="008F3AE4"/>
    <w:rsid w:val="008F3E3F"/>
    <w:rsid w:val="008F465D"/>
    <w:rsid w:val="008F4691"/>
    <w:rsid w:val="008F54A4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4DB1"/>
    <w:rsid w:val="009054A4"/>
    <w:rsid w:val="00905739"/>
    <w:rsid w:val="00905758"/>
    <w:rsid w:val="00905D5C"/>
    <w:rsid w:val="009061A2"/>
    <w:rsid w:val="00906554"/>
    <w:rsid w:val="00907C10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34C"/>
    <w:rsid w:val="00922B62"/>
    <w:rsid w:val="00922C20"/>
    <w:rsid w:val="00925189"/>
    <w:rsid w:val="00925F50"/>
    <w:rsid w:val="009321A5"/>
    <w:rsid w:val="00932E3C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3497"/>
    <w:rsid w:val="00943F28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57C5F"/>
    <w:rsid w:val="009602AE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6794D"/>
    <w:rsid w:val="009700FE"/>
    <w:rsid w:val="009702BC"/>
    <w:rsid w:val="00970865"/>
    <w:rsid w:val="00970D69"/>
    <w:rsid w:val="009722EC"/>
    <w:rsid w:val="009727F5"/>
    <w:rsid w:val="009736B9"/>
    <w:rsid w:val="00973A0E"/>
    <w:rsid w:val="0097455F"/>
    <w:rsid w:val="0097478E"/>
    <w:rsid w:val="00974C55"/>
    <w:rsid w:val="00974F3F"/>
    <w:rsid w:val="00976075"/>
    <w:rsid w:val="0097631D"/>
    <w:rsid w:val="00977504"/>
    <w:rsid w:val="00980D52"/>
    <w:rsid w:val="009820D5"/>
    <w:rsid w:val="009844C1"/>
    <w:rsid w:val="0098511C"/>
    <w:rsid w:val="0098566C"/>
    <w:rsid w:val="00986CBD"/>
    <w:rsid w:val="009872D7"/>
    <w:rsid w:val="00990356"/>
    <w:rsid w:val="00991391"/>
    <w:rsid w:val="00993D52"/>
    <w:rsid w:val="00993E48"/>
    <w:rsid w:val="009947BB"/>
    <w:rsid w:val="00994A09"/>
    <w:rsid w:val="00994ACF"/>
    <w:rsid w:val="00995584"/>
    <w:rsid w:val="00996C17"/>
    <w:rsid w:val="00996EC2"/>
    <w:rsid w:val="00996EFD"/>
    <w:rsid w:val="0099739F"/>
    <w:rsid w:val="009A0BF7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6C1B"/>
    <w:rsid w:val="009A7A6E"/>
    <w:rsid w:val="009B0CED"/>
    <w:rsid w:val="009B2520"/>
    <w:rsid w:val="009B260C"/>
    <w:rsid w:val="009B294C"/>
    <w:rsid w:val="009B3097"/>
    <w:rsid w:val="009B334D"/>
    <w:rsid w:val="009B406C"/>
    <w:rsid w:val="009B6CF6"/>
    <w:rsid w:val="009B7697"/>
    <w:rsid w:val="009C0F6A"/>
    <w:rsid w:val="009C14BC"/>
    <w:rsid w:val="009C26B2"/>
    <w:rsid w:val="009C3D00"/>
    <w:rsid w:val="009C41AE"/>
    <w:rsid w:val="009C4C16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17F1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B4D"/>
    <w:rsid w:val="009F7EBF"/>
    <w:rsid w:val="00A0167C"/>
    <w:rsid w:val="00A027B3"/>
    <w:rsid w:val="00A04A1D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3F1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5F70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0B0"/>
    <w:rsid w:val="00A3566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4403"/>
    <w:rsid w:val="00A456BA"/>
    <w:rsid w:val="00A472AE"/>
    <w:rsid w:val="00A47533"/>
    <w:rsid w:val="00A47E40"/>
    <w:rsid w:val="00A50939"/>
    <w:rsid w:val="00A5176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1F3"/>
    <w:rsid w:val="00A71C58"/>
    <w:rsid w:val="00A7302D"/>
    <w:rsid w:val="00A740C2"/>
    <w:rsid w:val="00A74416"/>
    <w:rsid w:val="00A746F7"/>
    <w:rsid w:val="00A74A9D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59A7"/>
    <w:rsid w:val="00A972BC"/>
    <w:rsid w:val="00A97793"/>
    <w:rsid w:val="00AA097D"/>
    <w:rsid w:val="00AA17BB"/>
    <w:rsid w:val="00AA1AFE"/>
    <w:rsid w:val="00AA27C5"/>
    <w:rsid w:val="00AA4F57"/>
    <w:rsid w:val="00AB02D4"/>
    <w:rsid w:val="00AB0DA6"/>
    <w:rsid w:val="00AB2D48"/>
    <w:rsid w:val="00AB31B8"/>
    <w:rsid w:val="00AB35C9"/>
    <w:rsid w:val="00AB4285"/>
    <w:rsid w:val="00AB66E4"/>
    <w:rsid w:val="00AC0165"/>
    <w:rsid w:val="00AC0307"/>
    <w:rsid w:val="00AC039D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1026"/>
    <w:rsid w:val="00AD247C"/>
    <w:rsid w:val="00AD363D"/>
    <w:rsid w:val="00AD3ECF"/>
    <w:rsid w:val="00AD565D"/>
    <w:rsid w:val="00AD6808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1CAC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9BE"/>
    <w:rsid w:val="00B15D86"/>
    <w:rsid w:val="00B1728D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18C"/>
    <w:rsid w:val="00B43D18"/>
    <w:rsid w:val="00B440EF"/>
    <w:rsid w:val="00B45042"/>
    <w:rsid w:val="00B45B65"/>
    <w:rsid w:val="00B478C8"/>
    <w:rsid w:val="00B51571"/>
    <w:rsid w:val="00B51A63"/>
    <w:rsid w:val="00B51AEB"/>
    <w:rsid w:val="00B527E2"/>
    <w:rsid w:val="00B52DFA"/>
    <w:rsid w:val="00B5492E"/>
    <w:rsid w:val="00B54BBC"/>
    <w:rsid w:val="00B54E5A"/>
    <w:rsid w:val="00B552FB"/>
    <w:rsid w:val="00B56AFC"/>
    <w:rsid w:val="00B56CAE"/>
    <w:rsid w:val="00B60684"/>
    <w:rsid w:val="00B60D11"/>
    <w:rsid w:val="00B61134"/>
    <w:rsid w:val="00B611E0"/>
    <w:rsid w:val="00B61445"/>
    <w:rsid w:val="00B614AE"/>
    <w:rsid w:val="00B63938"/>
    <w:rsid w:val="00B64C82"/>
    <w:rsid w:val="00B653A1"/>
    <w:rsid w:val="00B65B79"/>
    <w:rsid w:val="00B66125"/>
    <w:rsid w:val="00B665AD"/>
    <w:rsid w:val="00B67203"/>
    <w:rsid w:val="00B70016"/>
    <w:rsid w:val="00B700E9"/>
    <w:rsid w:val="00B701DF"/>
    <w:rsid w:val="00B70682"/>
    <w:rsid w:val="00B7136D"/>
    <w:rsid w:val="00B72359"/>
    <w:rsid w:val="00B72AA0"/>
    <w:rsid w:val="00B735BB"/>
    <w:rsid w:val="00B75268"/>
    <w:rsid w:val="00B7631F"/>
    <w:rsid w:val="00B77CE0"/>
    <w:rsid w:val="00B80C51"/>
    <w:rsid w:val="00B813B5"/>
    <w:rsid w:val="00B8270F"/>
    <w:rsid w:val="00B842F6"/>
    <w:rsid w:val="00B84663"/>
    <w:rsid w:val="00B855A9"/>
    <w:rsid w:val="00B85AD0"/>
    <w:rsid w:val="00B860BF"/>
    <w:rsid w:val="00B869A5"/>
    <w:rsid w:val="00B86DA2"/>
    <w:rsid w:val="00B874D8"/>
    <w:rsid w:val="00B87593"/>
    <w:rsid w:val="00B90048"/>
    <w:rsid w:val="00B92157"/>
    <w:rsid w:val="00B921F3"/>
    <w:rsid w:val="00B92C08"/>
    <w:rsid w:val="00B931AB"/>
    <w:rsid w:val="00B9321C"/>
    <w:rsid w:val="00B93623"/>
    <w:rsid w:val="00B93D94"/>
    <w:rsid w:val="00B949AE"/>
    <w:rsid w:val="00B94FDF"/>
    <w:rsid w:val="00B96A3F"/>
    <w:rsid w:val="00B96AA7"/>
    <w:rsid w:val="00B975B7"/>
    <w:rsid w:val="00BA281F"/>
    <w:rsid w:val="00BA2B34"/>
    <w:rsid w:val="00BA3059"/>
    <w:rsid w:val="00BA37E8"/>
    <w:rsid w:val="00BA3D30"/>
    <w:rsid w:val="00BA3FBB"/>
    <w:rsid w:val="00BA4941"/>
    <w:rsid w:val="00BA4EA8"/>
    <w:rsid w:val="00BA6520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0784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12C8"/>
    <w:rsid w:val="00BE2C5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A55"/>
    <w:rsid w:val="00BF6F49"/>
    <w:rsid w:val="00BF7091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6B8"/>
    <w:rsid w:val="00C251C8"/>
    <w:rsid w:val="00C25A73"/>
    <w:rsid w:val="00C25EF1"/>
    <w:rsid w:val="00C265C9"/>
    <w:rsid w:val="00C271C7"/>
    <w:rsid w:val="00C27A2C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AA1"/>
    <w:rsid w:val="00C4457D"/>
    <w:rsid w:val="00C46685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045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3423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4D59"/>
    <w:rsid w:val="00C86354"/>
    <w:rsid w:val="00C91BDF"/>
    <w:rsid w:val="00C92716"/>
    <w:rsid w:val="00C92A0E"/>
    <w:rsid w:val="00C936A2"/>
    <w:rsid w:val="00C93ABE"/>
    <w:rsid w:val="00C93C9E"/>
    <w:rsid w:val="00C94194"/>
    <w:rsid w:val="00C94429"/>
    <w:rsid w:val="00C94B0B"/>
    <w:rsid w:val="00C956AE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6DEE"/>
    <w:rsid w:val="00CB746F"/>
    <w:rsid w:val="00CB7F9B"/>
    <w:rsid w:val="00CB7FBF"/>
    <w:rsid w:val="00CC067D"/>
    <w:rsid w:val="00CC2252"/>
    <w:rsid w:val="00CC2DFB"/>
    <w:rsid w:val="00CC2F71"/>
    <w:rsid w:val="00CC3320"/>
    <w:rsid w:val="00CC350E"/>
    <w:rsid w:val="00CC3741"/>
    <w:rsid w:val="00CC4851"/>
    <w:rsid w:val="00CC4A12"/>
    <w:rsid w:val="00CC4A53"/>
    <w:rsid w:val="00CC509D"/>
    <w:rsid w:val="00CC6484"/>
    <w:rsid w:val="00CC6622"/>
    <w:rsid w:val="00CC6BAF"/>
    <w:rsid w:val="00CC78B9"/>
    <w:rsid w:val="00CD042C"/>
    <w:rsid w:val="00CD120F"/>
    <w:rsid w:val="00CD1627"/>
    <w:rsid w:val="00CD250E"/>
    <w:rsid w:val="00CD25DA"/>
    <w:rsid w:val="00CD3312"/>
    <w:rsid w:val="00CD3334"/>
    <w:rsid w:val="00CD411A"/>
    <w:rsid w:val="00CD52E5"/>
    <w:rsid w:val="00CD7936"/>
    <w:rsid w:val="00CD7D78"/>
    <w:rsid w:val="00CE1281"/>
    <w:rsid w:val="00CE2CFB"/>
    <w:rsid w:val="00CE3334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80D"/>
    <w:rsid w:val="00D00BB0"/>
    <w:rsid w:val="00D00EAE"/>
    <w:rsid w:val="00D024DD"/>
    <w:rsid w:val="00D026C8"/>
    <w:rsid w:val="00D033DB"/>
    <w:rsid w:val="00D04AAA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6DF4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5C92"/>
    <w:rsid w:val="00D35E55"/>
    <w:rsid w:val="00D366D8"/>
    <w:rsid w:val="00D37752"/>
    <w:rsid w:val="00D37CF0"/>
    <w:rsid w:val="00D40757"/>
    <w:rsid w:val="00D415D4"/>
    <w:rsid w:val="00D42D40"/>
    <w:rsid w:val="00D43055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1E2A"/>
    <w:rsid w:val="00D727F4"/>
    <w:rsid w:val="00D72A65"/>
    <w:rsid w:val="00D76215"/>
    <w:rsid w:val="00D7659C"/>
    <w:rsid w:val="00D76AD9"/>
    <w:rsid w:val="00D76C91"/>
    <w:rsid w:val="00D807C7"/>
    <w:rsid w:val="00D80D59"/>
    <w:rsid w:val="00D81461"/>
    <w:rsid w:val="00D81483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A59"/>
    <w:rsid w:val="00D92EE1"/>
    <w:rsid w:val="00D93F6A"/>
    <w:rsid w:val="00D9408D"/>
    <w:rsid w:val="00D949B1"/>
    <w:rsid w:val="00D94FDF"/>
    <w:rsid w:val="00D9564C"/>
    <w:rsid w:val="00D96057"/>
    <w:rsid w:val="00D971C9"/>
    <w:rsid w:val="00D97B04"/>
    <w:rsid w:val="00DA2092"/>
    <w:rsid w:val="00DA2124"/>
    <w:rsid w:val="00DA2E8D"/>
    <w:rsid w:val="00DA41BE"/>
    <w:rsid w:val="00DA446E"/>
    <w:rsid w:val="00DA50DD"/>
    <w:rsid w:val="00DA5F1A"/>
    <w:rsid w:val="00DA6433"/>
    <w:rsid w:val="00DA7081"/>
    <w:rsid w:val="00DB1D64"/>
    <w:rsid w:val="00DB1F6A"/>
    <w:rsid w:val="00DB2347"/>
    <w:rsid w:val="00DB2B31"/>
    <w:rsid w:val="00DB4695"/>
    <w:rsid w:val="00DB4BDB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81"/>
    <w:rsid w:val="00DD31CD"/>
    <w:rsid w:val="00DD3472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E6EE3"/>
    <w:rsid w:val="00DF254A"/>
    <w:rsid w:val="00DF2FD8"/>
    <w:rsid w:val="00DF340F"/>
    <w:rsid w:val="00DF35D9"/>
    <w:rsid w:val="00DF3728"/>
    <w:rsid w:val="00DF40B3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B47"/>
    <w:rsid w:val="00E15D7D"/>
    <w:rsid w:val="00E1614F"/>
    <w:rsid w:val="00E165E3"/>
    <w:rsid w:val="00E176CA"/>
    <w:rsid w:val="00E177FB"/>
    <w:rsid w:val="00E17E25"/>
    <w:rsid w:val="00E209EA"/>
    <w:rsid w:val="00E21529"/>
    <w:rsid w:val="00E2160B"/>
    <w:rsid w:val="00E2281D"/>
    <w:rsid w:val="00E23558"/>
    <w:rsid w:val="00E2364E"/>
    <w:rsid w:val="00E23A37"/>
    <w:rsid w:val="00E24EEF"/>
    <w:rsid w:val="00E25384"/>
    <w:rsid w:val="00E25F19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A2"/>
    <w:rsid w:val="00E438FA"/>
    <w:rsid w:val="00E46744"/>
    <w:rsid w:val="00E46F36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082A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3796"/>
    <w:rsid w:val="00E95219"/>
    <w:rsid w:val="00E95563"/>
    <w:rsid w:val="00E95CC1"/>
    <w:rsid w:val="00E97E4F"/>
    <w:rsid w:val="00EA00E0"/>
    <w:rsid w:val="00EA01DF"/>
    <w:rsid w:val="00EA040B"/>
    <w:rsid w:val="00EA385D"/>
    <w:rsid w:val="00EA3BF8"/>
    <w:rsid w:val="00EA465E"/>
    <w:rsid w:val="00EA571A"/>
    <w:rsid w:val="00EA6BBB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B6C01"/>
    <w:rsid w:val="00EC078F"/>
    <w:rsid w:val="00EC1B84"/>
    <w:rsid w:val="00EC200D"/>
    <w:rsid w:val="00EC4110"/>
    <w:rsid w:val="00EC4D48"/>
    <w:rsid w:val="00EC5090"/>
    <w:rsid w:val="00EC65B4"/>
    <w:rsid w:val="00EC7A32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5539"/>
    <w:rsid w:val="00ED6008"/>
    <w:rsid w:val="00ED79E6"/>
    <w:rsid w:val="00EE01E1"/>
    <w:rsid w:val="00EE1264"/>
    <w:rsid w:val="00EE1746"/>
    <w:rsid w:val="00EE1A2A"/>
    <w:rsid w:val="00EE2646"/>
    <w:rsid w:val="00EE2803"/>
    <w:rsid w:val="00EE29C8"/>
    <w:rsid w:val="00EE4BFE"/>
    <w:rsid w:val="00EE5822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87B"/>
    <w:rsid w:val="00EF7924"/>
    <w:rsid w:val="00EF7A9B"/>
    <w:rsid w:val="00F0015E"/>
    <w:rsid w:val="00F001AE"/>
    <w:rsid w:val="00F00317"/>
    <w:rsid w:val="00F00885"/>
    <w:rsid w:val="00F014B6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8AF"/>
    <w:rsid w:val="00F13F1E"/>
    <w:rsid w:val="00F16959"/>
    <w:rsid w:val="00F16CF1"/>
    <w:rsid w:val="00F17C66"/>
    <w:rsid w:val="00F21838"/>
    <w:rsid w:val="00F223D3"/>
    <w:rsid w:val="00F2262B"/>
    <w:rsid w:val="00F23812"/>
    <w:rsid w:val="00F24551"/>
    <w:rsid w:val="00F24868"/>
    <w:rsid w:val="00F25B0B"/>
    <w:rsid w:val="00F27171"/>
    <w:rsid w:val="00F27BCB"/>
    <w:rsid w:val="00F27E2C"/>
    <w:rsid w:val="00F30341"/>
    <w:rsid w:val="00F305E1"/>
    <w:rsid w:val="00F320E2"/>
    <w:rsid w:val="00F33172"/>
    <w:rsid w:val="00F33ACB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6FB"/>
    <w:rsid w:val="00F44CD7"/>
    <w:rsid w:val="00F44F53"/>
    <w:rsid w:val="00F4511C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357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1B13"/>
    <w:rsid w:val="00F93AC3"/>
    <w:rsid w:val="00F93AEC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5FC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02D2"/>
    <w:rsid w:val="00FB0670"/>
    <w:rsid w:val="00FB2818"/>
    <w:rsid w:val="00FB337F"/>
    <w:rsid w:val="00FB3B1B"/>
    <w:rsid w:val="00FB3CE1"/>
    <w:rsid w:val="00FB4C05"/>
    <w:rsid w:val="00FB51D4"/>
    <w:rsid w:val="00FB5451"/>
    <w:rsid w:val="00FB5A45"/>
    <w:rsid w:val="00FC01BD"/>
    <w:rsid w:val="00FC31F7"/>
    <w:rsid w:val="00FC3A56"/>
    <w:rsid w:val="00FC3B0B"/>
    <w:rsid w:val="00FC3B74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5D5C"/>
    <w:rsid w:val="00FD6387"/>
    <w:rsid w:val="00FD645D"/>
    <w:rsid w:val="00FD6E78"/>
    <w:rsid w:val="00FD7DD1"/>
    <w:rsid w:val="00FE1073"/>
    <w:rsid w:val="00FE10BC"/>
    <w:rsid w:val="00FE213B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5F469"/>
  <w15:docId w15:val="{749122E6-BFDB-4B39-926C-192AC858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2893-C8AF-49D4-A49A-EE3541C0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1854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1091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279</cp:revision>
  <cp:lastPrinted>2023-06-09T11:37:00Z</cp:lastPrinted>
  <dcterms:created xsi:type="dcterms:W3CDTF">2018-12-18T05:56:00Z</dcterms:created>
  <dcterms:modified xsi:type="dcterms:W3CDTF">2023-08-30T23:00:00Z</dcterms:modified>
</cp:coreProperties>
</file>