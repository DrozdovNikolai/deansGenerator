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0654EE" w:rsidRDefault="000654EE" w:rsidP="00BB0F6B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952398" w:rsidRPr="00AF7842" w:rsidRDefault="00952398" w:rsidP="00FA4E88">
      <w:pPr>
        <w:pStyle w:val="Style11"/>
        <w:widowControl/>
        <w:tabs>
          <w:tab w:val="left" w:pos="1195"/>
        </w:tabs>
        <w:spacing w:line="276" w:lineRule="auto"/>
        <w:jc w:val="both"/>
      </w:pPr>
    </w:p>
    <w:p w:rsidR="00E0033A" w:rsidRDefault="00E0033A" w:rsidP="0014647E">
      <w:pPr>
        <w:ind w:right="-1"/>
        <w:jc w:val="both"/>
        <w:rPr>
          <w:sz w:val="28"/>
          <w:szCs w:val="28"/>
        </w:rPr>
      </w:pPr>
    </w:p>
    <w:p w:rsidR="00137FE5" w:rsidRPr="00CB3846" w:rsidRDefault="00137FE5" w:rsidP="00EB5D9C">
      <w:pPr>
        <w:jc w:val="both"/>
        <w:rPr>
          <w:b/>
          <w:bCs/>
          <w:sz w:val="28"/>
          <w:szCs w:val="28"/>
        </w:rPr>
      </w:pP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том, что он(а) является студентом(кой) </w:t>
      </w:r>
      <w:r w:rsidR="00726175">
        <w:rPr>
          <w:sz w:val="28"/>
          <w:szCs w:val="28"/>
          <w:u w:val="single"/>
        </w:rPr>
        <w:t>1</w:t>
      </w:r>
      <w:r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137FE5" w:rsidRDefault="00137FE5" w:rsidP="006220A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2E5511">
        <w:rPr>
          <w:sz w:val="28"/>
          <w:szCs w:val="28"/>
        </w:rPr>
        <w:t>0</w:t>
      </w:r>
      <w:r w:rsidR="006220A5">
        <w:rPr>
          <w:sz w:val="28"/>
          <w:szCs w:val="28"/>
        </w:rPr>
        <w:t>9</w:t>
      </w:r>
      <w:r w:rsidR="002E5511">
        <w:rPr>
          <w:sz w:val="28"/>
          <w:szCs w:val="28"/>
        </w:rPr>
        <w:t>.04</w:t>
      </w:r>
      <w:r w:rsidR="002E5511" w:rsidRPr="002E5511">
        <w:rPr>
          <w:sz w:val="28"/>
          <w:szCs w:val="28"/>
        </w:rPr>
        <w:t xml:space="preserve">.02 </w:t>
      </w:r>
      <w:r w:rsidR="006220A5">
        <w:rPr>
          <w:sz w:val="28"/>
          <w:szCs w:val="28"/>
        </w:rPr>
        <w:t>Информационные системы и технологии</w:t>
      </w:r>
      <w:r>
        <w:rPr>
          <w:sz w:val="28"/>
          <w:szCs w:val="28"/>
        </w:rPr>
        <w:t>,</w:t>
      </w:r>
    </w:p>
    <w:p w:rsidR="00304759" w:rsidRDefault="00CB3846" w:rsidP="002E5511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магистратура,</w:t>
      </w:r>
      <w:r w:rsidR="004D1AFC">
        <w:rPr>
          <w:sz w:val="28"/>
          <w:szCs w:val="28"/>
        </w:rPr>
        <w:t xml:space="preserve"> </w:t>
      </w:r>
      <w:r w:rsidR="00304759" w:rsidRPr="00137FE5">
        <w:rPr>
          <w:sz w:val="28"/>
          <w:szCs w:val="28"/>
        </w:rPr>
        <w:t>очной формы обучения</w:t>
      </w:r>
      <w:r w:rsidR="00304759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664697" w:rsidRDefault="00664697" w:rsidP="00BD6170">
      <w:pPr>
        <w:jc w:val="both"/>
        <w:rPr>
          <w:sz w:val="28"/>
          <w:szCs w:val="28"/>
          <w:u w:val="single"/>
        </w:rPr>
      </w:pPr>
    </w:p>
    <w:p w:rsidR="0014647E" w:rsidRPr="0050722B" w:rsidRDefault="0014647E" w:rsidP="00BD6170">
      <w:pPr>
        <w:jc w:val="both"/>
        <w:rPr>
          <w:b/>
          <w:i/>
          <w:sz w:val="28"/>
          <w:szCs w:val="28"/>
        </w:rPr>
      </w:pPr>
      <w:r w:rsidRPr="0050722B">
        <w:rPr>
          <w:sz w:val="28"/>
          <w:szCs w:val="28"/>
        </w:rPr>
        <w:t>Начало обучения:</w:t>
      </w:r>
      <w:r w:rsidR="00630764">
        <w:rPr>
          <w:sz w:val="28"/>
          <w:szCs w:val="28"/>
        </w:rPr>
        <w:t xml:space="preserve"> </w:t>
      </w:r>
      <w:r w:rsidRPr="0050722B">
        <w:rPr>
          <w:sz w:val="28"/>
          <w:szCs w:val="28"/>
          <w:u w:val="single"/>
        </w:rPr>
        <w:t>«</w:t>
      </w:r>
      <w:r w:rsidR="00137FE5" w:rsidRPr="0050722B">
        <w:rPr>
          <w:sz w:val="28"/>
          <w:szCs w:val="28"/>
          <w:u w:val="single"/>
        </w:rPr>
        <w:t>01</w:t>
      </w:r>
      <w:r w:rsidRPr="0050722B">
        <w:rPr>
          <w:sz w:val="28"/>
          <w:szCs w:val="28"/>
          <w:u w:val="single"/>
        </w:rPr>
        <w:t xml:space="preserve">» </w:t>
      </w:r>
      <w:r w:rsidR="00137FE5" w:rsidRPr="0050722B">
        <w:rPr>
          <w:sz w:val="28"/>
          <w:szCs w:val="28"/>
          <w:u w:val="single"/>
        </w:rPr>
        <w:t>сентября</w:t>
      </w:r>
      <w:r w:rsidRPr="0050722B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50722B">
        <w:rPr>
          <w:sz w:val="28"/>
          <w:szCs w:val="28"/>
        </w:rPr>
        <w:t xml:space="preserve">Окончание обучения: </w:t>
      </w:r>
      <w:r w:rsidR="00783318">
        <w:rPr>
          <w:sz w:val="28"/>
          <w:szCs w:val="28"/>
          <w:u w:val="single"/>
        </w:rPr>
        <w:t>«31» августа 202</w:t>
      </w:r>
      <w:r w:rsidR="00D4280A">
        <w:rPr>
          <w:sz w:val="28"/>
          <w:szCs w:val="28"/>
          <w:u w:val="single"/>
          <w:lang w:val="en-US"/>
        </w:rPr>
        <w:t>6</w:t>
      </w:r>
      <w:r w:rsidR="00137FE5" w:rsidRPr="0050722B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065A29" w:rsidP="00BD6170">
      <w:pPr>
        <w:jc w:val="both"/>
        <w:rPr>
          <w:sz w:val="28"/>
          <w:szCs w:val="28"/>
        </w:rPr>
      </w:pPr>
      <w:r w:rsidRPr="00065A29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137FE5" w:rsidRDefault="009A1F2C" w:rsidP="00137FE5">
      <w:pPr>
        <w:jc w:val="both"/>
        <w:rPr>
          <w:sz w:val="28"/>
          <w:szCs w:val="28"/>
        </w:rPr>
      </w:pPr>
      <w:r w:rsidRPr="009A1F2C">
        <w:rPr>
          <w:sz w:val="28"/>
          <w:szCs w:val="28"/>
        </w:rPr>
        <w:t>Декан ФКТиПМ  ________________________________________ А.Д. Колотий</w:t>
      </w:r>
    </w:p>
    <w:p w:rsidR="009A1F2C" w:rsidRPr="00137FE5" w:rsidRDefault="009A1F2C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0B2F" w:rsidRDefault="00530B2F" w:rsidP="00CB4EE1">
      <w:r>
        <w:separator/>
      </w:r>
    </w:p>
  </w:endnote>
  <w:endnote w:type="continuationSeparator" w:id="0">
    <w:p w:rsidR="00530B2F" w:rsidRDefault="00530B2F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0B2F" w:rsidRDefault="00530B2F" w:rsidP="00CB4EE1">
      <w:r>
        <w:separator/>
      </w:r>
    </w:p>
  </w:footnote>
  <w:footnote w:type="continuationSeparator" w:id="0">
    <w:p w:rsidR="00530B2F" w:rsidRDefault="00530B2F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628853414">
    <w:abstractNumId w:val="15"/>
  </w:num>
  <w:num w:numId="2" w16cid:durableId="95905425">
    <w:abstractNumId w:val="1"/>
  </w:num>
  <w:num w:numId="3" w16cid:durableId="936057840">
    <w:abstractNumId w:val="7"/>
  </w:num>
  <w:num w:numId="4" w16cid:durableId="1534885780">
    <w:abstractNumId w:val="36"/>
  </w:num>
  <w:num w:numId="5" w16cid:durableId="921065895">
    <w:abstractNumId w:val="35"/>
  </w:num>
  <w:num w:numId="6" w16cid:durableId="1608122755">
    <w:abstractNumId w:val="10"/>
  </w:num>
  <w:num w:numId="7" w16cid:durableId="1259874693">
    <w:abstractNumId w:val="30"/>
  </w:num>
  <w:num w:numId="8" w16cid:durableId="668295531">
    <w:abstractNumId w:val="20"/>
  </w:num>
  <w:num w:numId="9" w16cid:durableId="138497671">
    <w:abstractNumId w:val="39"/>
  </w:num>
  <w:num w:numId="10" w16cid:durableId="535775142">
    <w:abstractNumId w:val="16"/>
  </w:num>
  <w:num w:numId="11" w16cid:durableId="1561556221">
    <w:abstractNumId w:val="25"/>
  </w:num>
  <w:num w:numId="12" w16cid:durableId="1603950521">
    <w:abstractNumId w:val="29"/>
  </w:num>
  <w:num w:numId="13" w16cid:durableId="1339693583">
    <w:abstractNumId w:val="12"/>
  </w:num>
  <w:num w:numId="14" w16cid:durableId="275647332">
    <w:abstractNumId w:val="38"/>
  </w:num>
  <w:num w:numId="15" w16cid:durableId="1274092052">
    <w:abstractNumId w:val="17"/>
  </w:num>
  <w:num w:numId="16" w16cid:durableId="2137677442">
    <w:abstractNumId w:val="21"/>
  </w:num>
  <w:num w:numId="17" w16cid:durableId="1549956457">
    <w:abstractNumId w:val="2"/>
  </w:num>
  <w:num w:numId="18" w16cid:durableId="1953898043">
    <w:abstractNumId w:val="3"/>
  </w:num>
  <w:num w:numId="19" w16cid:durableId="542139912">
    <w:abstractNumId w:val="9"/>
  </w:num>
  <w:num w:numId="20" w16cid:durableId="1929848837">
    <w:abstractNumId w:val="32"/>
  </w:num>
  <w:num w:numId="21" w16cid:durableId="479468689">
    <w:abstractNumId w:val="33"/>
  </w:num>
  <w:num w:numId="22" w16cid:durableId="787547970">
    <w:abstractNumId w:val="27"/>
  </w:num>
  <w:num w:numId="23" w16cid:durableId="475530402">
    <w:abstractNumId w:val="26"/>
  </w:num>
  <w:num w:numId="24" w16cid:durableId="1972831345">
    <w:abstractNumId w:val="4"/>
  </w:num>
  <w:num w:numId="25" w16cid:durableId="294987723">
    <w:abstractNumId w:val="13"/>
  </w:num>
  <w:num w:numId="26" w16cid:durableId="184096198">
    <w:abstractNumId w:val="31"/>
  </w:num>
  <w:num w:numId="27" w16cid:durableId="1442530529">
    <w:abstractNumId w:val="22"/>
  </w:num>
  <w:num w:numId="28" w16cid:durableId="107480793">
    <w:abstractNumId w:val="24"/>
  </w:num>
  <w:num w:numId="29" w16cid:durableId="1796944714">
    <w:abstractNumId w:val="6"/>
  </w:num>
  <w:num w:numId="30" w16cid:durableId="456533988">
    <w:abstractNumId w:val="28"/>
  </w:num>
  <w:num w:numId="31" w16cid:durableId="2064212229">
    <w:abstractNumId w:val="18"/>
  </w:num>
  <w:num w:numId="32" w16cid:durableId="1615869744">
    <w:abstractNumId w:val="19"/>
  </w:num>
  <w:num w:numId="33" w16cid:durableId="1284457505">
    <w:abstractNumId w:val="23"/>
  </w:num>
  <w:num w:numId="34" w16cid:durableId="329069651">
    <w:abstractNumId w:val="14"/>
  </w:num>
  <w:num w:numId="35" w16cid:durableId="120537294">
    <w:abstractNumId w:val="5"/>
  </w:num>
  <w:num w:numId="36" w16cid:durableId="1761750223">
    <w:abstractNumId w:val="34"/>
  </w:num>
  <w:num w:numId="37" w16cid:durableId="1136488435">
    <w:abstractNumId w:val="37"/>
  </w:num>
  <w:num w:numId="38" w16cid:durableId="356659413">
    <w:abstractNumId w:val="8"/>
  </w:num>
  <w:num w:numId="39" w16cid:durableId="943423406">
    <w:abstractNumId w:val="11"/>
  </w:num>
  <w:num w:numId="40" w16cid:durableId="163953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946"/>
    <w:rsid w:val="00005DDE"/>
    <w:rsid w:val="000060F8"/>
    <w:rsid w:val="00007404"/>
    <w:rsid w:val="000102E3"/>
    <w:rsid w:val="0001110D"/>
    <w:rsid w:val="00011CFB"/>
    <w:rsid w:val="0001408D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51C9"/>
    <w:rsid w:val="000469EF"/>
    <w:rsid w:val="00046D72"/>
    <w:rsid w:val="0004758C"/>
    <w:rsid w:val="000479B9"/>
    <w:rsid w:val="00051721"/>
    <w:rsid w:val="00051AD5"/>
    <w:rsid w:val="00052E1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5A29"/>
    <w:rsid w:val="0006668A"/>
    <w:rsid w:val="0006691B"/>
    <w:rsid w:val="00066E53"/>
    <w:rsid w:val="00067E4A"/>
    <w:rsid w:val="00070EED"/>
    <w:rsid w:val="000712CA"/>
    <w:rsid w:val="000727BF"/>
    <w:rsid w:val="00073542"/>
    <w:rsid w:val="00073837"/>
    <w:rsid w:val="0007387E"/>
    <w:rsid w:val="00076378"/>
    <w:rsid w:val="000770E9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619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1FB4"/>
    <w:rsid w:val="000F24C6"/>
    <w:rsid w:val="000F45D0"/>
    <w:rsid w:val="000F4B65"/>
    <w:rsid w:val="000F4E88"/>
    <w:rsid w:val="000F6AFE"/>
    <w:rsid w:val="000F7B49"/>
    <w:rsid w:val="001009C3"/>
    <w:rsid w:val="00100CF7"/>
    <w:rsid w:val="00105B2A"/>
    <w:rsid w:val="001068A1"/>
    <w:rsid w:val="0010732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74B2"/>
    <w:rsid w:val="001237B3"/>
    <w:rsid w:val="00124BED"/>
    <w:rsid w:val="0012528A"/>
    <w:rsid w:val="001252AF"/>
    <w:rsid w:val="00125D39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0774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43F5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641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E67"/>
    <w:rsid w:val="001F323F"/>
    <w:rsid w:val="001F392C"/>
    <w:rsid w:val="001F40B2"/>
    <w:rsid w:val="001F50D5"/>
    <w:rsid w:val="001F5119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1819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1E9F"/>
    <w:rsid w:val="002B27DC"/>
    <w:rsid w:val="002B32D5"/>
    <w:rsid w:val="002B3DB7"/>
    <w:rsid w:val="002B48F3"/>
    <w:rsid w:val="002C0D2D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988"/>
    <w:rsid w:val="002E2A97"/>
    <w:rsid w:val="002E3F2F"/>
    <w:rsid w:val="002E4441"/>
    <w:rsid w:val="002E44B5"/>
    <w:rsid w:val="002E46F8"/>
    <w:rsid w:val="002E4CF5"/>
    <w:rsid w:val="002E5511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2F6C1C"/>
    <w:rsid w:val="003030BF"/>
    <w:rsid w:val="0030367A"/>
    <w:rsid w:val="00303BC0"/>
    <w:rsid w:val="00304759"/>
    <w:rsid w:val="0030486E"/>
    <w:rsid w:val="00306320"/>
    <w:rsid w:val="00310205"/>
    <w:rsid w:val="00310A62"/>
    <w:rsid w:val="00311581"/>
    <w:rsid w:val="00312D75"/>
    <w:rsid w:val="00313551"/>
    <w:rsid w:val="0031628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B76"/>
    <w:rsid w:val="00373D41"/>
    <w:rsid w:val="003760FF"/>
    <w:rsid w:val="003762C5"/>
    <w:rsid w:val="00376D30"/>
    <w:rsid w:val="00377922"/>
    <w:rsid w:val="00381643"/>
    <w:rsid w:val="00381B1D"/>
    <w:rsid w:val="00382A0F"/>
    <w:rsid w:val="00382ED0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210B"/>
    <w:rsid w:val="003B335E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318"/>
    <w:rsid w:val="003F1890"/>
    <w:rsid w:val="003F18BA"/>
    <w:rsid w:val="003F27EC"/>
    <w:rsid w:val="003F31EE"/>
    <w:rsid w:val="003F3BCF"/>
    <w:rsid w:val="003F442B"/>
    <w:rsid w:val="003F52DD"/>
    <w:rsid w:val="003F5818"/>
    <w:rsid w:val="003F63AD"/>
    <w:rsid w:val="003F77B6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0B8B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C9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84A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AFC"/>
    <w:rsid w:val="004D1BDD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0722B"/>
    <w:rsid w:val="00512854"/>
    <w:rsid w:val="00514BEA"/>
    <w:rsid w:val="0051501B"/>
    <w:rsid w:val="0051710A"/>
    <w:rsid w:val="00517158"/>
    <w:rsid w:val="005202DA"/>
    <w:rsid w:val="005202EA"/>
    <w:rsid w:val="005205C7"/>
    <w:rsid w:val="00520843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B2F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D48"/>
    <w:rsid w:val="0058512A"/>
    <w:rsid w:val="00585770"/>
    <w:rsid w:val="00586F31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A79F3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39F5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08A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0A5"/>
    <w:rsid w:val="006224BA"/>
    <w:rsid w:val="00623DE3"/>
    <w:rsid w:val="00624911"/>
    <w:rsid w:val="006255FE"/>
    <w:rsid w:val="006258D0"/>
    <w:rsid w:val="00625FEC"/>
    <w:rsid w:val="00626F17"/>
    <w:rsid w:val="00627824"/>
    <w:rsid w:val="00630764"/>
    <w:rsid w:val="00633ECE"/>
    <w:rsid w:val="00634FBF"/>
    <w:rsid w:val="00635B35"/>
    <w:rsid w:val="0063654A"/>
    <w:rsid w:val="0063674B"/>
    <w:rsid w:val="00637E34"/>
    <w:rsid w:val="00637E92"/>
    <w:rsid w:val="006406D6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4697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12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1FF2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01E5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62E3"/>
    <w:rsid w:val="007064E2"/>
    <w:rsid w:val="00706DC8"/>
    <w:rsid w:val="00707BB7"/>
    <w:rsid w:val="00710025"/>
    <w:rsid w:val="00711D71"/>
    <w:rsid w:val="00713236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175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4753"/>
    <w:rsid w:val="0075548A"/>
    <w:rsid w:val="00755695"/>
    <w:rsid w:val="00760F9A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6F0A"/>
    <w:rsid w:val="007775F6"/>
    <w:rsid w:val="00781A7D"/>
    <w:rsid w:val="00782D71"/>
    <w:rsid w:val="00783318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5A94"/>
    <w:rsid w:val="007B652B"/>
    <w:rsid w:val="007B69CF"/>
    <w:rsid w:val="007B70C9"/>
    <w:rsid w:val="007C0C4C"/>
    <w:rsid w:val="007C102E"/>
    <w:rsid w:val="007C29E0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45FB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406E4"/>
    <w:rsid w:val="0084170F"/>
    <w:rsid w:val="00841C6A"/>
    <w:rsid w:val="008439B8"/>
    <w:rsid w:val="00843C5E"/>
    <w:rsid w:val="00844891"/>
    <w:rsid w:val="008456CE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CB2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8F7F78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898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1F2C"/>
    <w:rsid w:val="009A299D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83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7F2B"/>
    <w:rsid w:val="009D2D13"/>
    <w:rsid w:val="009D3356"/>
    <w:rsid w:val="009D3D9A"/>
    <w:rsid w:val="009D4C3F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54"/>
    <w:rsid w:val="009F6E8B"/>
    <w:rsid w:val="009F7EBF"/>
    <w:rsid w:val="00A0167C"/>
    <w:rsid w:val="00A027B3"/>
    <w:rsid w:val="00A06B56"/>
    <w:rsid w:val="00A06E6E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193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39AC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70DC"/>
    <w:rsid w:val="00A773DE"/>
    <w:rsid w:val="00A77C4A"/>
    <w:rsid w:val="00A82821"/>
    <w:rsid w:val="00A8317C"/>
    <w:rsid w:val="00A8371D"/>
    <w:rsid w:val="00A83C5F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509F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6D0A"/>
    <w:rsid w:val="00B07317"/>
    <w:rsid w:val="00B10869"/>
    <w:rsid w:val="00B1109C"/>
    <w:rsid w:val="00B11DD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315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229E"/>
    <w:rsid w:val="00B63938"/>
    <w:rsid w:val="00B66125"/>
    <w:rsid w:val="00B67203"/>
    <w:rsid w:val="00B70016"/>
    <w:rsid w:val="00B700E9"/>
    <w:rsid w:val="00B70682"/>
    <w:rsid w:val="00B71857"/>
    <w:rsid w:val="00B72359"/>
    <w:rsid w:val="00B72AA0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5F6"/>
    <w:rsid w:val="00BC2BE6"/>
    <w:rsid w:val="00BC2C95"/>
    <w:rsid w:val="00BC33E6"/>
    <w:rsid w:val="00BC3EB6"/>
    <w:rsid w:val="00BC65B9"/>
    <w:rsid w:val="00BD0DED"/>
    <w:rsid w:val="00BD164B"/>
    <w:rsid w:val="00BD3E05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7C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1FC3"/>
    <w:rsid w:val="00C62D7E"/>
    <w:rsid w:val="00C6475B"/>
    <w:rsid w:val="00C64FD9"/>
    <w:rsid w:val="00C66748"/>
    <w:rsid w:val="00C70B63"/>
    <w:rsid w:val="00C70C2B"/>
    <w:rsid w:val="00C70C37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384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B51"/>
    <w:rsid w:val="00CD1627"/>
    <w:rsid w:val="00CD250E"/>
    <w:rsid w:val="00CD25DA"/>
    <w:rsid w:val="00CD3312"/>
    <w:rsid w:val="00CD411A"/>
    <w:rsid w:val="00CD52E5"/>
    <w:rsid w:val="00CD7936"/>
    <w:rsid w:val="00CD7D78"/>
    <w:rsid w:val="00CE1281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3AC8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80A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0E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5810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D7249"/>
    <w:rsid w:val="00DE2A3C"/>
    <w:rsid w:val="00DE2C6E"/>
    <w:rsid w:val="00DE41E0"/>
    <w:rsid w:val="00DE43F8"/>
    <w:rsid w:val="00DE454F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73D0"/>
    <w:rsid w:val="00E40B35"/>
    <w:rsid w:val="00E41F83"/>
    <w:rsid w:val="00E422B6"/>
    <w:rsid w:val="00E425BB"/>
    <w:rsid w:val="00E431DA"/>
    <w:rsid w:val="00E434A2"/>
    <w:rsid w:val="00E44832"/>
    <w:rsid w:val="00E46744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6FBC"/>
    <w:rsid w:val="00E801E8"/>
    <w:rsid w:val="00E80449"/>
    <w:rsid w:val="00E80971"/>
    <w:rsid w:val="00E8374F"/>
    <w:rsid w:val="00E844CB"/>
    <w:rsid w:val="00E84545"/>
    <w:rsid w:val="00E851F3"/>
    <w:rsid w:val="00E85322"/>
    <w:rsid w:val="00E8597F"/>
    <w:rsid w:val="00E8616E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6FF0"/>
    <w:rsid w:val="00E97E4F"/>
    <w:rsid w:val="00EA00E0"/>
    <w:rsid w:val="00EA01DF"/>
    <w:rsid w:val="00EA040B"/>
    <w:rsid w:val="00EA385D"/>
    <w:rsid w:val="00EA465E"/>
    <w:rsid w:val="00EA532B"/>
    <w:rsid w:val="00EA571A"/>
    <w:rsid w:val="00EA7481"/>
    <w:rsid w:val="00EA767B"/>
    <w:rsid w:val="00EA7C5E"/>
    <w:rsid w:val="00EA7F41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B5D9C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5E9C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FD6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2AA"/>
    <w:rsid w:val="00F52605"/>
    <w:rsid w:val="00F527DA"/>
    <w:rsid w:val="00F527EB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4303"/>
    <w:rsid w:val="00F74342"/>
    <w:rsid w:val="00F75E4E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15"/>
    <w:rsid w:val="00FA6084"/>
    <w:rsid w:val="00FA788B"/>
    <w:rsid w:val="00FA7A80"/>
    <w:rsid w:val="00FB337F"/>
    <w:rsid w:val="00FB3B1B"/>
    <w:rsid w:val="00FB3CE1"/>
    <w:rsid w:val="00FB4C05"/>
    <w:rsid w:val="00FB51D4"/>
    <w:rsid w:val="00FB608B"/>
    <w:rsid w:val="00FC01BD"/>
    <w:rsid w:val="00FC31F7"/>
    <w:rsid w:val="00FC36F8"/>
    <w:rsid w:val="00FC38FC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C72B3"/>
  <w15:docId w15:val="{B2D5828B-B737-4BF7-B74D-B1971C5B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74091-2123-41BD-A9BB-F93EFFA9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424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1104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90</cp:revision>
  <cp:lastPrinted>2023-04-12T10:45:00Z</cp:lastPrinted>
  <dcterms:created xsi:type="dcterms:W3CDTF">2018-12-18T05:56:00Z</dcterms:created>
  <dcterms:modified xsi:type="dcterms:W3CDTF">2023-08-30T23:02:00Z</dcterms:modified>
</cp:coreProperties>
</file>