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8230/06.07</w:t>
      </w:r>
    </w:p>
    <w:p w:rsidR="00420C34" w:rsidRPr="00A20F1F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420C34" w:rsidRPr="00AE5533" w:rsidRDefault="00420C34" w:rsidP="00420C34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</w:p>
    <w:p w:rsidR="00137FE5" w:rsidRPr="00137FE5" w:rsidRDefault="00420C34" w:rsidP="00420C34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501BB4">
        <w:rPr>
          <w:sz w:val="28"/>
          <w:szCs w:val="28"/>
          <w:u w:val="single"/>
        </w:rPr>
        <w:t>4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ФГБОУ   ВО   «Кубанский   государственный   университет»    и    обучается</w:t>
      </w:r>
    </w:p>
    <w:p w:rsidR="00E73343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776042" w:rsidRPr="00776042">
        <w:rPr>
          <w:sz w:val="28"/>
          <w:szCs w:val="28"/>
        </w:rPr>
        <w:t xml:space="preserve">02.03.03 Математическое обеспечение и </w:t>
      </w:r>
    </w:p>
    <w:p w:rsidR="00137FE5" w:rsidRPr="00137FE5" w:rsidRDefault="00776042" w:rsidP="00137FE5">
      <w:pPr>
        <w:spacing w:before="120"/>
        <w:jc w:val="both"/>
        <w:rPr>
          <w:sz w:val="28"/>
          <w:szCs w:val="28"/>
        </w:rPr>
      </w:pPr>
      <w:r w:rsidRPr="00776042">
        <w:rPr>
          <w:sz w:val="28"/>
          <w:szCs w:val="28"/>
        </w:rPr>
        <w:t>администрирование информационных систем</w:t>
      </w:r>
      <w:r w:rsidR="00137FE5" w:rsidRPr="00137FE5">
        <w:rPr>
          <w:sz w:val="28"/>
          <w:szCs w:val="28"/>
        </w:rPr>
        <w:t>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467677" w:rsidRDefault="00467677" w:rsidP="00BD6170">
      <w:pPr>
        <w:jc w:val="both"/>
        <w:rPr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2125A3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E364FD">
        <w:rPr>
          <w:sz w:val="28"/>
          <w:szCs w:val="28"/>
          <w:u w:val="single"/>
        </w:rPr>
        <w:t>«31» августа 202</w:t>
      </w:r>
      <w:r w:rsidR="00BE6B13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A72ECB" w:rsidP="00BD6170">
      <w:pPr>
        <w:jc w:val="both"/>
        <w:rPr>
          <w:sz w:val="28"/>
          <w:szCs w:val="28"/>
        </w:rPr>
      </w:pPr>
      <w:r w:rsidRPr="00A72ECB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467677" w:rsidRDefault="0055372A" w:rsidP="00137FE5">
      <w:pPr>
        <w:jc w:val="both"/>
        <w:rPr>
          <w:sz w:val="28"/>
          <w:szCs w:val="28"/>
        </w:rPr>
      </w:pPr>
      <w:r w:rsidRPr="0055372A">
        <w:rPr>
          <w:sz w:val="28"/>
          <w:szCs w:val="28"/>
        </w:rPr>
        <w:t xml:space="preserve">Декан </w:t>
      </w:r>
      <w:proofErr w:type="gramStart"/>
      <w:r w:rsidRPr="0055372A">
        <w:rPr>
          <w:sz w:val="28"/>
          <w:szCs w:val="28"/>
        </w:rPr>
        <w:t>ФКТиПМ  _</w:t>
      </w:r>
      <w:proofErr w:type="gramEnd"/>
      <w:r w:rsidRPr="0055372A">
        <w:rPr>
          <w:sz w:val="28"/>
          <w:szCs w:val="28"/>
        </w:rPr>
        <w:t>_______________________________________ А.Д. Колотий</w:t>
      </w:r>
    </w:p>
    <w:p w:rsidR="0055372A" w:rsidRPr="00137FE5" w:rsidRDefault="0055372A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5C06" w:rsidRDefault="00865C06" w:rsidP="00CB4EE1">
      <w:r>
        <w:separator/>
      </w:r>
    </w:p>
  </w:endnote>
  <w:endnote w:type="continuationSeparator" w:id="0">
    <w:p w:rsidR="00865C06" w:rsidRDefault="00865C06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5C06" w:rsidRDefault="00865C06" w:rsidP="00CB4EE1">
      <w:r>
        <w:separator/>
      </w:r>
    </w:p>
  </w:footnote>
  <w:footnote w:type="continuationSeparator" w:id="0">
    <w:p w:rsidR="00865C06" w:rsidRDefault="00865C06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807697493">
    <w:abstractNumId w:val="15"/>
  </w:num>
  <w:num w:numId="2" w16cid:durableId="274168926">
    <w:abstractNumId w:val="1"/>
  </w:num>
  <w:num w:numId="3" w16cid:durableId="345447618">
    <w:abstractNumId w:val="7"/>
  </w:num>
  <w:num w:numId="4" w16cid:durableId="964166200">
    <w:abstractNumId w:val="36"/>
  </w:num>
  <w:num w:numId="5" w16cid:durableId="634143349">
    <w:abstractNumId w:val="35"/>
  </w:num>
  <w:num w:numId="6" w16cid:durableId="918490461">
    <w:abstractNumId w:val="10"/>
  </w:num>
  <w:num w:numId="7" w16cid:durableId="24213730">
    <w:abstractNumId w:val="30"/>
  </w:num>
  <w:num w:numId="8" w16cid:durableId="47608769">
    <w:abstractNumId w:val="20"/>
  </w:num>
  <w:num w:numId="9" w16cid:durableId="1488133112">
    <w:abstractNumId w:val="39"/>
  </w:num>
  <w:num w:numId="10" w16cid:durableId="1349721301">
    <w:abstractNumId w:val="16"/>
  </w:num>
  <w:num w:numId="11" w16cid:durableId="1432169362">
    <w:abstractNumId w:val="25"/>
  </w:num>
  <w:num w:numId="12" w16cid:durableId="1377850279">
    <w:abstractNumId w:val="29"/>
  </w:num>
  <w:num w:numId="13" w16cid:durableId="1302735527">
    <w:abstractNumId w:val="12"/>
  </w:num>
  <w:num w:numId="14" w16cid:durableId="845286317">
    <w:abstractNumId w:val="38"/>
  </w:num>
  <w:num w:numId="15" w16cid:durableId="2017539925">
    <w:abstractNumId w:val="17"/>
  </w:num>
  <w:num w:numId="16" w16cid:durableId="1542010056">
    <w:abstractNumId w:val="21"/>
  </w:num>
  <w:num w:numId="17" w16cid:durableId="811870986">
    <w:abstractNumId w:val="2"/>
  </w:num>
  <w:num w:numId="18" w16cid:durableId="83232427">
    <w:abstractNumId w:val="3"/>
  </w:num>
  <w:num w:numId="19" w16cid:durableId="1164709401">
    <w:abstractNumId w:val="9"/>
  </w:num>
  <w:num w:numId="20" w16cid:durableId="2014646642">
    <w:abstractNumId w:val="32"/>
  </w:num>
  <w:num w:numId="21" w16cid:durableId="1241327406">
    <w:abstractNumId w:val="33"/>
  </w:num>
  <w:num w:numId="22" w16cid:durableId="1282490820">
    <w:abstractNumId w:val="27"/>
  </w:num>
  <w:num w:numId="23" w16cid:durableId="684017279">
    <w:abstractNumId w:val="26"/>
  </w:num>
  <w:num w:numId="24" w16cid:durableId="291518084">
    <w:abstractNumId w:val="4"/>
  </w:num>
  <w:num w:numId="25" w16cid:durableId="300506228">
    <w:abstractNumId w:val="13"/>
  </w:num>
  <w:num w:numId="26" w16cid:durableId="597059598">
    <w:abstractNumId w:val="31"/>
  </w:num>
  <w:num w:numId="27" w16cid:durableId="1457289162">
    <w:abstractNumId w:val="22"/>
  </w:num>
  <w:num w:numId="28" w16cid:durableId="1395817119">
    <w:abstractNumId w:val="24"/>
  </w:num>
  <w:num w:numId="29" w16cid:durableId="100079594">
    <w:abstractNumId w:val="6"/>
  </w:num>
  <w:num w:numId="30" w16cid:durableId="1303734038">
    <w:abstractNumId w:val="28"/>
  </w:num>
  <w:num w:numId="31" w16cid:durableId="1738086195">
    <w:abstractNumId w:val="18"/>
  </w:num>
  <w:num w:numId="32" w16cid:durableId="21134278">
    <w:abstractNumId w:val="19"/>
  </w:num>
  <w:num w:numId="33" w16cid:durableId="1466044949">
    <w:abstractNumId w:val="23"/>
  </w:num>
  <w:num w:numId="34" w16cid:durableId="1906790736">
    <w:abstractNumId w:val="14"/>
  </w:num>
  <w:num w:numId="35" w16cid:durableId="1521508989">
    <w:abstractNumId w:val="5"/>
  </w:num>
  <w:num w:numId="36" w16cid:durableId="628901901">
    <w:abstractNumId w:val="34"/>
  </w:num>
  <w:num w:numId="37" w16cid:durableId="326178202">
    <w:abstractNumId w:val="37"/>
  </w:num>
  <w:num w:numId="38" w16cid:durableId="1364285937">
    <w:abstractNumId w:val="8"/>
  </w:num>
  <w:num w:numId="39" w16cid:durableId="274142250">
    <w:abstractNumId w:val="11"/>
  </w:num>
  <w:num w:numId="40" w16cid:durableId="108240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783"/>
    <w:rsid w:val="00005946"/>
    <w:rsid w:val="00005DDE"/>
    <w:rsid w:val="000060F8"/>
    <w:rsid w:val="00007404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122A"/>
    <w:rsid w:val="000422FD"/>
    <w:rsid w:val="000427A4"/>
    <w:rsid w:val="00042A31"/>
    <w:rsid w:val="000439D0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3E1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C3E"/>
    <w:rsid w:val="000D2D0F"/>
    <w:rsid w:val="000D4394"/>
    <w:rsid w:val="000D43C8"/>
    <w:rsid w:val="000D4C2F"/>
    <w:rsid w:val="000D4D90"/>
    <w:rsid w:val="000D544A"/>
    <w:rsid w:val="000D5C58"/>
    <w:rsid w:val="000D5E21"/>
    <w:rsid w:val="000D75C3"/>
    <w:rsid w:val="000D7CB0"/>
    <w:rsid w:val="000E0901"/>
    <w:rsid w:val="000E0A62"/>
    <w:rsid w:val="000E0BFD"/>
    <w:rsid w:val="000E281A"/>
    <w:rsid w:val="000E3476"/>
    <w:rsid w:val="000E37A5"/>
    <w:rsid w:val="000E44A9"/>
    <w:rsid w:val="000E46E8"/>
    <w:rsid w:val="000E5047"/>
    <w:rsid w:val="000E5209"/>
    <w:rsid w:val="000E7B16"/>
    <w:rsid w:val="000E7FF7"/>
    <w:rsid w:val="000F0F7C"/>
    <w:rsid w:val="000F1313"/>
    <w:rsid w:val="000F1551"/>
    <w:rsid w:val="000F195C"/>
    <w:rsid w:val="000F1E02"/>
    <w:rsid w:val="000F24C6"/>
    <w:rsid w:val="000F4502"/>
    <w:rsid w:val="000F45D0"/>
    <w:rsid w:val="000F4B65"/>
    <w:rsid w:val="000F4E88"/>
    <w:rsid w:val="000F6AFE"/>
    <w:rsid w:val="000F7033"/>
    <w:rsid w:val="000F7B49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5B01"/>
    <w:rsid w:val="00115D2F"/>
    <w:rsid w:val="0011684E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1AB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3A0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3FB9"/>
    <w:rsid w:val="001849BA"/>
    <w:rsid w:val="00185E9E"/>
    <w:rsid w:val="00185F4A"/>
    <w:rsid w:val="00185F90"/>
    <w:rsid w:val="00187134"/>
    <w:rsid w:val="00187A98"/>
    <w:rsid w:val="001915FC"/>
    <w:rsid w:val="0019311D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4A4D"/>
    <w:rsid w:val="001B58CC"/>
    <w:rsid w:val="001B6987"/>
    <w:rsid w:val="001B6DF7"/>
    <w:rsid w:val="001B7538"/>
    <w:rsid w:val="001B77EA"/>
    <w:rsid w:val="001C09C4"/>
    <w:rsid w:val="001C1DBB"/>
    <w:rsid w:val="001C2D94"/>
    <w:rsid w:val="001C3A87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2B23"/>
    <w:rsid w:val="001E38DE"/>
    <w:rsid w:val="001E391B"/>
    <w:rsid w:val="001E4B8B"/>
    <w:rsid w:val="001E587E"/>
    <w:rsid w:val="001F323F"/>
    <w:rsid w:val="001F392C"/>
    <w:rsid w:val="001F40B2"/>
    <w:rsid w:val="001F50D5"/>
    <w:rsid w:val="001F5119"/>
    <w:rsid w:val="001F5E1B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1EA4"/>
    <w:rsid w:val="002125A3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B67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673CB"/>
    <w:rsid w:val="00270160"/>
    <w:rsid w:val="002702E6"/>
    <w:rsid w:val="00271523"/>
    <w:rsid w:val="002724AD"/>
    <w:rsid w:val="002735F3"/>
    <w:rsid w:val="00273805"/>
    <w:rsid w:val="00274362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A7218"/>
    <w:rsid w:val="002B0D69"/>
    <w:rsid w:val="002B2472"/>
    <w:rsid w:val="002B27DC"/>
    <w:rsid w:val="002B32D5"/>
    <w:rsid w:val="002B3DB7"/>
    <w:rsid w:val="002B48F3"/>
    <w:rsid w:val="002C0D2D"/>
    <w:rsid w:val="002C355F"/>
    <w:rsid w:val="002C3686"/>
    <w:rsid w:val="002C4074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875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115"/>
    <w:rsid w:val="003167F5"/>
    <w:rsid w:val="00317AB8"/>
    <w:rsid w:val="0032024A"/>
    <w:rsid w:val="0032025F"/>
    <w:rsid w:val="0032087B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3C65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6A0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5BC"/>
    <w:rsid w:val="003A6A34"/>
    <w:rsid w:val="003A6CC8"/>
    <w:rsid w:val="003A71AE"/>
    <w:rsid w:val="003B16E9"/>
    <w:rsid w:val="003B335E"/>
    <w:rsid w:val="003B36F3"/>
    <w:rsid w:val="003B4429"/>
    <w:rsid w:val="003B4E2C"/>
    <w:rsid w:val="003B4E96"/>
    <w:rsid w:val="003B4FC6"/>
    <w:rsid w:val="003B62D5"/>
    <w:rsid w:val="003B68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191E"/>
    <w:rsid w:val="00402666"/>
    <w:rsid w:val="00403252"/>
    <w:rsid w:val="00403CC0"/>
    <w:rsid w:val="00403F69"/>
    <w:rsid w:val="0040487C"/>
    <w:rsid w:val="0040552E"/>
    <w:rsid w:val="004068D8"/>
    <w:rsid w:val="00406E68"/>
    <w:rsid w:val="004070E9"/>
    <w:rsid w:val="004110BB"/>
    <w:rsid w:val="004111E0"/>
    <w:rsid w:val="004122D7"/>
    <w:rsid w:val="00412F36"/>
    <w:rsid w:val="0041347F"/>
    <w:rsid w:val="0041456B"/>
    <w:rsid w:val="00414DC5"/>
    <w:rsid w:val="00415F99"/>
    <w:rsid w:val="0041636B"/>
    <w:rsid w:val="004167C9"/>
    <w:rsid w:val="00416E10"/>
    <w:rsid w:val="00417389"/>
    <w:rsid w:val="00417D4C"/>
    <w:rsid w:val="00417F5F"/>
    <w:rsid w:val="004207F1"/>
    <w:rsid w:val="00420C34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AF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6885"/>
    <w:rsid w:val="00466F11"/>
    <w:rsid w:val="00467677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45FC"/>
    <w:rsid w:val="00486140"/>
    <w:rsid w:val="004935E2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37E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1D2D"/>
    <w:rsid w:val="004D383F"/>
    <w:rsid w:val="004D490C"/>
    <w:rsid w:val="004D62A9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79F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BB4"/>
    <w:rsid w:val="00501D32"/>
    <w:rsid w:val="005036AA"/>
    <w:rsid w:val="00504623"/>
    <w:rsid w:val="00505674"/>
    <w:rsid w:val="005059A5"/>
    <w:rsid w:val="00506E65"/>
    <w:rsid w:val="00512854"/>
    <w:rsid w:val="0051351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A7F"/>
    <w:rsid w:val="00542EB8"/>
    <w:rsid w:val="00546683"/>
    <w:rsid w:val="00547ABF"/>
    <w:rsid w:val="00550CE1"/>
    <w:rsid w:val="005513F7"/>
    <w:rsid w:val="005518A8"/>
    <w:rsid w:val="0055285A"/>
    <w:rsid w:val="0055372A"/>
    <w:rsid w:val="00555B4A"/>
    <w:rsid w:val="00557FF9"/>
    <w:rsid w:val="005610A3"/>
    <w:rsid w:val="00561907"/>
    <w:rsid w:val="00563585"/>
    <w:rsid w:val="00564758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39A"/>
    <w:rsid w:val="00583A25"/>
    <w:rsid w:val="00583D28"/>
    <w:rsid w:val="00583E08"/>
    <w:rsid w:val="00584D48"/>
    <w:rsid w:val="0058512A"/>
    <w:rsid w:val="00585770"/>
    <w:rsid w:val="00586F31"/>
    <w:rsid w:val="00587D2E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623D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3615"/>
    <w:rsid w:val="00614B96"/>
    <w:rsid w:val="006160EE"/>
    <w:rsid w:val="006167D9"/>
    <w:rsid w:val="00616EE4"/>
    <w:rsid w:val="00616F46"/>
    <w:rsid w:val="00617F18"/>
    <w:rsid w:val="00620435"/>
    <w:rsid w:val="00620491"/>
    <w:rsid w:val="0062070B"/>
    <w:rsid w:val="006214C3"/>
    <w:rsid w:val="006218A1"/>
    <w:rsid w:val="00621A92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9F3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8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08"/>
    <w:rsid w:val="006D13D5"/>
    <w:rsid w:val="006D1F5B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137B"/>
    <w:rsid w:val="0070249A"/>
    <w:rsid w:val="00702D3F"/>
    <w:rsid w:val="00703140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2FF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0A0E"/>
    <w:rsid w:val="00754753"/>
    <w:rsid w:val="00754F0C"/>
    <w:rsid w:val="0075548A"/>
    <w:rsid w:val="00755695"/>
    <w:rsid w:val="00761746"/>
    <w:rsid w:val="00762A5C"/>
    <w:rsid w:val="00762B80"/>
    <w:rsid w:val="007640F0"/>
    <w:rsid w:val="00764372"/>
    <w:rsid w:val="00764B3B"/>
    <w:rsid w:val="007652A7"/>
    <w:rsid w:val="00765497"/>
    <w:rsid w:val="00765B93"/>
    <w:rsid w:val="007705A0"/>
    <w:rsid w:val="00771155"/>
    <w:rsid w:val="0077155F"/>
    <w:rsid w:val="00774F40"/>
    <w:rsid w:val="00776042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B7A2D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0AD6"/>
    <w:rsid w:val="007E3A4A"/>
    <w:rsid w:val="007E4274"/>
    <w:rsid w:val="007E4C44"/>
    <w:rsid w:val="007E4DC1"/>
    <w:rsid w:val="007E625E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149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3CFB"/>
    <w:rsid w:val="008340A3"/>
    <w:rsid w:val="0083411D"/>
    <w:rsid w:val="00835424"/>
    <w:rsid w:val="008362FA"/>
    <w:rsid w:val="00836DF0"/>
    <w:rsid w:val="008406E4"/>
    <w:rsid w:val="0084075A"/>
    <w:rsid w:val="0084170F"/>
    <w:rsid w:val="00841C6A"/>
    <w:rsid w:val="00842E32"/>
    <w:rsid w:val="008439B8"/>
    <w:rsid w:val="00843C5E"/>
    <w:rsid w:val="00844891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BAD"/>
    <w:rsid w:val="0086459B"/>
    <w:rsid w:val="00864926"/>
    <w:rsid w:val="00865209"/>
    <w:rsid w:val="0086592F"/>
    <w:rsid w:val="00865C06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86F7F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66DE"/>
    <w:rsid w:val="008A71B3"/>
    <w:rsid w:val="008A7F98"/>
    <w:rsid w:val="008B0275"/>
    <w:rsid w:val="008B27D9"/>
    <w:rsid w:val="008B3620"/>
    <w:rsid w:val="008B3F4B"/>
    <w:rsid w:val="008B4CBB"/>
    <w:rsid w:val="008B537C"/>
    <w:rsid w:val="008B5E63"/>
    <w:rsid w:val="008B6783"/>
    <w:rsid w:val="008B7528"/>
    <w:rsid w:val="008B7CBF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4871"/>
    <w:rsid w:val="008D53DC"/>
    <w:rsid w:val="008D658D"/>
    <w:rsid w:val="008D7615"/>
    <w:rsid w:val="008D7BA4"/>
    <w:rsid w:val="008E18D4"/>
    <w:rsid w:val="008E1B88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2E40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2E79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186B"/>
    <w:rsid w:val="009722EC"/>
    <w:rsid w:val="009727F5"/>
    <w:rsid w:val="00973A0E"/>
    <w:rsid w:val="0097455F"/>
    <w:rsid w:val="00974E4E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3C3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ED"/>
    <w:rsid w:val="009B2520"/>
    <w:rsid w:val="009B260C"/>
    <w:rsid w:val="009B3097"/>
    <w:rsid w:val="009B334D"/>
    <w:rsid w:val="009B5FCE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6955"/>
    <w:rsid w:val="009C7F2B"/>
    <w:rsid w:val="009D2D13"/>
    <w:rsid w:val="009D3D9A"/>
    <w:rsid w:val="009D4C3F"/>
    <w:rsid w:val="009D5126"/>
    <w:rsid w:val="009D5492"/>
    <w:rsid w:val="009D6D02"/>
    <w:rsid w:val="009D7872"/>
    <w:rsid w:val="009E073B"/>
    <w:rsid w:val="009E0BAE"/>
    <w:rsid w:val="009E2B16"/>
    <w:rsid w:val="009E315E"/>
    <w:rsid w:val="009E31D7"/>
    <w:rsid w:val="009E3D81"/>
    <w:rsid w:val="009E701C"/>
    <w:rsid w:val="009F23C4"/>
    <w:rsid w:val="009F2D25"/>
    <w:rsid w:val="009F6C44"/>
    <w:rsid w:val="009F6E32"/>
    <w:rsid w:val="009F6E8B"/>
    <w:rsid w:val="009F7EBF"/>
    <w:rsid w:val="00A0167C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C13"/>
    <w:rsid w:val="00A14EB7"/>
    <w:rsid w:val="00A15A77"/>
    <w:rsid w:val="00A15A83"/>
    <w:rsid w:val="00A178AE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0ED8"/>
    <w:rsid w:val="00A51E55"/>
    <w:rsid w:val="00A52040"/>
    <w:rsid w:val="00A52B6B"/>
    <w:rsid w:val="00A5304F"/>
    <w:rsid w:val="00A53F12"/>
    <w:rsid w:val="00A54639"/>
    <w:rsid w:val="00A55021"/>
    <w:rsid w:val="00A55262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2ECB"/>
    <w:rsid w:val="00A74416"/>
    <w:rsid w:val="00A74B64"/>
    <w:rsid w:val="00A770DC"/>
    <w:rsid w:val="00A773DE"/>
    <w:rsid w:val="00A77C4A"/>
    <w:rsid w:val="00A82821"/>
    <w:rsid w:val="00A8317C"/>
    <w:rsid w:val="00A8371D"/>
    <w:rsid w:val="00A84BD6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27C5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2C0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CBC"/>
    <w:rsid w:val="00AE0FAB"/>
    <w:rsid w:val="00AE1E3F"/>
    <w:rsid w:val="00AE2936"/>
    <w:rsid w:val="00AE2B78"/>
    <w:rsid w:val="00AE2DE7"/>
    <w:rsid w:val="00AE38FF"/>
    <w:rsid w:val="00AE5533"/>
    <w:rsid w:val="00AE7A88"/>
    <w:rsid w:val="00AF0424"/>
    <w:rsid w:val="00AF30A4"/>
    <w:rsid w:val="00AF4076"/>
    <w:rsid w:val="00AF5782"/>
    <w:rsid w:val="00AF5DE9"/>
    <w:rsid w:val="00AF7842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4913"/>
    <w:rsid w:val="00B155D6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DFA"/>
    <w:rsid w:val="00B54BBC"/>
    <w:rsid w:val="00B54E5A"/>
    <w:rsid w:val="00B552FB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2359"/>
    <w:rsid w:val="00B72AA0"/>
    <w:rsid w:val="00B735BB"/>
    <w:rsid w:val="00B745FD"/>
    <w:rsid w:val="00B75268"/>
    <w:rsid w:val="00B7631F"/>
    <w:rsid w:val="00B80C51"/>
    <w:rsid w:val="00B813B5"/>
    <w:rsid w:val="00B82090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97728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16"/>
    <w:rsid w:val="00BC3EB6"/>
    <w:rsid w:val="00BC65B9"/>
    <w:rsid w:val="00BC67B1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B13"/>
    <w:rsid w:val="00BE6FD0"/>
    <w:rsid w:val="00BE7749"/>
    <w:rsid w:val="00BF0460"/>
    <w:rsid w:val="00BF093D"/>
    <w:rsid w:val="00BF1001"/>
    <w:rsid w:val="00BF1F0B"/>
    <w:rsid w:val="00BF246D"/>
    <w:rsid w:val="00BF2587"/>
    <w:rsid w:val="00BF319D"/>
    <w:rsid w:val="00BF3896"/>
    <w:rsid w:val="00BF3AAA"/>
    <w:rsid w:val="00BF3B9D"/>
    <w:rsid w:val="00BF3F8A"/>
    <w:rsid w:val="00BF47A5"/>
    <w:rsid w:val="00BF51E2"/>
    <w:rsid w:val="00BF5FE3"/>
    <w:rsid w:val="00BF66F7"/>
    <w:rsid w:val="00BF69FE"/>
    <w:rsid w:val="00BF6F49"/>
    <w:rsid w:val="00BF75BC"/>
    <w:rsid w:val="00C0064D"/>
    <w:rsid w:val="00C00A55"/>
    <w:rsid w:val="00C01511"/>
    <w:rsid w:val="00C0239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4C35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4967"/>
    <w:rsid w:val="00C7535B"/>
    <w:rsid w:val="00C76091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78B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2701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09DF"/>
    <w:rsid w:val="00CD1627"/>
    <w:rsid w:val="00CD1671"/>
    <w:rsid w:val="00CD250E"/>
    <w:rsid w:val="00CD25DA"/>
    <w:rsid w:val="00CD3312"/>
    <w:rsid w:val="00CD411A"/>
    <w:rsid w:val="00CD52E5"/>
    <w:rsid w:val="00CD7936"/>
    <w:rsid w:val="00CD7D78"/>
    <w:rsid w:val="00CE1281"/>
    <w:rsid w:val="00CE1E63"/>
    <w:rsid w:val="00CE2CFB"/>
    <w:rsid w:val="00CE35E9"/>
    <w:rsid w:val="00CE403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BB0"/>
    <w:rsid w:val="00D00EAE"/>
    <w:rsid w:val="00D024DD"/>
    <w:rsid w:val="00D026C8"/>
    <w:rsid w:val="00D033DB"/>
    <w:rsid w:val="00D04B17"/>
    <w:rsid w:val="00D04C9A"/>
    <w:rsid w:val="00D053EA"/>
    <w:rsid w:val="00D062EF"/>
    <w:rsid w:val="00D106A1"/>
    <w:rsid w:val="00D10D51"/>
    <w:rsid w:val="00D11EE7"/>
    <w:rsid w:val="00D12EE2"/>
    <w:rsid w:val="00D1378E"/>
    <w:rsid w:val="00D13AE0"/>
    <w:rsid w:val="00D14D59"/>
    <w:rsid w:val="00D154D2"/>
    <w:rsid w:val="00D175CC"/>
    <w:rsid w:val="00D17BE2"/>
    <w:rsid w:val="00D17DEC"/>
    <w:rsid w:val="00D21313"/>
    <w:rsid w:val="00D22A74"/>
    <w:rsid w:val="00D23060"/>
    <w:rsid w:val="00D2316C"/>
    <w:rsid w:val="00D23A0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56F08"/>
    <w:rsid w:val="00D60737"/>
    <w:rsid w:val="00D60830"/>
    <w:rsid w:val="00D613B2"/>
    <w:rsid w:val="00D61AFA"/>
    <w:rsid w:val="00D6240F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46E9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71A7"/>
    <w:rsid w:val="00DD016C"/>
    <w:rsid w:val="00DD06F9"/>
    <w:rsid w:val="00DD14CA"/>
    <w:rsid w:val="00DD204C"/>
    <w:rsid w:val="00DD23F2"/>
    <w:rsid w:val="00DD27E4"/>
    <w:rsid w:val="00DD2965"/>
    <w:rsid w:val="00DD31CD"/>
    <w:rsid w:val="00DD352A"/>
    <w:rsid w:val="00DD424D"/>
    <w:rsid w:val="00DD4D59"/>
    <w:rsid w:val="00DD520F"/>
    <w:rsid w:val="00DD576E"/>
    <w:rsid w:val="00DD6532"/>
    <w:rsid w:val="00DD6542"/>
    <w:rsid w:val="00DD6A20"/>
    <w:rsid w:val="00DE2A3C"/>
    <w:rsid w:val="00DE2C6E"/>
    <w:rsid w:val="00DE41E0"/>
    <w:rsid w:val="00DE43F8"/>
    <w:rsid w:val="00DE454F"/>
    <w:rsid w:val="00DF254A"/>
    <w:rsid w:val="00DF2603"/>
    <w:rsid w:val="00DF26F9"/>
    <w:rsid w:val="00DF2FD8"/>
    <w:rsid w:val="00DF340F"/>
    <w:rsid w:val="00DF35D9"/>
    <w:rsid w:val="00DF3728"/>
    <w:rsid w:val="00DF390F"/>
    <w:rsid w:val="00DF52FC"/>
    <w:rsid w:val="00DF562D"/>
    <w:rsid w:val="00DF5B85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47A5"/>
    <w:rsid w:val="00E35AC0"/>
    <w:rsid w:val="00E35FB0"/>
    <w:rsid w:val="00E364FD"/>
    <w:rsid w:val="00E373D0"/>
    <w:rsid w:val="00E41F83"/>
    <w:rsid w:val="00E425BB"/>
    <w:rsid w:val="00E42DA5"/>
    <w:rsid w:val="00E431DA"/>
    <w:rsid w:val="00E434A2"/>
    <w:rsid w:val="00E46744"/>
    <w:rsid w:val="00E479D3"/>
    <w:rsid w:val="00E5021B"/>
    <w:rsid w:val="00E502F1"/>
    <w:rsid w:val="00E5084B"/>
    <w:rsid w:val="00E50905"/>
    <w:rsid w:val="00E51C8F"/>
    <w:rsid w:val="00E5224F"/>
    <w:rsid w:val="00E53DBD"/>
    <w:rsid w:val="00E53ED2"/>
    <w:rsid w:val="00E5429A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244D"/>
    <w:rsid w:val="00E72E09"/>
    <w:rsid w:val="00E732C1"/>
    <w:rsid w:val="00E73316"/>
    <w:rsid w:val="00E73343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4429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6A0F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08B3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2DCD"/>
    <w:rsid w:val="00F23770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26C0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F2"/>
    <w:rsid w:val="00F72D82"/>
    <w:rsid w:val="00F7371B"/>
    <w:rsid w:val="00F73D96"/>
    <w:rsid w:val="00F74342"/>
    <w:rsid w:val="00F75E4E"/>
    <w:rsid w:val="00F76A81"/>
    <w:rsid w:val="00F83367"/>
    <w:rsid w:val="00F83B35"/>
    <w:rsid w:val="00F83D17"/>
    <w:rsid w:val="00F85277"/>
    <w:rsid w:val="00F855A8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B5AF9"/>
    <w:rsid w:val="00FC01BD"/>
    <w:rsid w:val="00FC31F7"/>
    <w:rsid w:val="00FC3A56"/>
    <w:rsid w:val="00FC3B0B"/>
    <w:rsid w:val="00FC414B"/>
    <w:rsid w:val="00FC47A0"/>
    <w:rsid w:val="00FC59FD"/>
    <w:rsid w:val="00FC5E03"/>
    <w:rsid w:val="00FC77FE"/>
    <w:rsid w:val="00FC7DAD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7DB4"/>
    <w:rsid w:val="00FF0A64"/>
    <w:rsid w:val="00FF11AB"/>
    <w:rsid w:val="00FF2626"/>
    <w:rsid w:val="00FF2EDC"/>
    <w:rsid w:val="00FF3C60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73EC1E"/>
  <w15:docId w15:val="{417D6B32-107C-4991-BC8C-7D3EDAFA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15A36-4104-43A0-BCAE-8AFB12D6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652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1124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2023-06-09T12:18:00Z</cp:lastPrinted>
  <dcterms:modified xsi:type="dcterms:W3CDTF">2023-08-30T23:02:00Z</dcterms:modified>
  <cp:revision>130</cp:revision>
  <dc:title>Приложение 3</dc:title>
</cp:coreProperties>
</file>