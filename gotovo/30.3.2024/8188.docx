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0"/>
          <w:szCs w:val="20"/>
        </w:rPr>
      </w:pPr>
      <w:r w:rsidRPr="00D9408D">
        <w:rPr>
          <w:b w:val="0"/>
          <w:sz w:val="22"/>
          <w:szCs w:val="22"/>
        </w:rPr>
        <w:t>Министерство науки и высшего образования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Российской Федерации</w:t>
      </w:r>
    </w:p>
    <w:p w:rsidR="00155705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Федера</w:t>
      </w:r>
      <w:r>
        <w:rPr>
          <w:b w:val="0"/>
          <w:sz w:val="22"/>
          <w:szCs w:val="22"/>
        </w:rPr>
        <w:t>льное государственное бюджетное</w:t>
      </w:r>
    </w:p>
    <w:p w:rsidR="00155705" w:rsidRPr="00D9408D" w:rsidRDefault="00155705" w:rsidP="00155705">
      <w:pPr>
        <w:pStyle w:val="2"/>
        <w:tabs>
          <w:tab w:val="left" w:pos="5220"/>
        </w:tabs>
        <w:spacing w:line="0" w:lineRule="atLeast"/>
        <w:jc w:val="center"/>
        <w:rPr>
          <w:b w:val="0"/>
          <w:sz w:val="22"/>
          <w:szCs w:val="22"/>
        </w:rPr>
      </w:pPr>
      <w:r w:rsidRPr="00D9408D">
        <w:rPr>
          <w:b w:val="0"/>
          <w:sz w:val="22"/>
          <w:szCs w:val="22"/>
        </w:rPr>
        <w:t>образовательное учреждение высшего образования</w:t>
      </w:r>
    </w:p>
    <w:p w:rsidR="00155705" w:rsidRPr="00D9408D" w:rsidRDefault="00155705" w:rsidP="00155705">
      <w:pPr>
        <w:pStyle w:val="4"/>
        <w:spacing w:line="0" w:lineRule="atLeast"/>
        <w:ind w:left="0"/>
        <w:jc w:val="center"/>
        <w:rPr>
          <w:sz w:val="24"/>
        </w:rPr>
      </w:pPr>
      <w:r w:rsidRPr="00D9408D">
        <w:rPr>
          <w:b w:val="0"/>
          <w:sz w:val="24"/>
        </w:rPr>
        <w:t>«</w:t>
      </w:r>
      <w:r>
        <w:rPr>
          <w:sz w:val="24"/>
        </w:rPr>
        <w:t xml:space="preserve">Кубанский </w:t>
      </w:r>
      <w:r w:rsidRPr="00D9408D">
        <w:rPr>
          <w:sz w:val="24"/>
        </w:rPr>
        <w:t>государственный университет</w:t>
      </w:r>
      <w:r w:rsidRPr="00D9408D">
        <w:rPr>
          <w:b w:val="0"/>
          <w:sz w:val="24"/>
        </w:rPr>
        <w:t>»</w:t>
      </w:r>
    </w:p>
    <w:p w:rsidR="00155705" w:rsidRDefault="00155705" w:rsidP="00155705">
      <w:pPr>
        <w:spacing w:line="360" w:lineRule="auto"/>
        <w:jc w:val="center"/>
        <w:rPr>
          <w:b/>
        </w:rPr>
      </w:pPr>
      <w:r w:rsidRPr="00D9408D">
        <w:rPr>
          <w:b/>
        </w:rPr>
        <w:t>(ФГБОУ ВО «КубГУ»)</w:t>
      </w:r>
    </w:p>
    <w:p w:rsidR="0014647E" w:rsidRDefault="00137FE5" w:rsidP="00137FE5">
      <w:pPr>
        <w:jc w:val="center"/>
      </w:pPr>
      <w:r>
        <w:t>Факультет</w:t>
      </w:r>
      <w:r w:rsidRPr="00137FE5">
        <w:t xml:space="preserve"> компьютерных технологий и прикладной математики</w:t>
      </w:r>
    </w:p>
    <w:p w:rsidR="00137FE5" w:rsidRDefault="00137FE5" w:rsidP="0014647E">
      <w:pPr>
        <w:jc w:val="center"/>
        <w:rPr>
          <w:sz w:val="16"/>
          <w:szCs w:val="16"/>
        </w:rPr>
      </w:pPr>
    </w:p>
    <w:p w:rsidR="00155705" w:rsidRPr="00F93AC3" w:rsidRDefault="00155705" w:rsidP="0014647E">
      <w:pPr>
        <w:jc w:val="center"/>
        <w:rPr>
          <w:sz w:val="22"/>
          <w:szCs w:val="22"/>
        </w:rPr>
      </w:pPr>
      <w:r w:rsidRPr="00F93AC3">
        <w:rPr>
          <w:sz w:val="22"/>
          <w:szCs w:val="22"/>
        </w:rPr>
        <w:t>Ставропольская ул., д. 149, г. Краснодар, 350040</w:t>
      </w:r>
    </w:p>
    <w:p w:rsidR="00155705" w:rsidRPr="00155705" w:rsidRDefault="00155705" w:rsidP="00155705">
      <w:r>
        <w:rPr>
          <w:bCs/>
        </w:rPr>
        <w:t>т</w:t>
      </w:r>
      <w:r w:rsidRPr="00155705">
        <w:rPr>
          <w:bCs/>
        </w:rPr>
        <w:t>ел.: (861) 219-95-02; факс: (861) 219-95-</w:t>
      </w:r>
      <w:proofErr w:type="gramStart"/>
      <w:r w:rsidRPr="00155705">
        <w:rPr>
          <w:bCs/>
        </w:rPr>
        <w:t>17;</w:t>
      </w:r>
      <w:r w:rsidRPr="00155705">
        <w:rPr>
          <w:lang w:val="en-US"/>
        </w:rPr>
        <w:t>e</w:t>
      </w:r>
      <w:r w:rsidRPr="00155705">
        <w:t>-</w:t>
      </w:r>
      <w:r w:rsidRPr="00155705">
        <w:rPr>
          <w:lang w:val="en-US"/>
        </w:rPr>
        <w:t>mail</w:t>
      </w:r>
      <w:proofErr w:type="gramEnd"/>
      <w:r w:rsidRPr="00155705">
        <w:t xml:space="preserve">: </w:t>
      </w:r>
      <w:hyperlink r:id="rId8" w:history="1">
        <w:r w:rsidRPr="0014647E">
          <w:rPr>
            <w:rStyle w:val="a3"/>
            <w:color w:val="auto"/>
            <w:u w:val="none"/>
            <w:lang w:val="en-US"/>
          </w:rPr>
          <w:t>rector</w:t>
        </w:r>
        <w:r w:rsidRPr="0014647E">
          <w:rPr>
            <w:rStyle w:val="a3"/>
            <w:color w:val="auto"/>
            <w:u w:val="none"/>
          </w:rPr>
          <w:t>@</w:t>
        </w:r>
        <w:r w:rsidRPr="0014647E">
          <w:rPr>
            <w:rStyle w:val="a3"/>
            <w:color w:val="auto"/>
            <w:u w:val="none"/>
            <w:lang w:val="en-US"/>
          </w:rPr>
          <w:t>kubsu</w:t>
        </w:r>
        <w:r w:rsidRPr="0014647E">
          <w:rPr>
            <w:rStyle w:val="a3"/>
            <w:color w:val="auto"/>
            <w:u w:val="none"/>
          </w:rPr>
          <w:t>.</w:t>
        </w:r>
        <w:r w:rsidRPr="0014647E">
          <w:rPr>
            <w:rStyle w:val="a3"/>
            <w:color w:val="auto"/>
            <w:u w:val="none"/>
            <w:lang w:val="en-US"/>
          </w:rPr>
          <w:t>ru</w:t>
        </w:r>
      </w:hyperlink>
      <w:r w:rsidRPr="0014647E">
        <w:t xml:space="preserve">; </w:t>
      </w:r>
      <w:hyperlink r:id="rId9" w:history="1">
        <w:r w:rsidRPr="00155705">
          <w:rPr>
            <w:rStyle w:val="a3"/>
            <w:color w:val="auto"/>
            <w:u w:val="none"/>
            <w:lang w:val="en-US"/>
          </w:rPr>
          <w:t>http</w:t>
        </w:r>
        <w:r w:rsidRPr="00155705">
          <w:rPr>
            <w:rStyle w:val="a3"/>
            <w:color w:val="auto"/>
            <w:u w:val="none"/>
          </w:rPr>
          <w:t>://</w:t>
        </w:r>
        <w:r w:rsidRPr="00155705">
          <w:rPr>
            <w:rStyle w:val="a3"/>
            <w:color w:val="auto"/>
            <w:u w:val="none"/>
            <w:lang w:val="en-US"/>
          </w:rPr>
          <w:t>www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kubsu</w:t>
        </w:r>
        <w:r w:rsidRPr="00155705">
          <w:rPr>
            <w:rStyle w:val="a3"/>
            <w:color w:val="auto"/>
            <w:u w:val="none"/>
          </w:rPr>
          <w:t>.</w:t>
        </w:r>
        <w:r w:rsidRPr="00155705">
          <w:rPr>
            <w:rStyle w:val="a3"/>
            <w:color w:val="auto"/>
            <w:u w:val="none"/>
            <w:lang w:val="en-US"/>
          </w:rPr>
          <w:t>ru</w:t>
        </w:r>
      </w:hyperlink>
    </w:p>
    <w:p w:rsidR="00155705" w:rsidRPr="00155705" w:rsidRDefault="00155705" w:rsidP="00BF66F7">
      <w:pPr>
        <w:spacing w:line="360" w:lineRule="auto"/>
        <w:jc w:val="center"/>
        <w:rPr>
          <w:bCs/>
        </w:rPr>
      </w:pPr>
      <w:r w:rsidRPr="00155705">
        <w:rPr>
          <w:bCs/>
        </w:rPr>
        <w:t xml:space="preserve">ОКПО 02067847; ОГРН 102230192516; </w:t>
      </w:r>
      <w:r w:rsidRPr="00155705">
        <w:t>ИНН/КПП 2312038420/231201001</w:t>
      </w:r>
    </w:p>
    <w:p w:rsidR="00BF66F7" w:rsidRPr="00F93AC3" w:rsidRDefault="00155705" w:rsidP="00BB0F6B">
      <w:pPr>
        <w:spacing w:line="200" w:lineRule="exact"/>
        <w:contextualSpacing/>
        <w:jc w:val="center"/>
      </w:pPr>
      <w:r>
        <w:t>СПРАВКА</w:t>
      </w:r>
    </w:p>
    <w:p w:rsidR="00BF66F7" w:rsidRPr="000654EE" w:rsidRDefault="00BF66F7" w:rsidP="00BB0F6B">
      <w:pPr>
        <w:pStyle w:val="Style11"/>
        <w:widowControl/>
        <w:pBdr>
          <w:bottom w:val="thinThickSmallGap" w:sz="24" w:space="1" w:color="auto"/>
        </w:pBdr>
        <w:tabs>
          <w:tab w:val="left" w:pos="1195"/>
        </w:tabs>
        <w:spacing w:line="200" w:lineRule="exact"/>
        <w:contextualSpacing/>
        <w:jc w:val="both"/>
        <w:rPr>
          <w:rFonts w:eastAsia="Calibri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00" w:lineRule="exact"/>
        <w:contextualSpacing/>
        <w:jc w:val="both"/>
        <w:rPr>
          <w:rFonts w:eastAsia="Calibri"/>
          <w:u w:val="single"/>
          <w:lang w:eastAsia="en-US"/>
        </w:rPr>
      </w:pPr>
    </w:p>
    <w:p w:rsidR="00683211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  <w:r>
        <w:rPr>
          <w:rFonts w:ascii="Times New Roman" w:hAnsi="Times New Roman" w:cs="Times New Roman" w:eastAsia="Times New Roman"/>
          <w:sz w:val="24"/>
        </w:rPr>
        <w:t xml:space="preserve">от </w:t>
      </w:r>
      <w:r>
        <w:rPr>
          <w:rFonts w:ascii="Times New Roman" w:hAnsi="Times New Roman" w:cs="Times New Roman" w:eastAsia="Times New Roman"/>
          <w:sz w:val="24"/>
          <w:u w:val="single"/>
        </w:rPr>
        <w:t>«30» марта 2024 г.</w:t>
      </w:r>
      <w:r>
        <w:rPr>
          <w:rFonts w:ascii="Times New Roman" w:hAnsi="Times New Roman" w:cs="Times New Roman" w:eastAsia="Times New Roman"/>
          <w:sz w:val="24"/>
        </w:rPr>
        <w:t xml:space="preserve"> № </w:t>
      </w:r>
      <w:r>
        <w:rPr>
          <w:rFonts w:ascii="Times New Roman" w:hAnsi="Times New Roman" w:cs="Times New Roman" w:eastAsia="Times New Roman"/>
          <w:sz w:val="24"/>
          <w:u w:val="single"/>
        </w:rPr>
        <w:t>8188/06.07</w:t>
      </w:r>
    </w:p>
    <w:p w:rsidR="00683211" w:rsidRPr="00A20F1F" w:rsidRDefault="00683211" w:rsidP="00683211">
      <w:pPr>
        <w:pStyle w:val="Style11"/>
        <w:widowControl/>
        <w:tabs>
          <w:tab w:val="left" w:pos="1195"/>
        </w:tabs>
        <w:spacing w:line="276" w:lineRule="auto"/>
        <w:jc w:val="both"/>
        <w:rPr>
          <w:rFonts w:eastAsia="Calibri"/>
          <w:u w:val="single"/>
          <w:lang w:eastAsia="en-US"/>
        </w:rPr>
      </w:pPr>
    </w:p>
    <w:p w:rsidR="00683211" w:rsidRPr="00F75CE1" w:rsidRDefault="00683211" w:rsidP="00683211">
      <w:pPr>
        <w:rPr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Дана </w:t>
      </w:r>
      <w:r>
        <w:rPr>
          <w:rFonts w:ascii="Times New Roman" w:hAnsi="Times New Roman" w:cs="Times New Roman" w:eastAsia="Times New Roman"/>
          <w:sz w:val="28"/>
          <w:u w:val="single"/>
        </w:rPr>
        <w:t>Цветкову Кириллу Александровичу</w:t>
        <w:t>, 08.05.2004 г. рождения</w:t>
      </w:r>
    </w:p>
    <w:p w:rsidR="00137FE5" w:rsidRPr="00AC1C27" w:rsidRDefault="00683211" w:rsidP="00683211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в </w:t>
      </w:r>
      <w:r w:rsidR="00137FE5" w:rsidRPr="00AC1C27">
        <w:rPr>
          <w:sz w:val="28"/>
          <w:szCs w:val="28"/>
        </w:rPr>
        <w:t xml:space="preserve">том, что он(а) является студентом(кой) </w:t>
      </w:r>
      <w:r w:rsidR="009C51FE">
        <w:rPr>
          <w:sz w:val="28"/>
          <w:szCs w:val="28"/>
          <w:u w:val="single"/>
        </w:rPr>
        <w:t>4</w:t>
      </w:r>
      <w:r w:rsidR="00137FE5" w:rsidRPr="00AC1C27">
        <w:rPr>
          <w:sz w:val="28"/>
          <w:szCs w:val="28"/>
        </w:rPr>
        <w:t xml:space="preserve"> курса  </w:t>
      </w:r>
    </w:p>
    <w:p w:rsidR="00137FE5" w:rsidRPr="00137FE5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>факультета компьютерных технологий и прикладной математики</w:t>
      </w:r>
    </w:p>
    <w:p w:rsidR="00137FE5" w:rsidRPr="00137FE5" w:rsidRDefault="008D10D9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ФГБОУ   </w:t>
      </w:r>
      <w:proofErr w:type="gramStart"/>
      <w:r>
        <w:rPr>
          <w:sz w:val="28"/>
          <w:szCs w:val="28"/>
        </w:rPr>
        <w:t xml:space="preserve">ВО </w:t>
      </w:r>
      <w:r w:rsidRPr="008D10D9">
        <w:rPr>
          <w:sz w:val="28"/>
          <w:szCs w:val="28"/>
        </w:rPr>
        <w:t xml:space="preserve"> </w:t>
      </w:r>
      <w:r w:rsidR="00137FE5" w:rsidRPr="00137FE5">
        <w:rPr>
          <w:sz w:val="28"/>
          <w:szCs w:val="28"/>
        </w:rPr>
        <w:t>«</w:t>
      </w:r>
      <w:proofErr w:type="gramEnd"/>
      <w:r w:rsidR="00137FE5" w:rsidRPr="00137FE5">
        <w:rPr>
          <w:sz w:val="28"/>
          <w:szCs w:val="28"/>
        </w:rPr>
        <w:t>Кубанский   государственный   университет»    и    обучается</w:t>
      </w:r>
    </w:p>
    <w:p w:rsidR="00853EC7" w:rsidRDefault="00137FE5" w:rsidP="00466622">
      <w:pPr>
        <w:spacing w:before="120"/>
        <w:rPr>
          <w:sz w:val="28"/>
          <w:szCs w:val="28"/>
        </w:rPr>
      </w:pPr>
      <w:r w:rsidRPr="00137FE5">
        <w:rPr>
          <w:sz w:val="28"/>
          <w:szCs w:val="28"/>
        </w:rPr>
        <w:t xml:space="preserve">по направлению подготовки </w:t>
      </w:r>
      <w:r w:rsidR="00E36851" w:rsidRPr="00E36851">
        <w:rPr>
          <w:sz w:val="28"/>
          <w:szCs w:val="28"/>
        </w:rPr>
        <w:t xml:space="preserve">02.03.02 Фундаментальная информатика и </w:t>
      </w:r>
    </w:p>
    <w:p w:rsidR="00137FE5" w:rsidRDefault="00E36851" w:rsidP="00466622">
      <w:pPr>
        <w:spacing w:before="120"/>
        <w:rPr>
          <w:sz w:val="28"/>
          <w:szCs w:val="28"/>
        </w:rPr>
      </w:pPr>
      <w:r w:rsidRPr="00E36851">
        <w:rPr>
          <w:sz w:val="28"/>
          <w:szCs w:val="28"/>
        </w:rPr>
        <w:t>информационные технологии</w:t>
      </w:r>
      <w:r w:rsidR="00137FE5">
        <w:rPr>
          <w:sz w:val="28"/>
          <w:szCs w:val="28"/>
        </w:rPr>
        <w:t>,</w:t>
      </w:r>
    </w:p>
    <w:p w:rsidR="009157B0" w:rsidRDefault="009157B0" w:rsidP="00466622">
      <w:pPr>
        <w:spacing w:before="120"/>
        <w:rPr>
          <w:sz w:val="28"/>
          <w:szCs w:val="28"/>
        </w:rPr>
      </w:pPr>
      <w:r>
        <w:rPr>
          <w:sz w:val="28"/>
          <w:szCs w:val="28"/>
        </w:rPr>
        <w:t>очной формы обучения</w:t>
      </w:r>
      <w:r w:rsidR="00A51420">
        <w:rPr>
          <w:sz w:val="28"/>
          <w:szCs w:val="28"/>
        </w:rPr>
        <w:t>,</w:t>
      </w:r>
    </w:p>
    <w:p w:rsidR="0014647E" w:rsidRPr="00137FE5" w:rsidRDefault="0014647E" w:rsidP="00137FE5">
      <w:pPr>
        <w:spacing w:before="120" w:line="360" w:lineRule="auto"/>
        <w:ind w:right="-1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  <w:u w:val="single"/>
        </w:rPr>
        <w:t>бюджет.</w:t>
      </w:r>
    </w:p>
    <w:p w:rsidR="00137FE5" w:rsidRDefault="00137FE5" w:rsidP="00137FE5">
      <w:pPr>
        <w:ind w:right="-1"/>
        <w:jc w:val="both"/>
        <w:rPr>
          <w:sz w:val="28"/>
          <w:szCs w:val="28"/>
        </w:rPr>
      </w:pPr>
    </w:p>
    <w:p w:rsidR="00BC109D" w:rsidRDefault="00BC109D" w:rsidP="00BD6170">
      <w:pPr>
        <w:jc w:val="both"/>
        <w:rPr>
          <w:sz w:val="28"/>
          <w:szCs w:val="28"/>
          <w:u w:val="single"/>
        </w:rPr>
      </w:pPr>
      <w:r>
        <w:rPr>
          <w:rFonts w:ascii="Times New Roman" w:hAnsi="Times New Roman" w:cs="Times New Roman" w:eastAsia="Times New Roman"/>
          <w:sz w:val="28"/>
        </w:rPr>
        <w:t xml:space="preserve">Приказ о зачислении </w:t>
      </w:r>
      <w:r>
        <w:rPr>
          <w:rFonts w:ascii="Times New Roman" w:hAnsi="Times New Roman" w:cs="Times New Roman" w:eastAsia="Times New Roman"/>
          <w:sz w:val="28"/>
          <w:u w:val="single"/>
        </w:rPr>
        <w:t>от 24.08.2020 г. № 1230-ст</w:t>
      </w:r>
    </w:p>
    <w:p w:rsidR="0014647E" w:rsidRPr="00384A15" w:rsidRDefault="0014647E" w:rsidP="00BD6170">
      <w:pPr>
        <w:jc w:val="both"/>
        <w:rPr>
          <w:b/>
          <w:i/>
          <w:sz w:val="28"/>
          <w:szCs w:val="28"/>
        </w:rPr>
      </w:pPr>
      <w:r w:rsidRPr="00384A15">
        <w:rPr>
          <w:sz w:val="28"/>
          <w:szCs w:val="28"/>
        </w:rPr>
        <w:t>Начало обучения:</w:t>
      </w:r>
      <w:r w:rsidR="00F76865">
        <w:rPr>
          <w:sz w:val="28"/>
          <w:szCs w:val="28"/>
        </w:rPr>
        <w:t xml:space="preserve"> </w:t>
      </w:r>
      <w:r w:rsidRPr="00137FE5">
        <w:rPr>
          <w:sz w:val="28"/>
          <w:szCs w:val="28"/>
          <w:u w:val="single"/>
        </w:rPr>
        <w:t>«</w:t>
      </w:r>
      <w:r w:rsidR="00137FE5" w:rsidRPr="00137FE5">
        <w:rPr>
          <w:sz w:val="28"/>
          <w:szCs w:val="28"/>
          <w:u w:val="single"/>
        </w:rPr>
        <w:t>01</w:t>
      </w:r>
      <w:r w:rsidRPr="00137FE5">
        <w:rPr>
          <w:sz w:val="28"/>
          <w:szCs w:val="28"/>
          <w:u w:val="single"/>
        </w:rPr>
        <w:t xml:space="preserve">» </w:t>
      </w:r>
      <w:r w:rsidR="00137FE5" w:rsidRPr="00137FE5">
        <w:rPr>
          <w:sz w:val="28"/>
          <w:szCs w:val="28"/>
          <w:u w:val="single"/>
        </w:rPr>
        <w:t>сентября</w:t>
      </w:r>
      <w:r w:rsidRPr="00137FE5">
        <w:rPr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 w:eastAsia="Times New Roman"/>
          <w:sz w:val="28"/>
          <w:u w:val="single"/>
        </w:rPr>
        <w:t>2020 г.</w:t>
      </w:r>
    </w:p>
    <w:p w:rsidR="0014647E" w:rsidRDefault="0014647E" w:rsidP="00BD6170">
      <w:pPr>
        <w:jc w:val="both"/>
        <w:rPr>
          <w:sz w:val="28"/>
          <w:szCs w:val="28"/>
          <w:u w:val="single"/>
        </w:rPr>
      </w:pPr>
      <w:r w:rsidRPr="00384A15">
        <w:rPr>
          <w:sz w:val="28"/>
          <w:szCs w:val="28"/>
        </w:rPr>
        <w:t xml:space="preserve">Окончание обучения: </w:t>
      </w:r>
      <w:r w:rsidR="00BB5CA1">
        <w:rPr>
          <w:sz w:val="28"/>
          <w:szCs w:val="28"/>
          <w:u w:val="single"/>
        </w:rPr>
        <w:t>«31» августа 202</w:t>
      </w:r>
      <w:r w:rsidR="00C61C77">
        <w:rPr>
          <w:sz w:val="28"/>
          <w:szCs w:val="28"/>
          <w:u w:val="single"/>
          <w:lang w:val="en-US"/>
        </w:rPr>
        <w:t>4</w:t>
      </w:r>
      <w:r w:rsidR="00137FE5" w:rsidRPr="00137FE5">
        <w:rPr>
          <w:sz w:val="28"/>
          <w:szCs w:val="28"/>
          <w:u w:val="single"/>
        </w:rPr>
        <w:t xml:space="preserve"> г.</w:t>
      </w:r>
    </w:p>
    <w:p w:rsidR="00137FE5" w:rsidRDefault="00137FE5" w:rsidP="00BD6170">
      <w:pPr>
        <w:jc w:val="both"/>
        <w:rPr>
          <w:b/>
          <w:sz w:val="16"/>
          <w:szCs w:val="16"/>
        </w:rPr>
      </w:pPr>
    </w:p>
    <w:p w:rsidR="0014647E" w:rsidRDefault="00E36851" w:rsidP="00BD6170">
      <w:pPr>
        <w:jc w:val="both"/>
        <w:rPr>
          <w:sz w:val="28"/>
          <w:szCs w:val="28"/>
        </w:rPr>
      </w:pPr>
      <w:r w:rsidRPr="00E36851">
        <w:rPr>
          <w:sz w:val="28"/>
          <w:szCs w:val="28"/>
        </w:rPr>
        <w:t>Справка дана для представления по месту требования.</w:t>
      </w:r>
    </w:p>
    <w:p w:rsidR="00465B86" w:rsidRDefault="00465B86" w:rsidP="00BD6170">
      <w:pPr>
        <w:jc w:val="both"/>
        <w:rPr>
          <w:sz w:val="28"/>
          <w:szCs w:val="28"/>
        </w:rPr>
      </w:pPr>
    </w:p>
    <w:p w:rsidR="00465B86" w:rsidRPr="00465B86" w:rsidRDefault="00465B86" w:rsidP="00465B86">
      <w:pPr>
        <w:rPr>
          <w:sz w:val="28"/>
          <w:szCs w:val="28"/>
        </w:rPr>
      </w:pPr>
      <w:r w:rsidRPr="00465B86">
        <w:rPr>
          <w:sz w:val="28"/>
          <w:szCs w:val="28"/>
        </w:rPr>
        <w:t xml:space="preserve">Декан </w:t>
      </w:r>
      <w:proofErr w:type="gramStart"/>
      <w:r w:rsidRPr="00465B86">
        <w:rPr>
          <w:sz w:val="28"/>
          <w:szCs w:val="28"/>
        </w:rPr>
        <w:t>ФКТиПМ  _</w:t>
      </w:r>
      <w:proofErr w:type="gramEnd"/>
      <w:r w:rsidRPr="00465B86">
        <w:rPr>
          <w:sz w:val="28"/>
          <w:szCs w:val="28"/>
        </w:rPr>
        <w:t>_______________________________________ А.Д. Колотий</w:t>
      </w:r>
    </w:p>
    <w:p w:rsidR="00C16AA2" w:rsidRPr="00137FE5" w:rsidRDefault="00C16AA2" w:rsidP="00137FE5">
      <w:pPr>
        <w:jc w:val="both"/>
        <w:rPr>
          <w:sz w:val="28"/>
          <w:szCs w:val="28"/>
        </w:rPr>
      </w:pPr>
    </w:p>
    <w:p w:rsidR="00137FE5" w:rsidRPr="00137FE5" w:rsidRDefault="00137FE5" w:rsidP="00137FE5">
      <w:pPr>
        <w:jc w:val="both"/>
      </w:pPr>
      <w:r w:rsidRPr="00137FE5">
        <w:t>М.П.</w:t>
      </w:r>
    </w:p>
    <w:p w:rsidR="00137FE5" w:rsidRPr="00137FE5" w:rsidRDefault="00137FE5" w:rsidP="00137FE5">
      <w:pPr>
        <w:jc w:val="both"/>
      </w:pP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 xml:space="preserve">Ю.А. Проценко, </w:t>
      </w:r>
    </w:p>
    <w:p w:rsidR="00137FE5" w:rsidRPr="00137FE5" w:rsidRDefault="00137FE5" w:rsidP="00137FE5">
      <w:pPr>
        <w:jc w:val="both"/>
        <w:rPr>
          <w:u w:val="single"/>
        </w:rPr>
      </w:pPr>
      <w:r w:rsidRPr="00137FE5">
        <w:rPr>
          <w:u w:val="single"/>
        </w:rPr>
        <w:t>секретарь деканата</w:t>
      </w:r>
    </w:p>
    <w:p w:rsidR="00137FE5" w:rsidRPr="00137FE5" w:rsidRDefault="00137FE5" w:rsidP="00137FE5">
      <w:pPr>
        <w:jc w:val="both"/>
      </w:pPr>
    </w:p>
    <w:p w:rsidR="00107B3A" w:rsidRDefault="00137FE5" w:rsidP="00137FE5">
      <w:pPr>
        <w:jc w:val="both"/>
        <w:rPr>
          <w:u w:val="single"/>
        </w:rPr>
      </w:pPr>
      <w:r w:rsidRPr="00137FE5">
        <w:t xml:space="preserve">т. </w:t>
      </w:r>
      <w:r w:rsidRPr="00137FE5">
        <w:rPr>
          <w:u w:val="single"/>
        </w:rPr>
        <w:t>8(861)21-99-578</w:t>
      </w:r>
    </w:p>
    <w:p w:rsidR="00262CCD" w:rsidRDefault="00262CCD" w:rsidP="00137FE5">
      <w:pPr>
        <w:jc w:val="both"/>
        <w:rPr>
          <w:u w:val="single"/>
        </w:rPr>
      </w:pPr>
    </w:p>
    <w:p w:rsidR="00262CCD" w:rsidRPr="00137FE5" w:rsidRDefault="00262CCD" w:rsidP="00137FE5">
      <w:pPr>
        <w:jc w:val="both"/>
      </w:pPr>
    </w:p>
    <w:sectPr w:rsidR="00262CCD" w:rsidRPr="00137FE5" w:rsidSect="00BD6170">
      <w:pgSz w:w="11906" w:h="16838"/>
      <w:pgMar w:top="1135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68FD" w:rsidRDefault="004768FD" w:rsidP="00CB4EE1">
      <w:r>
        <w:separator/>
      </w:r>
    </w:p>
  </w:endnote>
  <w:endnote w:type="continuationSeparator" w:id="0">
    <w:p w:rsidR="004768FD" w:rsidRDefault="004768FD" w:rsidP="00CB4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68FD" w:rsidRDefault="004768FD" w:rsidP="00CB4EE1">
      <w:r>
        <w:separator/>
      </w:r>
    </w:p>
  </w:footnote>
  <w:footnote w:type="continuationSeparator" w:id="0">
    <w:p w:rsidR="004768FD" w:rsidRDefault="004768FD" w:rsidP="00CB4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8C0"/>
    <w:multiLevelType w:val="hybridMultilevel"/>
    <w:tmpl w:val="1ED679BA"/>
    <w:lvl w:ilvl="0" w:tplc="5BCC37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783DEA"/>
    <w:multiLevelType w:val="hybridMultilevel"/>
    <w:tmpl w:val="EB70D0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C3316"/>
    <w:multiLevelType w:val="hybridMultilevel"/>
    <w:tmpl w:val="A3C08DC8"/>
    <w:lvl w:ilvl="0" w:tplc="0419000F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3" w15:restartNumberingAfterBreak="0">
    <w:nsid w:val="0EC436EB"/>
    <w:multiLevelType w:val="hybridMultilevel"/>
    <w:tmpl w:val="05248A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2A6B9A"/>
    <w:multiLevelType w:val="hybridMultilevel"/>
    <w:tmpl w:val="8F9CE61C"/>
    <w:lvl w:ilvl="0" w:tplc="0419000F">
      <w:start w:val="1"/>
      <w:numFmt w:val="decimal"/>
      <w:lvlText w:val="%1."/>
      <w:lvlJc w:val="left"/>
      <w:pPr>
        <w:tabs>
          <w:tab w:val="num" w:pos="1220"/>
        </w:tabs>
        <w:ind w:left="12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40"/>
        </w:tabs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60"/>
        </w:tabs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80"/>
        </w:tabs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00"/>
        </w:tabs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20"/>
        </w:tabs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40"/>
        </w:tabs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60"/>
        </w:tabs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80"/>
        </w:tabs>
        <w:ind w:left="6980" w:hanging="180"/>
      </w:pPr>
    </w:lvl>
  </w:abstractNum>
  <w:abstractNum w:abstractNumId="5" w15:restartNumberingAfterBreak="0">
    <w:nsid w:val="16963837"/>
    <w:multiLevelType w:val="hybridMultilevel"/>
    <w:tmpl w:val="8474B7FA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6" w15:restartNumberingAfterBreak="0">
    <w:nsid w:val="172A65E0"/>
    <w:multiLevelType w:val="hybridMultilevel"/>
    <w:tmpl w:val="3E7C89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061BA1"/>
    <w:multiLevelType w:val="hybridMultilevel"/>
    <w:tmpl w:val="54C6BA2C"/>
    <w:lvl w:ilvl="0" w:tplc="0419000F">
      <w:start w:val="1"/>
      <w:numFmt w:val="decimal"/>
      <w:lvlText w:val="%1."/>
      <w:lvlJc w:val="left"/>
      <w:pPr>
        <w:tabs>
          <w:tab w:val="num" w:pos="1435"/>
        </w:tabs>
        <w:ind w:left="143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55"/>
        </w:tabs>
        <w:ind w:left="2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5"/>
        </w:tabs>
        <w:ind w:left="2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5"/>
        </w:tabs>
        <w:ind w:left="3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5"/>
        </w:tabs>
        <w:ind w:left="4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5"/>
        </w:tabs>
        <w:ind w:left="5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5"/>
        </w:tabs>
        <w:ind w:left="5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5"/>
        </w:tabs>
        <w:ind w:left="6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5"/>
        </w:tabs>
        <w:ind w:left="7195" w:hanging="180"/>
      </w:pPr>
    </w:lvl>
  </w:abstractNum>
  <w:abstractNum w:abstractNumId="8" w15:restartNumberingAfterBreak="0">
    <w:nsid w:val="20D302CE"/>
    <w:multiLevelType w:val="hybridMultilevel"/>
    <w:tmpl w:val="8772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07834"/>
    <w:multiLevelType w:val="hybridMultilevel"/>
    <w:tmpl w:val="602E3F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A50427"/>
    <w:multiLevelType w:val="hybridMultilevel"/>
    <w:tmpl w:val="147C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50530"/>
    <w:multiLevelType w:val="hybridMultilevel"/>
    <w:tmpl w:val="424E1BB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292E7FD4"/>
    <w:multiLevelType w:val="hybridMultilevel"/>
    <w:tmpl w:val="60B6BE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4727D8"/>
    <w:multiLevelType w:val="hybridMultilevel"/>
    <w:tmpl w:val="8342FB2C"/>
    <w:lvl w:ilvl="0" w:tplc="0419000F">
      <w:start w:val="1"/>
      <w:numFmt w:val="decimal"/>
      <w:lvlText w:val="%1."/>
      <w:lvlJc w:val="left"/>
      <w:pPr>
        <w:tabs>
          <w:tab w:val="num" w:pos="1925"/>
        </w:tabs>
        <w:ind w:left="192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645"/>
        </w:tabs>
        <w:ind w:left="26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365"/>
        </w:tabs>
        <w:ind w:left="33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85"/>
        </w:tabs>
        <w:ind w:left="40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05"/>
        </w:tabs>
        <w:ind w:left="48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25"/>
        </w:tabs>
        <w:ind w:left="55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245"/>
        </w:tabs>
        <w:ind w:left="62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965"/>
        </w:tabs>
        <w:ind w:left="69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85"/>
        </w:tabs>
        <w:ind w:left="7685" w:hanging="180"/>
      </w:pPr>
    </w:lvl>
  </w:abstractNum>
  <w:abstractNum w:abstractNumId="14" w15:restartNumberingAfterBreak="0">
    <w:nsid w:val="2CEE50F5"/>
    <w:multiLevelType w:val="hybridMultilevel"/>
    <w:tmpl w:val="225A52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145331"/>
    <w:multiLevelType w:val="hybridMultilevel"/>
    <w:tmpl w:val="9BD831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2CA1"/>
    <w:multiLevelType w:val="hybridMultilevel"/>
    <w:tmpl w:val="9B8CD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6F101A"/>
    <w:multiLevelType w:val="hybridMultilevel"/>
    <w:tmpl w:val="EA345BE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3DA5ED9"/>
    <w:multiLevelType w:val="hybridMultilevel"/>
    <w:tmpl w:val="EA4AA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8030C8"/>
    <w:multiLevelType w:val="hybridMultilevel"/>
    <w:tmpl w:val="3F180AEC"/>
    <w:lvl w:ilvl="0" w:tplc="041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0" w15:restartNumberingAfterBreak="0">
    <w:nsid w:val="3CBE1512"/>
    <w:multiLevelType w:val="hybridMultilevel"/>
    <w:tmpl w:val="2FD67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73684E"/>
    <w:multiLevelType w:val="hybridMultilevel"/>
    <w:tmpl w:val="AC2E09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2153A86"/>
    <w:multiLevelType w:val="hybridMultilevel"/>
    <w:tmpl w:val="BD2E1FC6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23" w15:restartNumberingAfterBreak="0">
    <w:nsid w:val="5335613C"/>
    <w:multiLevelType w:val="hybridMultilevel"/>
    <w:tmpl w:val="265CE3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5E403C"/>
    <w:multiLevelType w:val="singleLevel"/>
    <w:tmpl w:val="A4EA39A0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55EC79A9"/>
    <w:multiLevelType w:val="hybridMultilevel"/>
    <w:tmpl w:val="CF406E7A"/>
    <w:lvl w:ilvl="0" w:tplc="A6DAA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D67766F"/>
    <w:multiLevelType w:val="hybridMultilevel"/>
    <w:tmpl w:val="BA2E0E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3B31A1C"/>
    <w:multiLevelType w:val="hybridMultilevel"/>
    <w:tmpl w:val="97AADC06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28" w15:restartNumberingAfterBreak="0">
    <w:nsid w:val="63DD62EB"/>
    <w:multiLevelType w:val="hybridMultilevel"/>
    <w:tmpl w:val="26ACEA4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4EB68E4"/>
    <w:multiLevelType w:val="hybridMultilevel"/>
    <w:tmpl w:val="55C006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0543A8"/>
    <w:multiLevelType w:val="hybridMultilevel"/>
    <w:tmpl w:val="90CA02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6621532"/>
    <w:multiLevelType w:val="hybridMultilevel"/>
    <w:tmpl w:val="AC908B5A"/>
    <w:lvl w:ilvl="0" w:tplc="0419000F">
      <w:start w:val="1"/>
      <w:numFmt w:val="decimal"/>
      <w:lvlText w:val="%1."/>
      <w:lvlJc w:val="left"/>
      <w:pPr>
        <w:tabs>
          <w:tab w:val="num" w:pos="863"/>
        </w:tabs>
        <w:ind w:left="86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abstractNum w:abstractNumId="32" w15:restartNumberingAfterBreak="0">
    <w:nsid w:val="66B1726B"/>
    <w:multiLevelType w:val="hybridMultilevel"/>
    <w:tmpl w:val="ACB07A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8F14D3"/>
    <w:multiLevelType w:val="hybridMultilevel"/>
    <w:tmpl w:val="4F68E3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F67023"/>
    <w:multiLevelType w:val="hybridMultilevel"/>
    <w:tmpl w:val="A1D29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CC5E1E"/>
    <w:multiLevelType w:val="hybridMultilevel"/>
    <w:tmpl w:val="BB36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7251A46"/>
    <w:multiLevelType w:val="hybridMultilevel"/>
    <w:tmpl w:val="321A9C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78E657E"/>
    <w:multiLevelType w:val="hybridMultilevel"/>
    <w:tmpl w:val="C5980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B415EA"/>
    <w:multiLevelType w:val="hybridMultilevel"/>
    <w:tmpl w:val="D4789524"/>
    <w:lvl w:ilvl="0" w:tplc="0419000F">
      <w:start w:val="1"/>
      <w:numFmt w:val="decimal"/>
      <w:lvlText w:val="%1."/>
      <w:lvlJc w:val="left"/>
      <w:pPr>
        <w:tabs>
          <w:tab w:val="num" w:pos="1721"/>
        </w:tabs>
        <w:ind w:left="17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41"/>
        </w:tabs>
        <w:ind w:left="24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61"/>
        </w:tabs>
        <w:ind w:left="31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81"/>
        </w:tabs>
        <w:ind w:left="38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01"/>
        </w:tabs>
        <w:ind w:left="46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21"/>
        </w:tabs>
        <w:ind w:left="53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41"/>
        </w:tabs>
        <w:ind w:left="60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61"/>
        </w:tabs>
        <w:ind w:left="67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81"/>
        </w:tabs>
        <w:ind w:left="7481" w:hanging="180"/>
      </w:pPr>
    </w:lvl>
  </w:abstractNum>
  <w:abstractNum w:abstractNumId="39" w15:restartNumberingAfterBreak="0">
    <w:nsid w:val="7FB338C2"/>
    <w:multiLevelType w:val="hybridMultilevel"/>
    <w:tmpl w:val="5CCC89A8"/>
    <w:lvl w:ilvl="0" w:tplc="0419000F">
      <w:start w:val="1"/>
      <w:numFmt w:val="decimal"/>
      <w:lvlText w:val="%1."/>
      <w:lvlJc w:val="left"/>
      <w:pPr>
        <w:tabs>
          <w:tab w:val="num" w:pos="791"/>
        </w:tabs>
        <w:ind w:left="79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num w:numId="1" w16cid:durableId="1365977620">
    <w:abstractNumId w:val="15"/>
  </w:num>
  <w:num w:numId="2" w16cid:durableId="1599748366">
    <w:abstractNumId w:val="1"/>
  </w:num>
  <w:num w:numId="3" w16cid:durableId="1350139808">
    <w:abstractNumId w:val="7"/>
  </w:num>
  <w:num w:numId="4" w16cid:durableId="560602922">
    <w:abstractNumId w:val="36"/>
  </w:num>
  <w:num w:numId="5" w16cid:durableId="216746851">
    <w:abstractNumId w:val="35"/>
  </w:num>
  <w:num w:numId="6" w16cid:durableId="10881832">
    <w:abstractNumId w:val="10"/>
  </w:num>
  <w:num w:numId="7" w16cid:durableId="173226296">
    <w:abstractNumId w:val="30"/>
  </w:num>
  <w:num w:numId="8" w16cid:durableId="1277255030">
    <w:abstractNumId w:val="20"/>
  </w:num>
  <w:num w:numId="9" w16cid:durableId="1495337874">
    <w:abstractNumId w:val="39"/>
  </w:num>
  <w:num w:numId="10" w16cid:durableId="1620144391">
    <w:abstractNumId w:val="16"/>
  </w:num>
  <w:num w:numId="11" w16cid:durableId="759181960">
    <w:abstractNumId w:val="25"/>
  </w:num>
  <w:num w:numId="12" w16cid:durableId="1404837413">
    <w:abstractNumId w:val="29"/>
  </w:num>
  <w:num w:numId="13" w16cid:durableId="2146462672">
    <w:abstractNumId w:val="12"/>
  </w:num>
  <w:num w:numId="14" w16cid:durableId="2072537674">
    <w:abstractNumId w:val="38"/>
  </w:num>
  <w:num w:numId="15" w16cid:durableId="664210785">
    <w:abstractNumId w:val="17"/>
  </w:num>
  <w:num w:numId="16" w16cid:durableId="1223062687">
    <w:abstractNumId w:val="21"/>
  </w:num>
  <w:num w:numId="17" w16cid:durableId="288246889">
    <w:abstractNumId w:val="2"/>
  </w:num>
  <w:num w:numId="18" w16cid:durableId="1801874015">
    <w:abstractNumId w:val="3"/>
  </w:num>
  <w:num w:numId="19" w16cid:durableId="2122603316">
    <w:abstractNumId w:val="9"/>
  </w:num>
  <w:num w:numId="20" w16cid:durableId="1150563898">
    <w:abstractNumId w:val="32"/>
  </w:num>
  <w:num w:numId="21" w16cid:durableId="761683007">
    <w:abstractNumId w:val="33"/>
  </w:num>
  <w:num w:numId="22" w16cid:durableId="663507408">
    <w:abstractNumId w:val="27"/>
  </w:num>
  <w:num w:numId="23" w16cid:durableId="1744794801">
    <w:abstractNumId w:val="26"/>
  </w:num>
  <w:num w:numId="24" w16cid:durableId="75901150">
    <w:abstractNumId w:val="4"/>
  </w:num>
  <w:num w:numId="25" w16cid:durableId="758256023">
    <w:abstractNumId w:val="13"/>
  </w:num>
  <w:num w:numId="26" w16cid:durableId="158352974">
    <w:abstractNumId w:val="31"/>
  </w:num>
  <w:num w:numId="27" w16cid:durableId="407772703">
    <w:abstractNumId w:val="22"/>
  </w:num>
  <w:num w:numId="28" w16cid:durableId="2082435593">
    <w:abstractNumId w:val="24"/>
  </w:num>
  <w:num w:numId="29" w16cid:durableId="1342007245">
    <w:abstractNumId w:val="6"/>
  </w:num>
  <w:num w:numId="30" w16cid:durableId="763262282">
    <w:abstractNumId w:val="28"/>
  </w:num>
  <w:num w:numId="31" w16cid:durableId="2137209620">
    <w:abstractNumId w:val="18"/>
  </w:num>
  <w:num w:numId="32" w16cid:durableId="914246602">
    <w:abstractNumId w:val="19"/>
  </w:num>
  <w:num w:numId="33" w16cid:durableId="539169328">
    <w:abstractNumId w:val="23"/>
  </w:num>
  <w:num w:numId="34" w16cid:durableId="622737330">
    <w:abstractNumId w:val="14"/>
  </w:num>
  <w:num w:numId="35" w16cid:durableId="1202551107">
    <w:abstractNumId w:val="5"/>
  </w:num>
  <w:num w:numId="36" w16cid:durableId="2130857513">
    <w:abstractNumId w:val="34"/>
  </w:num>
  <w:num w:numId="37" w16cid:durableId="1937250762">
    <w:abstractNumId w:val="37"/>
  </w:num>
  <w:num w:numId="38" w16cid:durableId="711463798">
    <w:abstractNumId w:val="8"/>
  </w:num>
  <w:num w:numId="39" w16cid:durableId="596983120">
    <w:abstractNumId w:val="11"/>
  </w:num>
  <w:num w:numId="40" w16cid:durableId="82148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47E"/>
    <w:rsid w:val="0000199D"/>
    <w:rsid w:val="000026B2"/>
    <w:rsid w:val="0000390A"/>
    <w:rsid w:val="00004207"/>
    <w:rsid w:val="000047FB"/>
    <w:rsid w:val="00005286"/>
    <w:rsid w:val="00005946"/>
    <w:rsid w:val="00005DDE"/>
    <w:rsid w:val="000060F8"/>
    <w:rsid w:val="00007404"/>
    <w:rsid w:val="000102E3"/>
    <w:rsid w:val="00012B58"/>
    <w:rsid w:val="00014DBC"/>
    <w:rsid w:val="00017A43"/>
    <w:rsid w:val="00017B98"/>
    <w:rsid w:val="00020459"/>
    <w:rsid w:val="0002279E"/>
    <w:rsid w:val="0002448E"/>
    <w:rsid w:val="00024982"/>
    <w:rsid w:val="00025C25"/>
    <w:rsid w:val="000260E8"/>
    <w:rsid w:val="000274A3"/>
    <w:rsid w:val="00027AD0"/>
    <w:rsid w:val="00030871"/>
    <w:rsid w:val="00033CBC"/>
    <w:rsid w:val="00034BB1"/>
    <w:rsid w:val="000368A9"/>
    <w:rsid w:val="00037AEA"/>
    <w:rsid w:val="000422FD"/>
    <w:rsid w:val="000427A4"/>
    <w:rsid w:val="00042A31"/>
    <w:rsid w:val="000469EF"/>
    <w:rsid w:val="00046D72"/>
    <w:rsid w:val="0004758C"/>
    <w:rsid w:val="000479B9"/>
    <w:rsid w:val="00051721"/>
    <w:rsid w:val="00051AD5"/>
    <w:rsid w:val="000543F9"/>
    <w:rsid w:val="000547BA"/>
    <w:rsid w:val="000547D9"/>
    <w:rsid w:val="00054F41"/>
    <w:rsid w:val="00055CF4"/>
    <w:rsid w:val="000561F0"/>
    <w:rsid w:val="00057703"/>
    <w:rsid w:val="00061159"/>
    <w:rsid w:val="000612B2"/>
    <w:rsid w:val="00061434"/>
    <w:rsid w:val="00061531"/>
    <w:rsid w:val="000622B4"/>
    <w:rsid w:val="00062D6F"/>
    <w:rsid w:val="00063395"/>
    <w:rsid w:val="0006392E"/>
    <w:rsid w:val="000647A8"/>
    <w:rsid w:val="000654EE"/>
    <w:rsid w:val="0006668A"/>
    <w:rsid w:val="0006691B"/>
    <w:rsid w:val="00067E4A"/>
    <w:rsid w:val="00070EED"/>
    <w:rsid w:val="000727BF"/>
    <w:rsid w:val="00073542"/>
    <w:rsid w:val="00073837"/>
    <w:rsid w:val="0007387E"/>
    <w:rsid w:val="00076378"/>
    <w:rsid w:val="000775C4"/>
    <w:rsid w:val="000775F1"/>
    <w:rsid w:val="00077D61"/>
    <w:rsid w:val="00077F8D"/>
    <w:rsid w:val="00081159"/>
    <w:rsid w:val="00081541"/>
    <w:rsid w:val="00081FBF"/>
    <w:rsid w:val="000833BE"/>
    <w:rsid w:val="00083440"/>
    <w:rsid w:val="00083A8B"/>
    <w:rsid w:val="00084645"/>
    <w:rsid w:val="00084705"/>
    <w:rsid w:val="000847B6"/>
    <w:rsid w:val="000852DB"/>
    <w:rsid w:val="0008665C"/>
    <w:rsid w:val="000873DD"/>
    <w:rsid w:val="00087906"/>
    <w:rsid w:val="00090C48"/>
    <w:rsid w:val="00090F97"/>
    <w:rsid w:val="00091497"/>
    <w:rsid w:val="000916EC"/>
    <w:rsid w:val="00092C78"/>
    <w:rsid w:val="000935E7"/>
    <w:rsid w:val="0009366D"/>
    <w:rsid w:val="0009395D"/>
    <w:rsid w:val="00094879"/>
    <w:rsid w:val="000A058D"/>
    <w:rsid w:val="000A0821"/>
    <w:rsid w:val="000A1A67"/>
    <w:rsid w:val="000A27BE"/>
    <w:rsid w:val="000A3C68"/>
    <w:rsid w:val="000A3CE7"/>
    <w:rsid w:val="000A46B2"/>
    <w:rsid w:val="000A46DF"/>
    <w:rsid w:val="000A556D"/>
    <w:rsid w:val="000A636B"/>
    <w:rsid w:val="000A68EA"/>
    <w:rsid w:val="000A7551"/>
    <w:rsid w:val="000B0242"/>
    <w:rsid w:val="000B165B"/>
    <w:rsid w:val="000B1921"/>
    <w:rsid w:val="000B2615"/>
    <w:rsid w:val="000B2FEF"/>
    <w:rsid w:val="000B5020"/>
    <w:rsid w:val="000B7641"/>
    <w:rsid w:val="000B76F8"/>
    <w:rsid w:val="000B7841"/>
    <w:rsid w:val="000C149A"/>
    <w:rsid w:val="000C4AC8"/>
    <w:rsid w:val="000C5049"/>
    <w:rsid w:val="000C58CE"/>
    <w:rsid w:val="000C5F12"/>
    <w:rsid w:val="000C5FED"/>
    <w:rsid w:val="000C65C9"/>
    <w:rsid w:val="000C7C2A"/>
    <w:rsid w:val="000C7D59"/>
    <w:rsid w:val="000D0AED"/>
    <w:rsid w:val="000D2ACB"/>
    <w:rsid w:val="000D2D0F"/>
    <w:rsid w:val="000D4394"/>
    <w:rsid w:val="000D43C8"/>
    <w:rsid w:val="000D4C2F"/>
    <w:rsid w:val="000D4D90"/>
    <w:rsid w:val="000D544A"/>
    <w:rsid w:val="000D5C58"/>
    <w:rsid w:val="000D75C3"/>
    <w:rsid w:val="000D7CB0"/>
    <w:rsid w:val="000E0901"/>
    <w:rsid w:val="000E0BFD"/>
    <w:rsid w:val="000E281A"/>
    <w:rsid w:val="000E3476"/>
    <w:rsid w:val="000E37A5"/>
    <w:rsid w:val="000E44A9"/>
    <w:rsid w:val="000E46E8"/>
    <w:rsid w:val="000E5047"/>
    <w:rsid w:val="000E7B16"/>
    <w:rsid w:val="000E7FF7"/>
    <w:rsid w:val="000F0F7C"/>
    <w:rsid w:val="000F1313"/>
    <w:rsid w:val="000F1551"/>
    <w:rsid w:val="000F195C"/>
    <w:rsid w:val="000F1E02"/>
    <w:rsid w:val="000F24C6"/>
    <w:rsid w:val="000F45D0"/>
    <w:rsid w:val="000F4B65"/>
    <w:rsid w:val="000F4E88"/>
    <w:rsid w:val="000F6AFE"/>
    <w:rsid w:val="000F7B49"/>
    <w:rsid w:val="001007F3"/>
    <w:rsid w:val="00100CF7"/>
    <w:rsid w:val="00105B2A"/>
    <w:rsid w:val="001068A1"/>
    <w:rsid w:val="00107542"/>
    <w:rsid w:val="0010767D"/>
    <w:rsid w:val="00107839"/>
    <w:rsid w:val="00107967"/>
    <w:rsid w:val="00107B3A"/>
    <w:rsid w:val="00110848"/>
    <w:rsid w:val="001115E7"/>
    <w:rsid w:val="00111C19"/>
    <w:rsid w:val="00115B01"/>
    <w:rsid w:val="0011684E"/>
    <w:rsid w:val="00116EA0"/>
    <w:rsid w:val="001174B2"/>
    <w:rsid w:val="001237B3"/>
    <w:rsid w:val="00124BED"/>
    <w:rsid w:val="0012528A"/>
    <w:rsid w:val="001252AF"/>
    <w:rsid w:val="00126B62"/>
    <w:rsid w:val="00126C53"/>
    <w:rsid w:val="00126CD6"/>
    <w:rsid w:val="00126D7A"/>
    <w:rsid w:val="00127601"/>
    <w:rsid w:val="001300C3"/>
    <w:rsid w:val="00130353"/>
    <w:rsid w:val="00130D37"/>
    <w:rsid w:val="001314C8"/>
    <w:rsid w:val="00131B98"/>
    <w:rsid w:val="00131EC7"/>
    <w:rsid w:val="001323D6"/>
    <w:rsid w:val="00132812"/>
    <w:rsid w:val="001329F0"/>
    <w:rsid w:val="001332A4"/>
    <w:rsid w:val="001338F4"/>
    <w:rsid w:val="00134720"/>
    <w:rsid w:val="001348A4"/>
    <w:rsid w:val="00134EB1"/>
    <w:rsid w:val="001352BD"/>
    <w:rsid w:val="00135746"/>
    <w:rsid w:val="00135D48"/>
    <w:rsid w:val="00137FE5"/>
    <w:rsid w:val="00143443"/>
    <w:rsid w:val="00143750"/>
    <w:rsid w:val="00143B0D"/>
    <w:rsid w:val="0014427D"/>
    <w:rsid w:val="001448D0"/>
    <w:rsid w:val="00144D4A"/>
    <w:rsid w:val="00144EF9"/>
    <w:rsid w:val="0014647E"/>
    <w:rsid w:val="001471A2"/>
    <w:rsid w:val="00147497"/>
    <w:rsid w:val="00147B43"/>
    <w:rsid w:val="00151192"/>
    <w:rsid w:val="0015148C"/>
    <w:rsid w:val="001527D1"/>
    <w:rsid w:val="00153140"/>
    <w:rsid w:val="00153C17"/>
    <w:rsid w:val="001541A3"/>
    <w:rsid w:val="00154D86"/>
    <w:rsid w:val="0015549A"/>
    <w:rsid w:val="00155705"/>
    <w:rsid w:val="00156486"/>
    <w:rsid w:val="00157644"/>
    <w:rsid w:val="00161270"/>
    <w:rsid w:val="001629A5"/>
    <w:rsid w:val="00164B4F"/>
    <w:rsid w:val="00164DF9"/>
    <w:rsid w:val="0017039D"/>
    <w:rsid w:val="001706FE"/>
    <w:rsid w:val="00170D7F"/>
    <w:rsid w:val="00170F95"/>
    <w:rsid w:val="00171149"/>
    <w:rsid w:val="00171772"/>
    <w:rsid w:val="00171D3B"/>
    <w:rsid w:val="00172B54"/>
    <w:rsid w:val="001734DC"/>
    <w:rsid w:val="0017378F"/>
    <w:rsid w:val="00174A79"/>
    <w:rsid w:val="00174E6B"/>
    <w:rsid w:val="00175AC9"/>
    <w:rsid w:val="00176DE7"/>
    <w:rsid w:val="001774AD"/>
    <w:rsid w:val="00177F82"/>
    <w:rsid w:val="00180D53"/>
    <w:rsid w:val="001815FE"/>
    <w:rsid w:val="00183FB9"/>
    <w:rsid w:val="001849BA"/>
    <w:rsid w:val="00185A35"/>
    <w:rsid w:val="00185E9E"/>
    <w:rsid w:val="00185F4A"/>
    <w:rsid w:val="00185F90"/>
    <w:rsid w:val="001863D3"/>
    <w:rsid w:val="00187134"/>
    <w:rsid w:val="00187A98"/>
    <w:rsid w:val="001915FC"/>
    <w:rsid w:val="00193ED6"/>
    <w:rsid w:val="00194B0D"/>
    <w:rsid w:val="00195137"/>
    <w:rsid w:val="00195881"/>
    <w:rsid w:val="001968B7"/>
    <w:rsid w:val="00196D7F"/>
    <w:rsid w:val="001972A6"/>
    <w:rsid w:val="001A01FE"/>
    <w:rsid w:val="001A041B"/>
    <w:rsid w:val="001A09DD"/>
    <w:rsid w:val="001A19EB"/>
    <w:rsid w:val="001A1EF4"/>
    <w:rsid w:val="001A219A"/>
    <w:rsid w:val="001A279B"/>
    <w:rsid w:val="001A2ED7"/>
    <w:rsid w:val="001A37B5"/>
    <w:rsid w:val="001A3983"/>
    <w:rsid w:val="001A51A6"/>
    <w:rsid w:val="001A53BE"/>
    <w:rsid w:val="001A6225"/>
    <w:rsid w:val="001A6C77"/>
    <w:rsid w:val="001A72AE"/>
    <w:rsid w:val="001A7EF7"/>
    <w:rsid w:val="001B0044"/>
    <w:rsid w:val="001B0403"/>
    <w:rsid w:val="001B0610"/>
    <w:rsid w:val="001B0FBF"/>
    <w:rsid w:val="001B2A13"/>
    <w:rsid w:val="001B2C29"/>
    <w:rsid w:val="001B325F"/>
    <w:rsid w:val="001B3345"/>
    <w:rsid w:val="001B3995"/>
    <w:rsid w:val="001B6987"/>
    <w:rsid w:val="001B6DF7"/>
    <w:rsid w:val="001B7538"/>
    <w:rsid w:val="001B77EA"/>
    <w:rsid w:val="001C09C4"/>
    <w:rsid w:val="001C1DBB"/>
    <w:rsid w:val="001C2D94"/>
    <w:rsid w:val="001C3C8A"/>
    <w:rsid w:val="001C42DD"/>
    <w:rsid w:val="001C47EE"/>
    <w:rsid w:val="001C47EF"/>
    <w:rsid w:val="001C4C10"/>
    <w:rsid w:val="001C5A85"/>
    <w:rsid w:val="001C5F12"/>
    <w:rsid w:val="001C61D4"/>
    <w:rsid w:val="001C6685"/>
    <w:rsid w:val="001C7B61"/>
    <w:rsid w:val="001D2967"/>
    <w:rsid w:val="001D34D1"/>
    <w:rsid w:val="001D35B8"/>
    <w:rsid w:val="001D3607"/>
    <w:rsid w:val="001D3F5F"/>
    <w:rsid w:val="001D47CB"/>
    <w:rsid w:val="001D5E3C"/>
    <w:rsid w:val="001D6581"/>
    <w:rsid w:val="001D7963"/>
    <w:rsid w:val="001D7D3C"/>
    <w:rsid w:val="001D7D71"/>
    <w:rsid w:val="001D7F79"/>
    <w:rsid w:val="001E0360"/>
    <w:rsid w:val="001E0501"/>
    <w:rsid w:val="001E2B23"/>
    <w:rsid w:val="001E38DE"/>
    <w:rsid w:val="001E391B"/>
    <w:rsid w:val="001E4B8B"/>
    <w:rsid w:val="001F323F"/>
    <w:rsid w:val="001F392C"/>
    <w:rsid w:val="001F40B2"/>
    <w:rsid w:val="001F50D5"/>
    <w:rsid w:val="001F5119"/>
    <w:rsid w:val="001F720B"/>
    <w:rsid w:val="001F73B8"/>
    <w:rsid w:val="001F7CD7"/>
    <w:rsid w:val="00200861"/>
    <w:rsid w:val="00201720"/>
    <w:rsid w:val="002017C5"/>
    <w:rsid w:val="002019F7"/>
    <w:rsid w:val="00204173"/>
    <w:rsid w:val="0020426E"/>
    <w:rsid w:val="00205BC6"/>
    <w:rsid w:val="00206395"/>
    <w:rsid w:val="0020651D"/>
    <w:rsid w:val="002069CA"/>
    <w:rsid w:val="00206B94"/>
    <w:rsid w:val="002072EE"/>
    <w:rsid w:val="00207A7E"/>
    <w:rsid w:val="00210761"/>
    <w:rsid w:val="00210919"/>
    <w:rsid w:val="002119BF"/>
    <w:rsid w:val="00212A67"/>
    <w:rsid w:val="002133D6"/>
    <w:rsid w:val="00214151"/>
    <w:rsid w:val="002147B7"/>
    <w:rsid w:val="00214904"/>
    <w:rsid w:val="0021719A"/>
    <w:rsid w:val="00217DE8"/>
    <w:rsid w:val="00221071"/>
    <w:rsid w:val="00222CF1"/>
    <w:rsid w:val="00222DFD"/>
    <w:rsid w:val="00223170"/>
    <w:rsid w:val="0022392C"/>
    <w:rsid w:val="0022620B"/>
    <w:rsid w:val="0022771F"/>
    <w:rsid w:val="002278F3"/>
    <w:rsid w:val="00230449"/>
    <w:rsid w:val="002311E9"/>
    <w:rsid w:val="00231735"/>
    <w:rsid w:val="0023418F"/>
    <w:rsid w:val="00236A2A"/>
    <w:rsid w:val="00237902"/>
    <w:rsid w:val="00237A0A"/>
    <w:rsid w:val="00241C02"/>
    <w:rsid w:val="00242CC4"/>
    <w:rsid w:val="00243A99"/>
    <w:rsid w:val="00244DB7"/>
    <w:rsid w:val="00244EBB"/>
    <w:rsid w:val="00246580"/>
    <w:rsid w:val="002465DB"/>
    <w:rsid w:val="002474D6"/>
    <w:rsid w:val="00247EA5"/>
    <w:rsid w:val="002501DE"/>
    <w:rsid w:val="0025143B"/>
    <w:rsid w:val="00251F15"/>
    <w:rsid w:val="002528C1"/>
    <w:rsid w:val="0025398A"/>
    <w:rsid w:val="00253D15"/>
    <w:rsid w:val="0025400B"/>
    <w:rsid w:val="00254285"/>
    <w:rsid w:val="002545FA"/>
    <w:rsid w:val="00255382"/>
    <w:rsid w:val="002555ED"/>
    <w:rsid w:val="0025625A"/>
    <w:rsid w:val="0025676D"/>
    <w:rsid w:val="00257113"/>
    <w:rsid w:val="00257175"/>
    <w:rsid w:val="00257447"/>
    <w:rsid w:val="00257CEA"/>
    <w:rsid w:val="00260359"/>
    <w:rsid w:val="0026078A"/>
    <w:rsid w:val="002609B5"/>
    <w:rsid w:val="00260A50"/>
    <w:rsid w:val="00260A52"/>
    <w:rsid w:val="0026224A"/>
    <w:rsid w:val="0026241C"/>
    <w:rsid w:val="00262CCD"/>
    <w:rsid w:val="00262D7A"/>
    <w:rsid w:val="002635DB"/>
    <w:rsid w:val="002638D7"/>
    <w:rsid w:val="00264AB4"/>
    <w:rsid w:val="00265C65"/>
    <w:rsid w:val="002670EB"/>
    <w:rsid w:val="00270160"/>
    <w:rsid w:val="002702E6"/>
    <w:rsid w:val="00271523"/>
    <w:rsid w:val="00271879"/>
    <w:rsid w:val="002724AD"/>
    <w:rsid w:val="002735F3"/>
    <w:rsid w:val="00273805"/>
    <w:rsid w:val="00274A5E"/>
    <w:rsid w:val="002752F5"/>
    <w:rsid w:val="002760FA"/>
    <w:rsid w:val="002764ED"/>
    <w:rsid w:val="00277237"/>
    <w:rsid w:val="0028035F"/>
    <w:rsid w:val="00280A1A"/>
    <w:rsid w:val="002813A8"/>
    <w:rsid w:val="00281723"/>
    <w:rsid w:val="00281A31"/>
    <w:rsid w:val="00282199"/>
    <w:rsid w:val="00283857"/>
    <w:rsid w:val="00284814"/>
    <w:rsid w:val="00287F54"/>
    <w:rsid w:val="00290D14"/>
    <w:rsid w:val="002932DC"/>
    <w:rsid w:val="00294647"/>
    <w:rsid w:val="00295AAA"/>
    <w:rsid w:val="00296022"/>
    <w:rsid w:val="002973D9"/>
    <w:rsid w:val="002974BB"/>
    <w:rsid w:val="00297B33"/>
    <w:rsid w:val="002A0F37"/>
    <w:rsid w:val="002A1F3F"/>
    <w:rsid w:val="002A2F81"/>
    <w:rsid w:val="002A3974"/>
    <w:rsid w:val="002A4844"/>
    <w:rsid w:val="002A4A66"/>
    <w:rsid w:val="002A5AFD"/>
    <w:rsid w:val="002A5FC9"/>
    <w:rsid w:val="002A66A7"/>
    <w:rsid w:val="002B0D69"/>
    <w:rsid w:val="002B27DC"/>
    <w:rsid w:val="002B32D5"/>
    <w:rsid w:val="002B3DB7"/>
    <w:rsid w:val="002B48F3"/>
    <w:rsid w:val="002B5F5E"/>
    <w:rsid w:val="002C0D2D"/>
    <w:rsid w:val="002C355F"/>
    <w:rsid w:val="002C3686"/>
    <w:rsid w:val="002C3BFD"/>
    <w:rsid w:val="002C6476"/>
    <w:rsid w:val="002C7226"/>
    <w:rsid w:val="002D0166"/>
    <w:rsid w:val="002D05E8"/>
    <w:rsid w:val="002D0B6A"/>
    <w:rsid w:val="002D1386"/>
    <w:rsid w:val="002D242B"/>
    <w:rsid w:val="002D2BF8"/>
    <w:rsid w:val="002D368A"/>
    <w:rsid w:val="002D37C7"/>
    <w:rsid w:val="002D390B"/>
    <w:rsid w:val="002D3DF7"/>
    <w:rsid w:val="002D58D2"/>
    <w:rsid w:val="002D5937"/>
    <w:rsid w:val="002D5C2C"/>
    <w:rsid w:val="002D6574"/>
    <w:rsid w:val="002D6CF9"/>
    <w:rsid w:val="002D711A"/>
    <w:rsid w:val="002D7D06"/>
    <w:rsid w:val="002D7D94"/>
    <w:rsid w:val="002E2165"/>
    <w:rsid w:val="002E217D"/>
    <w:rsid w:val="002E2691"/>
    <w:rsid w:val="002E2A97"/>
    <w:rsid w:val="002E3F2F"/>
    <w:rsid w:val="002E4441"/>
    <w:rsid w:val="002E44B5"/>
    <w:rsid w:val="002E46F8"/>
    <w:rsid w:val="002E4CF5"/>
    <w:rsid w:val="002E62B2"/>
    <w:rsid w:val="002E6C37"/>
    <w:rsid w:val="002E7BB2"/>
    <w:rsid w:val="002F011A"/>
    <w:rsid w:val="002F1460"/>
    <w:rsid w:val="002F1D92"/>
    <w:rsid w:val="002F20E8"/>
    <w:rsid w:val="002F2E30"/>
    <w:rsid w:val="002F3065"/>
    <w:rsid w:val="002F4767"/>
    <w:rsid w:val="002F5623"/>
    <w:rsid w:val="002F5A21"/>
    <w:rsid w:val="002F6B20"/>
    <w:rsid w:val="003030BF"/>
    <w:rsid w:val="0030367A"/>
    <w:rsid w:val="00303BC0"/>
    <w:rsid w:val="0030486E"/>
    <w:rsid w:val="00306320"/>
    <w:rsid w:val="00310205"/>
    <w:rsid w:val="00310A62"/>
    <w:rsid w:val="00311581"/>
    <w:rsid w:val="00312D75"/>
    <w:rsid w:val="00313551"/>
    <w:rsid w:val="003167B7"/>
    <w:rsid w:val="003167F5"/>
    <w:rsid w:val="00317AB8"/>
    <w:rsid w:val="0032024A"/>
    <w:rsid w:val="0032025F"/>
    <w:rsid w:val="003208C0"/>
    <w:rsid w:val="003214E2"/>
    <w:rsid w:val="00321520"/>
    <w:rsid w:val="00321599"/>
    <w:rsid w:val="0032180C"/>
    <w:rsid w:val="0032197C"/>
    <w:rsid w:val="00321F2E"/>
    <w:rsid w:val="00324400"/>
    <w:rsid w:val="003252D5"/>
    <w:rsid w:val="00326FA5"/>
    <w:rsid w:val="00327A79"/>
    <w:rsid w:val="00330142"/>
    <w:rsid w:val="00330B76"/>
    <w:rsid w:val="003312DC"/>
    <w:rsid w:val="003328E9"/>
    <w:rsid w:val="00332969"/>
    <w:rsid w:val="00333BA7"/>
    <w:rsid w:val="003342A7"/>
    <w:rsid w:val="0033471A"/>
    <w:rsid w:val="0033663E"/>
    <w:rsid w:val="00336978"/>
    <w:rsid w:val="0033702C"/>
    <w:rsid w:val="0034094F"/>
    <w:rsid w:val="00340DCE"/>
    <w:rsid w:val="0034137A"/>
    <w:rsid w:val="0034420D"/>
    <w:rsid w:val="003445E4"/>
    <w:rsid w:val="00344A31"/>
    <w:rsid w:val="0034598F"/>
    <w:rsid w:val="003476D8"/>
    <w:rsid w:val="003514E7"/>
    <w:rsid w:val="0035287C"/>
    <w:rsid w:val="003533AE"/>
    <w:rsid w:val="00354466"/>
    <w:rsid w:val="00354C4A"/>
    <w:rsid w:val="00354CB0"/>
    <w:rsid w:val="003552EA"/>
    <w:rsid w:val="003556E3"/>
    <w:rsid w:val="003559E8"/>
    <w:rsid w:val="003568F0"/>
    <w:rsid w:val="00357BF5"/>
    <w:rsid w:val="00361BCF"/>
    <w:rsid w:val="003620D7"/>
    <w:rsid w:val="00362CD8"/>
    <w:rsid w:val="00363D7E"/>
    <w:rsid w:val="00364D13"/>
    <w:rsid w:val="003665D3"/>
    <w:rsid w:val="00366EA8"/>
    <w:rsid w:val="00367E5F"/>
    <w:rsid w:val="00370E8B"/>
    <w:rsid w:val="0037208F"/>
    <w:rsid w:val="003722E5"/>
    <w:rsid w:val="00372CF0"/>
    <w:rsid w:val="00372E8A"/>
    <w:rsid w:val="0037382F"/>
    <w:rsid w:val="00373D41"/>
    <w:rsid w:val="003760FF"/>
    <w:rsid w:val="003762C5"/>
    <w:rsid w:val="00376D30"/>
    <w:rsid w:val="00377922"/>
    <w:rsid w:val="00381643"/>
    <w:rsid w:val="00381B0B"/>
    <w:rsid w:val="00381B1D"/>
    <w:rsid w:val="00382A0F"/>
    <w:rsid w:val="00384254"/>
    <w:rsid w:val="00385D2B"/>
    <w:rsid w:val="00385F25"/>
    <w:rsid w:val="00387407"/>
    <w:rsid w:val="00390BF7"/>
    <w:rsid w:val="003924A2"/>
    <w:rsid w:val="003927D7"/>
    <w:rsid w:val="00392F30"/>
    <w:rsid w:val="00394368"/>
    <w:rsid w:val="003959E4"/>
    <w:rsid w:val="003A1065"/>
    <w:rsid w:val="003A3C76"/>
    <w:rsid w:val="003A4325"/>
    <w:rsid w:val="003A446E"/>
    <w:rsid w:val="003A4AFD"/>
    <w:rsid w:val="003A58BC"/>
    <w:rsid w:val="003A6A34"/>
    <w:rsid w:val="003A6CC8"/>
    <w:rsid w:val="003A71AE"/>
    <w:rsid w:val="003B16E9"/>
    <w:rsid w:val="003B335E"/>
    <w:rsid w:val="003B4429"/>
    <w:rsid w:val="003B4E2C"/>
    <w:rsid w:val="003B4E96"/>
    <w:rsid w:val="003B4FC6"/>
    <w:rsid w:val="003B516F"/>
    <w:rsid w:val="003B62D5"/>
    <w:rsid w:val="003B7D15"/>
    <w:rsid w:val="003C110C"/>
    <w:rsid w:val="003C2831"/>
    <w:rsid w:val="003C2CD7"/>
    <w:rsid w:val="003C2E2C"/>
    <w:rsid w:val="003C48BB"/>
    <w:rsid w:val="003C4FF0"/>
    <w:rsid w:val="003C5350"/>
    <w:rsid w:val="003C739A"/>
    <w:rsid w:val="003C7C65"/>
    <w:rsid w:val="003D2950"/>
    <w:rsid w:val="003D2C3B"/>
    <w:rsid w:val="003D3A8A"/>
    <w:rsid w:val="003D723B"/>
    <w:rsid w:val="003D7657"/>
    <w:rsid w:val="003E166E"/>
    <w:rsid w:val="003E3533"/>
    <w:rsid w:val="003E368B"/>
    <w:rsid w:val="003E586F"/>
    <w:rsid w:val="003E5C1E"/>
    <w:rsid w:val="003E5D1B"/>
    <w:rsid w:val="003E628E"/>
    <w:rsid w:val="003E62EC"/>
    <w:rsid w:val="003E649E"/>
    <w:rsid w:val="003E6557"/>
    <w:rsid w:val="003E6CB8"/>
    <w:rsid w:val="003E7484"/>
    <w:rsid w:val="003E7B67"/>
    <w:rsid w:val="003E7DD8"/>
    <w:rsid w:val="003F0578"/>
    <w:rsid w:val="003F086F"/>
    <w:rsid w:val="003F1890"/>
    <w:rsid w:val="003F27EC"/>
    <w:rsid w:val="003F31EE"/>
    <w:rsid w:val="003F3BCF"/>
    <w:rsid w:val="003F442B"/>
    <w:rsid w:val="003F52DD"/>
    <w:rsid w:val="003F5818"/>
    <w:rsid w:val="003F63AD"/>
    <w:rsid w:val="00400671"/>
    <w:rsid w:val="0040191E"/>
    <w:rsid w:val="00402666"/>
    <w:rsid w:val="00403252"/>
    <w:rsid w:val="00403CC0"/>
    <w:rsid w:val="0040487C"/>
    <w:rsid w:val="0040552E"/>
    <w:rsid w:val="004068D8"/>
    <w:rsid w:val="004070E9"/>
    <w:rsid w:val="004110BB"/>
    <w:rsid w:val="004111E0"/>
    <w:rsid w:val="004122D7"/>
    <w:rsid w:val="00412F36"/>
    <w:rsid w:val="0041347F"/>
    <w:rsid w:val="0041456B"/>
    <w:rsid w:val="00414DC5"/>
    <w:rsid w:val="0041636B"/>
    <w:rsid w:val="004167C9"/>
    <w:rsid w:val="00416E10"/>
    <w:rsid w:val="00417389"/>
    <w:rsid w:val="00417D4C"/>
    <w:rsid w:val="00417F5F"/>
    <w:rsid w:val="004207F1"/>
    <w:rsid w:val="00421637"/>
    <w:rsid w:val="00421E96"/>
    <w:rsid w:val="00425520"/>
    <w:rsid w:val="00425A81"/>
    <w:rsid w:val="004273BD"/>
    <w:rsid w:val="00427772"/>
    <w:rsid w:val="00427862"/>
    <w:rsid w:val="00433A1A"/>
    <w:rsid w:val="00435604"/>
    <w:rsid w:val="00436DED"/>
    <w:rsid w:val="00437C2E"/>
    <w:rsid w:val="00437FBC"/>
    <w:rsid w:val="00440780"/>
    <w:rsid w:val="00440DE9"/>
    <w:rsid w:val="00442BFC"/>
    <w:rsid w:val="00443C26"/>
    <w:rsid w:val="00443EE0"/>
    <w:rsid w:val="00444404"/>
    <w:rsid w:val="00444515"/>
    <w:rsid w:val="004448AA"/>
    <w:rsid w:val="00444D18"/>
    <w:rsid w:val="00445D27"/>
    <w:rsid w:val="00446234"/>
    <w:rsid w:val="004511DC"/>
    <w:rsid w:val="004517AE"/>
    <w:rsid w:val="004529FB"/>
    <w:rsid w:val="00452E64"/>
    <w:rsid w:val="00453217"/>
    <w:rsid w:val="004540FD"/>
    <w:rsid w:val="00454FA8"/>
    <w:rsid w:val="00455C16"/>
    <w:rsid w:val="0045606D"/>
    <w:rsid w:val="00456A50"/>
    <w:rsid w:val="004577AD"/>
    <w:rsid w:val="00461F03"/>
    <w:rsid w:val="00462AF6"/>
    <w:rsid w:val="00462D70"/>
    <w:rsid w:val="00463960"/>
    <w:rsid w:val="00463F6D"/>
    <w:rsid w:val="00464B3C"/>
    <w:rsid w:val="00465B86"/>
    <w:rsid w:val="00466622"/>
    <w:rsid w:val="00466885"/>
    <w:rsid w:val="00466F11"/>
    <w:rsid w:val="004678BA"/>
    <w:rsid w:val="004702B0"/>
    <w:rsid w:val="004719B6"/>
    <w:rsid w:val="00473719"/>
    <w:rsid w:val="004762C8"/>
    <w:rsid w:val="004768FD"/>
    <w:rsid w:val="00476AB7"/>
    <w:rsid w:val="00476E20"/>
    <w:rsid w:val="004779B4"/>
    <w:rsid w:val="00477A02"/>
    <w:rsid w:val="00477D39"/>
    <w:rsid w:val="00477F03"/>
    <w:rsid w:val="00480ABC"/>
    <w:rsid w:val="00481346"/>
    <w:rsid w:val="00482B81"/>
    <w:rsid w:val="0048362F"/>
    <w:rsid w:val="00486140"/>
    <w:rsid w:val="004937CD"/>
    <w:rsid w:val="00494B17"/>
    <w:rsid w:val="00494EBA"/>
    <w:rsid w:val="004950A6"/>
    <w:rsid w:val="00496AEA"/>
    <w:rsid w:val="0049759C"/>
    <w:rsid w:val="00497894"/>
    <w:rsid w:val="004A000E"/>
    <w:rsid w:val="004A17A6"/>
    <w:rsid w:val="004A1D6C"/>
    <w:rsid w:val="004A4F45"/>
    <w:rsid w:val="004A5A63"/>
    <w:rsid w:val="004A699E"/>
    <w:rsid w:val="004A6B19"/>
    <w:rsid w:val="004A6D45"/>
    <w:rsid w:val="004A7010"/>
    <w:rsid w:val="004B069B"/>
    <w:rsid w:val="004B1B30"/>
    <w:rsid w:val="004B1BA0"/>
    <w:rsid w:val="004B3730"/>
    <w:rsid w:val="004B4004"/>
    <w:rsid w:val="004B668B"/>
    <w:rsid w:val="004B724D"/>
    <w:rsid w:val="004B7DB7"/>
    <w:rsid w:val="004B7F0F"/>
    <w:rsid w:val="004C036D"/>
    <w:rsid w:val="004C3BB3"/>
    <w:rsid w:val="004C3C76"/>
    <w:rsid w:val="004C4ABF"/>
    <w:rsid w:val="004C4AE9"/>
    <w:rsid w:val="004C4E3E"/>
    <w:rsid w:val="004C4EC0"/>
    <w:rsid w:val="004C66E2"/>
    <w:rsid w:val="004D383F"/>
    <w:rsid w:val="004D490C"/>
    <w:rsid w:val="004D7245"/>
    <w:rsid w:val="004E0E55"/>
    <w:rsid w:val="004E12F8"/>
    <w:rsid w:val="004E1D82"/>
    <w:rsid w:val="004E1DF6"/>
    <w:rsid w:val="004E23F6"/>
    <w:rsid w:val="004E35A4"/>
    <w:rsid w:val="004E3D10"/>
    <w:rsid w:val="004E7DCB"/>
    <w:rsid w:val="004F017C"/>
    <w:rsid w:val="004F0EA6"/>
    <w:rsid w:val="004F1BF9"/>
    <w:rsid w:val="004F2470"/>
    <w:rsid w:val="004F2735"/>
    <w:rsid w:val="004F2DCC"/>
    <w:rsid w:val="004F31CD"/>
    <w:rsid w:val="004F3795"/>
    <w:rsid w:val="004F6C3E"/>
    <w:rsid w:val="004F6C8E"/>
    <w:rsid w:val="004F6DEE"/>
    <w:rsid w:val="004F7D0D"/>
    <w:rsid w:val="00500166"/>
    <w:rsid w:val="0050040D"/>
    <w:rsid w:val="00501A04"/>
    <w:rsid w:val="00501D32"/>
    <w:rsid w:val="005036AA"/>
    <w:rsid w:val="00504623"/>
    <w:rsid w:val="00505674"/>
    <w:rsid w:val="005059A5"/>
    <w:rsid w:val="00506E65"/>
    <w:rsid w:val="00512854"/>
    <w:rsid w:val="00514BEA"/>
    <w:rsid w:val="0051501B"/>
    <w:rsid w:val="0051710A"/>
    <w:rsid w:val="005202DA"/>
    <w:rsid w:val="005202EA"/>
    <w:rsid w:val="005205C7"/>
    <w:rsid w:val="00520C96"/>
    <w:rsid w:val="00520D12"/>
    <w:rsid w:val="005211F4"/>
    <w:rsid w:val="005216DF"/>
    <w:rsid w:val="00521B2A"/>
    <w:rsid w:val="00522387"/>
    <w:rsid w:val="00523797"/>
    <w:rsid w:val="00523ABB"/>
    <w:rsid w:val="00524716"/>
    <w:rsid w:val="0052495B"/>
    <w:rsid w:val="00525DC1"/>
    <w:rsid w:val="00527B8B"/>
    <w:rsid w:val="005302FB"/>
    <w:rsid w:val="00530850"/>
    <w:rsid w:val="00530EF5"/>
    <w:rsid w:val="00535826"/>
    <w:rsid w:val="00535BCB"/>
    <w:rsid w:val="00536615"/>
    <w:rsid w:val="0053661E"/>
    <w:rsid w:val="0054194A"/>
    <w:rsid w:val="00541F1B"/>
    <w:rsid w:val="00542EB8"/>
    <w:rsid w:val="00546683"/>
    <w:rsid w:val="00547ABF"/>
    <w:rsid w:val="00550CE1"/>
    <w:rsid w:val="005513F7"/>
    <w:rsid w:val="005518A8"/>
    <w:rsid w:val="0055285A"/>
    <w:rsid w:val="00557E31"/>
    <w:rsid w:val="00557FF9"/>
    <w:rsid w:val="005610A3"/>
    <w:rsid w:val="00561907"/>
    <w:rsid w:val="00563585"/>
    <w:rsid w:val="00564758"/>
    <w:rsid w:val="00566F44"/>
    <w:rsid w:val="00567C66"/>
    <w:rsid w:val="0057098A"/>
    <w:rsid w:val="005735E4"/>
    <w:rsid w:val="005743E5"/>
    <w:rsid w:val="00574615"/>
    <w:rsid w:val="0057542D"/>
    <w:rsid w:val="005756E5"/>
    <w:rsid w:val="005757B9"/>
    <w:rsid w:val="00576FD2"/>
    <w:rsid w:val="00576FD5"/>
    <w:rsid w:val="00580B09"/>
    <w:rsid w:val="00583A25"/>
    <w:rsid w:val="00583D28"/>
    <w:rsid w:val="00583E08"/>
    <w:rsid w:val="00584258"/>
    <w:rsid w:val="00584D48"/>
    <w:rsid w:val="0058512A"/>
    <w:rsid w:val="00585770"/>
    <w:rsid w:val="00586F31"/>
    <w:rsid w:val="00587DB7"/>
    <w:rsid w:val="00592ED6"/>
    <w:rsid w:val="005932FF"/>
    <w:rsid w:val="00593313"/>
    <w:rsid w:val="00594C7F"/>
    <w:rsid w:val="00595CCA"/>
    <w:rsid w:val="005960EA"/>
    <w:rsid w:val="00596E4A"/>
    <w:rsid w:val="00597D75"/>
    <w:rsid w:val="005A2094"/>
    <w:rsid w:val="005A2B0E"/>
    <w:rsid w:val="005A339B"/>
    <w:rsid w:val="005A3A50"/>
    <w:rsid w:val="005A5678"/>
    <w:rsid w:val="005A6510"/>
    <w:rsid w:val="005A6E52"/>
    <w:rsid w:val="005A6EFC"/>
    <w:rsid w:val="005B0A42"/>
    <w:rsid w:val="005B0AA7"/>
    <w:rsid w:val="005B0B94"/>
    <w:rsid w:val="005B10C1"/>
    <w:rsid w:val="005B1C1D"/>
    <w:rsid w:val="005B335F"/>
    <w:rsid w:val="005B3E32"/>
    <w:rsid w:val="005B45F1"/>
    <w:rsid w:val="005B601A"/>
    <w:rsid w:val="005B7BDE"/>
    <w:rsid w:val="005C1892"/>
    <w:rsid w:val="005C2258"/>
    <w:rsid w:val="005C3380"/>
    <w:rsid w:val="005C6FDF"/>
    <w:rsid w:val="005C7A3A"/>
    <w:rsid w:val="005D00F7"/>
    <w:rsid w:val="005D042F"/>
    <w:rsid w:val="005D057D"/>
    <w:rsid w:val="005D19ED"/>
    <w:rsid w:val="005D1D8B"/>
    <w:rsid w:val="005D2B0C"/>
    <w:rsid w:val="005D3E35"/>
    <w:rsid w:val="005D589B"/>
    <w:rsid w:val="005D6D88"/>
    <w:rsid w:val="005D70DE"/>
    <w:rsid w:val="005D77C0"/>
    <w:rsid w:val="005E02B1"/>
    <w:rsid w:val="005E13CC"/>
    <w:rsid w:val="005E177A"/>
    <w:rsid w:val="005E4015"/>
    <w:rsid w:val="005E4F7C"/>
    <w:rsid w:val="005E5026"/>
    <w:rsid w:val="005E50AF"/>
    <w:rsid w:val="005E5786"/>
    <w:rsid w:val="005E58EF"/>
    <w:rsid w:val="005E5AFD"/>
    <w:rsid w:val="005E751E"/>
    <w:rsid w:val="005E7876"/>
    <w:rsid w:val="005F1ADF"/>
    <w:rsid w:val="005F1F52"/>
    <w:rsid w:val="005F3F69"/>
    <w:rsid w:val="005F4552"/>
    <w:rsid w:val="005F4FFB"/>
    <w:rsid w:val="005F5DCA"/>
    <w:rsid w:val="005F645B"/>
    <w:rsid w:val="006012A3"/>
    <w:rsid w:val="00601AE1"/>
    <w:rsid w:val="00601EEC"/>
    <w:rsid w:val="00602A7E"/>
    <w:rsid w:val="006040A8"/>
    <w:rsid w:val="0060475F"/>
    <w:rsid w:val="00605CB3"/>
    <w:rsid w:val="00606133"/>
    <w:rsid w:val="00606560"/>
    <w:rsid w:val="00607153"/>
    <w:rsid w:val="006100BC"/>
    <w:rsid w:val="006101E5"/>
    <w:rsid w:val="006103BE"/>
    <w:rsid w:val="00612C08"/>
    <w:rsid w:val="00614B96"/>
    <w:rsid w:val="006167D9"/>
    <w:rsid w:val="00616EE4"/>
    <w:rsid w:val="00616F46"/>
    <w:rsid w:val="00617F18"/>
    <w:rsid w:val="00620491"/>
    <w:rsid w:val="0062070B"/>
    <w:rsid w:val="006214C3"/>
    <w:rsid w:val="006218A1"/>
    <w:rsid w:val="006224BA"/>
    <w:rsid w:val="00623DE3"/>
    <w:rsid w:val="00624911"/>
    <w:rsid w:val="006255FE"/>
    <w:rsid w:val="006258D0"/>
    <w:rsid w:val="00625FEC"/>
    <w:rsid w:val="00626F17"/>
    <w:rsid w:val="00627824"/>
    <w:rsid w:val="00633ECE"/>
    <w:rsid w:val="00634FBF"/>
    <w:rsid w:val="00635B35"/>
    <w:rsid w:val="0063654A"/>
    <w:rsid w:val="0063674B"/>
    <w:rsid w:val="00637E92"/>
    <w:rsid w:val="00640DFD"/>
    <w:rsid w:val="0064101F"/>
    <w:rsid w:val="006419C8"/>
    <w:rsid w:val="006432C4"/>
    <w:rsid w:val="00644FFB"/>
    <w:rsid w:val="00646354"/>
    <w:rsid w:val="00646ED8"/>
    <w:rsid w:val="006476ED"/>
    <w:rsid w:val="00650125"/>
    <w:rsid w:val="00650429"/>
    <w:rsid w:val="00650431"/>
    <w:rsid w:val="006514AC"/>
    <w:rsid w:val="00652CD7"/>
    <w:rsid w:val="0065342F"/>
    <w:rsid w:val="006548AB"/>
    <w:rsid w:val="0065739F"/>
    <w:rsid w:val="0066129F"/>
    <w:rsid w:val="00661D02"/>
    <w:rsid w:val="0066244F"/>
    <w:rsid w:val="00662E66"/>
    <w:rsid w:val="0066528C"/>
    <w:rsid w:val="006676A8"/>
    <w:rsid w:val="006716DF"/>
    <w:rsid w:val="0067242A"/>
    <w:rsid w:val="0067359B"/>
    <w:rsid w:val="00675003"/>
    <w:rsid w:val="00675599"/>
    <w:rsid w:val="00676B16"/>
    <w:rsid w:val="00677F1D"/>
    <w:rsid w:val="006812B2"/>
    <w:rsid w:val="00682E71"/>
    <w:rsid w:val="00683211"/>
    <w:rsid w:val="00683791"/>
    <w:rsid w:val="00684BFC"/>
    <w:rsid w:val="00685908"/>
    <w:rsid w:val="006878EB"/>
    <w:rsid w:val="00687D20"/>
    <w:rsid w:val="00690903"/>
    <w:rsid w:val="00692BDF"/>
    <w:rsid w:val="00692C10"/>
    <w:rsid w:val="00693EA6"/>
    <w:rsid w:val="0069545E"/>
    <w:rsid w:val="006959DF"/>
    <w:rsid w:val="00695F66"/>
    <w:rsid w:val="006966EA"/>
    <w:rsid w:val="00696788"/>
    <w:rsid w:val="006A0E09"/>
    <w:rsid w:val="006A1797"/>
    <w:rsid w:val="006A25E9"/>
    <w:rsid w:val="006A26DB"/>
    <w:rsid w:val="006A585B"/>
    <w:rsid w:val="006A5B1D"/>
    <w:rsid w:val="006A66D4"/>
    <w:rsid w:val="006B0537"/>
    <w:rsid w:val="006B0C45"/>
    <w:rsid w:val="006B1911"/>
    <w:rsid w:val="006B1B37"/>
    <w:rsid w:val="006B2432"/>
    <w:rsid w:val="006B246F"/>
    <w:rsid w:val="006B407C"/>
    <w:rsid w:val="006B419A"/>
    <w:rsid w:val="006B4451"/>
    <w:rsid w:val="006B4949"/>
    <w:rsid w:val="006B4CAE"/>
    <w:rsid w:val="006B55B2"/>
    <w:rsid w:val="006B587C"/>
    <w:rsid w:val="006B649C"/>
    <w:rsid w:val="006C1B97"/>
    <w:rsid w:val="006C2ADB"/>
    <w:rsid w:val="006C4B03"/>
    <w:rsid w:val="006C68DB"/>
    <w:rsid w:val="006D0B8F"/>
    <w:rsid w:val="006D13D5"/>
    <w:rsid w:val="006D1F5B"/>
    <w:rsid w:val="006D3712"/>
    <w:rsid w:val="006D4A29"/>
    <w:rsid w:val="006D548C"/>
    <w:rsid w:val="006D579F"/>
    <w:rsid w:val="006D60FA"/>
    <w:rsid w:val="006D6607"/>
    <w:rsid w:val="006D78C4"/>
    <w:rsid w:val="006D7A11"/>
    <w:rsid w:val="006E02A9"/>
    <w:rsid w:val="006E06CB"/>
    <w:rsid w:val="006E09FF"/>
    <w:rsid w:val="006E1930"/>
    <w:rsid w:val="006E2435"/>
    <w:rsid w:val="006E2B99"/>
    <w:rsid w:val="006E2CE1"/>
    <w:rsid w:val="006E3C22"/>
    <w:rsid w:val="006E3C32"/>
    <w:rsid w:val="006E3D85"/>
    <w:rsid w:val="006E5DFC"/>
    <w:rsid w:val="006F14AF"/>
    <w:rsid w:val="006F1937"/>
    <w:rsid w:val="006F1A35"/>
    <w:rsid w:val="006F1B80"/>
    <w:rsid w:val="006F1D5F"/>
    <w:rsid w:val="006F20CE"/>
    <w:rsid w:val="006F2D41"/>
    <w:rsid w:val="006F38B1"/>
    <w:rsid w:val="006F5484"/>
    <w:rsid w:val="006F5D5F"/>
    <w:rsid w:val="006F616F"/>
    <w:rsid w:val="006F7266"/>
    <w:rsid w:val="006F7A1A"/>
    <w:rsid w:val="00702D3F"/>
    <w:rsid w:val="00703140"/>
    <w:rsid w:val="00705B3B"/>
    <w:rsid w:val="007062E3"/>
    <w:rsid w:val="007064E2"/>
    <w:rsid w:val="00706DC8"/>
    <w:rsid w:val="00707BB7"/>
    <w:rsid w:val="00710025"/>
    <w:rsid w:val="00711D71"/>
    <w:rsid w:val="00713BB4"/>
    <w:rsid w:val="00714674"/>
    <w:rsid w:val="00714A5C"/>
    <w:rsid w:val="00714B38"/>
    <w:rsid w:val="00714CB7"/>
    <w:rsid w:val="007151B6"/>
    <w:rsid w:val="00715DA0"/>
    <w:rsid w:val="007174FC"/>
    <w:rsid w:val="00717AE3"/>
    <w:rsid w:val="0072088B"/>
    <w:rsid w:val="00721202"/>
    <w:rsid w:val="007222B8"/>
    <w:rsid w:val="00724444"/>
    <w:rsid w:val="0072656F"/>
    <w:rsid w:val="007266E2"/>
    <w:rsid w:val="00727B65"/>
    <w:rsid w:val="00730180"/>
    <w:rsid w:val="00730DC5"/>
    <w:rsid w:val="00731FF9"/>
    <w:rsid w:val="00733787"/>
    <w:rsid w:val="00734147"/>
    <w:rsid w:val="0073463E"/>
    <w:rsid w:val="00734B0F"/>
    <w:rsid w:val="00734CDC"/>
    <w:rsid w:val="00735952"/>
    <w:rsid w:val="00735BEC"/>
    <w:rsid w:val="0073690B"/>
    <w:rsid w:val="007401EC"/>
    <w:rsid w:val="007416AA"/>
    <w:rsid w:val="00742C45"/>
    <w:rsid w:val="00742E49"/>
    <w:rsid w:val="0074449B"/>
    <w:rsid w:val="007445CC"/>
    <w:rsid w:val="00744E7D"/>
    <w:rsid w:val="00745221"/>
    <w:rsid w:val="00745238"/>
    <w:rsid w:val="00745948"/>
    <w:rsid w:val="007473C4"/>
    <w:rsid w:val="00747416"/>
    <w:rsid w:val="007477F3"/>
    <w:rsid w:val="0075017F"/>
    <w:rsid w:val="00754753"/>
    <w:rsid w:val="0075548A"/>
    <w:rsid w:val="00755695"/>
    <w:rsid w:val="00761746"/>
    <w:rsid w:val="00762A5C"/>
    <w:rsid w:val="00762A6D"/>
    <w:rsid w:val="00762B80"/>
    <w:rsid w:val="007640F0"/>
    <w:rsid w:val="00764372"/>
    <w:rsid w:val="00764B3B"/>
    <w:rsid w:val="007652A7"/>
    <w:rsid w:val="00765497"/>
    <w:rsid w:val="00765B93"/>
    <w:rsid w:val="007704AE"/>
    <w:rsid w:val="007705A0"/>
    <w:rsid w:val="00771155"/>
    <w:rsid w:val="0077155F"/>
    <w:rsid w:val="007775F6"/>
    <w:rsid w:val="00781A7D"/>
    <w:rsid w:val="00782D71"/>
    <w:rsid w:val="0078356E"/>
    <w:rsid w:val="00783C5A"/>
    <w:rsid w:val="00790D63"/>
    <w:rsid w:val="007923C8"/>
    <w:rsid w:val="00792441"/>
    <w:rsid w:val="00793E28"/>
    <w:rsid w:val="00793EAB"/>
    <w:rsid w:val="00796171"/>
    <w:rsid w:val="00797D27"/>
    <w:rsid w:val="007A10A9"/>
    <w:rsid w:val="007A1E68"/>
    <w:rsid w:val="007A27D9"/>
    <w:rsid w:val="007A2CE2"/>
    <w:rsid w:val="007A499A"/>
    <w:rsid w:val="007A4D60"/>
    <w:rsid w:val="007A5675"/>
    <w:rsid w:val="007A6C4B"/>
    <w:rsid w:val="007A7B98"/>
    <w:rsid w:val="007B1A62"/>
    <w:rsid w:val="007B1B15"/>
    <w:rsid w:val="007B3F9E"/>
    <w:rsid w:val="007B4788"/>
    <w:rsid w:val="007B4F86"/>
    <w:rsid w:val="007B4F91"/>
    <w:rsid w:val="007B652B"/>
    <w:rsid w:val="007B69CF"/>
    <w:rsid w:val="007B70C9"/>
    <w:rsid w:val="007C0AAE"/>
    <w:rsid w:val="007C0C4C"/>
    <w:rsid w:val="007C102E"/>
    <w:rsid w:val="007C29E9"/>
    <w:rsid w:val="007C3018"/>
    <w:rsid w:val="007C3CED"/>
    <w:rsid w:val="007C4376"/>
    <w:rsid w:val="007C5564"/>
    <w:rsid w:val="007C6559"/>
    <w:rsid w:val="007C68CA"/>
    <w:rsid w:val="007C6C98"/>
    <w:rsid w:val="007C6CDC"/>
    <w:rsid w:val="007C741F"/>
    <w:rsid w:val="007C7530"/>
    <w:rsid w:val="007D1A7B"/>
    <w:rsid w:val="007D2068"/>
    <w:rsid w:val="007D3F17"/>
    <w:rsid w:val="007D5916"/>
    <w:rsid w:val="007D785C"/>
    <w:rsid w:val="007E0065"/>
    <w:rsid w:val="007E04F6"/>
    <w:rsid w:val="007E3A4A"/>
    <w:rsid w:val="007E4274"/>
    <w:rsid w:val="007E4C44"/>
    <w:rsid w:val="007E6601"/>
    <w:rsid w:val="007E66CF"/>
    <w:rsid w:val="007E6C65"/>
    <w:rsid w:val="007E7B87"/>
    <w:rsid w:val="007F0E2A"/>
    <w:rsid w:val="007F20C4"/>
    <w:rsid w:val="007F32DD"/>
    <w:rsid w:val="007F34EE"/>
    <w:rsid w:val="007F3E43"/>
    <w:rsid w:val="007F513E"/>
    <w:rsid w:val="007F5997"/>
    <w:rsid w:val="007F5E42"/>
    <w:rsid w:val="007F641A"/>
    <w:rsid w:val="007F7402"/>
    <w:rsid w:val="007F7D50"/>
    <w:rsid w:val="00800443"/>
    <w:rsid w:val="00801DAD"/>
    <w:rsid w:val="0080275A"/>
    <w:rsid w:val="0080288C"/>
    <w:rsid w:val="008031DA"/>
    <w:rsid w:val="00803335"/>
    <w:rsid w:val="00803EF0"/>
    <w:rsid w:val="0080446F"/>
    <w:rsid w:val="00804823"/>
    <w:rsid w:val="00804CD2"/>
    <w:rsid w:val="008053B2"/>
    <w:rsid w:val="00805540"/>
    <w:rsid w:val="00805D4C"/>
    <w:rsid w:val="00806364"/>
    <w:rsid w:val="00806DF9"/>
    <w:rsid w:val="008105F2"/>
    <w:rsid w:val="00810891"/>
    <w:rsid w:val="008108C0"/>
    <w:rsid w:val="00813AAE"/>
    <w:rsid w:val="00814ED8"/>
    <w:rsid w:val="00815A05"/>
    <w:rsid w:val="00817BC0"/>
    <w:rsid w:val="0082028D"/>
    <w:rsid w:val="008206D2"/>
    <w:rsid w:val="00821CCD"/>
    <w:rsid w:val="00821D3F"/>
    <w:rsid w:val="00821EBF"/>
    <w:rsid w:val="00822DD9"/>
    <w:rsid w:val="008230F2"/>
    <w:rsid w:val="0082330F"/>
    <w:rsid w:val="00823A17"/>
    <w:rsid w:val="00823E29"/>
    <w:rsid w:val="00824237"/>
    <w:rsid w:val="00825BBB"/>
    <w:rsid w:val="00831B49"/>
    <w:rsid w:val="008340A3"/>
    <w:rsid w:val="0083411D"/>
    <w:rsid w:val="00835424"/>
    <w:rsid w:val="008362FA"/>
    <w:rsid w:val="00836DF0"/>
    <w:rsid w:val="0083776D"/>
    <w:rsid w:val="008406E4"/>
    <w:rsid w:val="0084170F"/>
    <w:rsid w:val="00841C6A"/>
    <w:rsid w:val="008439B8"/>
    <w:rsid w:val="00843C5E"/>
    <w:rsid w:val="00844891"/>
    <w:rsid w:val="00850D80"/>
    <w:rsid w:val="008518B8"/>
    <w:rsid w:val="00852858"/>
    <w:rsid w:val="00853966"/>
    <w:rsid w:val="00853EC7"/>
    <w:rsid w:val="00853FD2"/>
    <w:rsid w:val="008547FF"/>
    <w:rsid w:val="00854A38"/>
    <w:rsid w:val="00857759"/>
    <w:rsid w:val="00860449"/>
    <w:rsid w:val="0086046D"/>
    <w:rsid w:val="00860BE0"/>
    <w:rsid w:val="00861405"/>
    <w:rsid w:val="00861A2F"/>
    <w:rsid w:val="00863BAD"/>
    <w:rsid w:val="0086459B"/>
    <w:rsid w:val="00864926"/>
    <w:rsid w:val="00865209"/>
    <w:rsid w:val="0086592F"/>
    <w:rsid w:val="0086798F"/>
    <w:rsid w:val="008715BF"/>
    <w:rsid w:val="00872688"/>
    <w:rsid w:val="00872FD4"/>
    <w:rsid w:val="00875417"/>
    <w:rsid w:val="00875D97"/>
    <w:rsid w:val="0087776D"/>
    <w:rsid w:val="0087795F"/>
    <w:rsid w:val="00877EA4"/>
    <w:rsid w:val="00882B61"/>
    <w:rsid w:val="00885676"/>
    <w:rsid w:val="00885FBA"/>
    <w:rsid w:val="00890851"/>
    <w:rsid w:val="00890AFC"/>
    <w:rsid w:val="00892926"/>
    <w:rsid w:val="00895257"/>
    <w:rsid w:val="0089544C"/>
    <w:rsid w:val="00895D23"/>
    <w:rsid w:val="00897103"/>
    <w:rsid w:val="00897169"/>
    <w:rsid w:val="008A04BE"/>
    <w:rsid w:val="008A08B2"/>
    <w:rsid w:val="008A29F6"/>
    <w:rsid w:val="008A3A21"/>
    <w:rsid w:val="008A3DB2"/>
    <w:rsid w:val="008A4075"/>
    <w:rsid w:val="008A5BB1"/>
    <w:rsid w:val="008A5CB8"/>
    <w:rsid w:val="008A71B3"/>
    <w:rsid w:val="008A7F98"/>
    <w:rsid w:val="008B0275"/>
    <w:rsid w:val="008B3620"/>
    <w:rsid w:val="008B3F4B"/>
    <w:rsid w:val="008B3F62"/>
    <w:rsid w:val="008B4CBB"/>
    <w:rsid w:val="008B537C"/>
    <w:rsid w:val="008B5E63"/>
    <w:rsid w:val="008B6783"/>
    <w:rsid w:val="008B7528"/>
    <w:rsid w:val="008C1AC4"/>
    <w:rsid w:val="008C2329"/>
    <w:rsid w:val="008C2852"/>
    <w:rsid w:val="008C2872"/>
    <w:rsid w:val="008C2C05"/>
    <w:rsid w:val="008C3941"/>
    <w:rsid w:val="008C40FD"/>
    <w:rsid w:val="008C50EE"/>
    <w:rsid w:val="008C55D2"/>
    <w:rsid w:val="008C74FC"/>
    <w:rsid w:val="008D10D9"/>
    <w:rsid w:val="008D360E"/>
    <w:rsid w:val="008D3CE7"/>
    <w:rsid w:val="008D53DC"/>
    <w:rsid w:val="008D658D"/>
    <w:rsid w:val="008D7615"/>
    <w:rsid w:val="008D7BA4"/>
    <w:rsid w:val="008E18D4"/>
    <w:rsid w:val="008E231C"/>
    <w:rsid w:val="008E2466"/>
    <w:rsid w:val="008E2DEF"/>
    <w:rsid w:val="008E316F"/>
    <w:rsid w:val="008E4AF1"/>
    <w:rsid w:val="008E4FF3"/>
    <w:rsid w:val="008E55C6"/>
    <w:rsid w:val="008E61D9"/>
    <w:rsid w:val="008E6C8F"/>
    <w:rsid w:val="008E7C33"/>
    <w:rsid w:val="008E7ED7"/>
    <w:rsid w:val="008F0934"/>
    <w:rsid w:val="008F2182"/>
    <w:rsid w:val="008F30D1"/>
    <w:rsid w:val="008F362F"/>
    <w:rsid w:val="008F39C8"/>
    <w:rsid w:val="008F3A9D"/>
    <w:rsid w:val="008F3AC0"/>
    <w:rsid w:val="008F3E3F"/>
    <w:rsid w:val="008F465D"/>
    <w:rsid w:val="008F6491"/>
    <w:rsid w:val="008F6590"/>
    <w:rsid w:val="008F75DC"/>
    <w:rsid w:val="00900E8E"/>
    <w:rsid w:val="00901357"/>
    <w:rsid w:val="00901C17"/>
    <w:rsid w:val="00901D27"/>
    <w:rsid w:val="00903385"/>
    <w:rsid w:val="00903FD9"/>
    <w:rsid w:val="009054A4"/>
    <w:rsid w:val="00905739"/>
    <w:rsid w:val="00905758"/>
    <w:rsid w:val="00905D5C"/>
    <w:rsid w:val="009061A2"/>
    <w:rsid w:val="00906554"/>
    <w:rsid w:val="009116BA"/>
    <w:rsid w:val="00911B74"/>
    <w:rsid w:val="00911EA1"/>
    <w:rsid w:val="00914217"/>
    <w:rsid w:val="009155A5"/>
    <w:rsid w:val="009157B0"/>
    <w:rsid w:val="00916CEF"/>
    <w:rsid w:val="00916D1D"/>
    <w:rsid w:val="00920154"/>
    <w:rsid w:val="00920E6A"/>
    <w:rsid w:val="00921118"/>
    <w:rsid w:val="009220E5"/>
    <w:rsid w:val="00922B62"/>
    <w:rsid w:val="00925F50"/>
    <w:rsid w:val="009321A5"/>
    <w:rsid w:val="00933B65"/>
    <w:rsid w:val="00933F2F"/>
    <w:rsid w:val="009344DF"/>
    <w:rsid w:val="00934DA9"/>
    <w:rsid w:val="009351EB"/>
    <w:rsid w:val="00935872"/>
    <w:rsid w:val="009376E4"/>
    <w:rsid w:val="00937E65"/>
    <w:rsid w:val="009400C3"/>
    <w:rsid w:val="00940CA1"/>
    <w:rsid w:val="00940F0C"/>
    <w:rsid w:val="00940FC1"/>
    <w:rsid w:val="009417C5"/>
    <w:rsid w:val="00944464"/>
    <w:rsid w:val="00945A6A"/>
    <w:rsid w:val="009474D5"/>
    <w:rsid w:val="009474E1"/>
    <w:rsid w:val="00947944"/>
    <w:rsid w:val="00947A1B"/>
    <w:rsid w:val="00952398"/>
    <w:rsid w:val="00953CD3"/>
    <w:rsid w:val="00955B38"/>
    <w:rsid w:val="00956FB6"/>
    <w:rsid w:val="009604C7"/>
    <w:rsid w:val="0096097C"/>
    <w:rsid w:val="009611FA"/>
    <w:rsid w:val="009618DB"/>
    <w:rsid w:val="00961C8E"/>
    <w:rsid w:val="00963601"/>
    <w:rsid w:val="00964C56"/>
    <w:rsid w:val="0096550B"/>
    <w:rsid w:val="009669B8"/>
    <w:rsid w:val="009700FE"/>
    <w:rsid w:val="009702BC"/>
    <w:rsid w:val="00970865"/>
    <w:rsid w:val="00970D69"/>
    <w:rsid w:val="009722EC"/>
    <w:rsid w:val="009727F5"/>
    <w:rsid w:val="00973A0E"/>
    <w:rsid w:val="0097455F"/>
    <w:rsid w:val="00974F3F"/>
    <w:rsid w:val="00976075"/>
    <w:rsid w:val="0097631D"/>
    <w:rsid w:val="00977504"/>
    <w:rsid w:val="00980D52"/>
    <w:rsid w:val="009820D5"/>
    <w:rsid w:val="009844C1"/>
    <w:rsid w:val="00986CBD"/>
    <w:rsid w:val="009872D7"/>
    <w:rsid w:val="00993D52"/>
    <w:rsid w:val="00993E48"/>
    <w:rsid w:val="009947BB"/>
    <w:rsid w:val="00995584"/>
    <w:rsid w:val="00996EC2"/>
    <w:rsid w:val="00996EFD"/>
    <w:rsid w:val="0099739F"/>
    <w:rsid w:val="009A14AF"/>
    <w:rsid w:val="009A2A73"/>
    <w:rsid w:val="009A2A9B"/>
    <w:rsid w:val="009A2B3F"/>
    <w:rsid w:val="009A2FA6"/>
    <w:rsid w:val="009A3598"/>
    <w:rsid w:val="009A469D"/>
    <w:rsid w:val="009A4A35"/>
    <w:rsid w:val="009A4EA1"/>
    <w:rsid w:val="009A53EB"/>
    <w:rsid w:val="009A7A6E"/>
    <w:rsid w:val="009B0CED"/>
    <w:rsid w:val="009B2520"/>
    <w:rsid w:val="009B260C"/>
    <w:rsid w:val="009B3097"/>
    <w:rsid w:val="009B334D"/>
    <w:rsid w:val="009B6CF6"/>
    <w:rsid w:val="009B7697"/>
    <w:rsid w:val="009C0F6A"/>
    <w:rsid w:val="009C26B2"/>
    <w:rsid w:val="009C3D00"/>
    <w:rsid w:val="009C41AE"/>
    <w:rsid w:val="009C51FE"/>
    <w:rsid w:val="009C59A7"/>
    <w:rsid w:val="009C6027"/>
    <w:rsid w:val="009C6401"/>
    <w:rsid w:val="009C7F2B"/>
    <w:rsid w:val="009D2D13"/>
    <w:rsid w:val="009D3D37"/>
    <w:rsid w:val="009D3D9A"/>
    <w:rsid w:val="009D4C3F"/>
    <w:rsid w:val="009D5492"/>
    <w:rsid w:val="009D6D02"/>
    <w:rsid w:val="009D7872"/>
    <w:rsid w:val="009E06BA"/>
    <w:rsid w:val="009E073B"/>
    <w:rsid w:val="009E0BAE"/>
    <w:rsid w:val="009E2B16"/>
    <w:rsid w:val="009E315E"/>
    <w:rsid w:val="009E31D7"/>
    <w:rsid w:val="009E3D81"/>
    <w:rsid w:val="009E701C"/>
    <w:rsid w:val="009E7B46"/>
    <w:rsid w:val="009F23C4"/>
    <w:rsid w:val="009F2C87"/>
    <w:rsid w:val="009F2D25"/>
    <w:rsid w:val="009F6C44"/>
    <w:rsid w:val="009F6E32"/>
    <w:rsid w:val="009F6E8B"/>
    <w:rsid w:val="009F7EBF"/>
    <w:rsid w:val="00A0167C"/>
    <w:rsid w:val="00A022CF"/>
    <w:rsid w:val="00A027B3"/>
    <w:rsid w:val="00A06B56"/>
    <w:rsid w:val="00A07735"/>
    <w:rsid w:val="00A07C96"/>
    <w:rsid w:val="00A07D48"/>
    <w:rsid w:val="00A117C2"/>
    <w:rsid w:val="00A124A7"/>
    <w:rsid w:val="00A12799"/>
    <w:rsid w:val="00A13E8B"/>
    <w:rsid w:val="00A1412A"/>
    <w:rsid w:val="00A14BB5"/>
    <w:rsid w:val="00A14EB7"/>
    <w:rsid w:val="00A15A77"/>
    <w:rsid w:val="00A15A83"/>
    <w:rsid w:val="00A178EF"/>
    <w:rsid w:val="00A202A2"/>
    <w:rsid w:val="00A20664"/>
    <w:rsid w:val="00A206FD"/>
    <w:rsid w:val="00A209CA"/>
    <w:rsid w:val="00A20AE6"/>
    <w:rsid w:val="00A2148F"/>
    <w:rsid w:val="00A21967"/>
    <w:rsid w:val="00A240F8"/>
    <w:rsid w:val="00A24E27"/>
    <w:rsid w:val="00A2506C"/>
    <w:rsid w:val="00A252E8"/>
    <w:rsid w:val="00A2618A"/>
    <w:rsid w:val="00A27013"/>
    <w:rsid w:val="00A27F84"/>
    <w:rsid w:val="00A302C8"/>
    <w:rsid w:val="00A308B0"/>
    <w:rsid w:val="00A3283F"/>
    <w:rsid w:val="00A330E8"/>
    <w:rsid w:val="00A34177"/>
    <w:rsid w:val="00A3445E"/>
    <w:rsid w:val="00A35C1C"/>
    <w:rsid w:val="00A36123"/>
    <w:rsid w:val="00A363D1"/>
    <w:rsid w:val="00A36F76"/>
    <w:rsid w:val="00A376AF"/>
    <w:rsid w:val="00A40543"/>
    <w:rsid w:val="00A41E13"/>
    <w:rsid w:val="00A4221E"/>
    <w:rsid w:val="00A42564"/>
    <w:rsid w:val="00A42A48"/>
    <w:rsid w:val="00A42FF6"/>
    <w:rsid w:val="00A43CB8"/>
    <w:rsid w:val="00A43EB7"/>
    <w:rsid w:val="00A456BA"/>
    <w:rsid w:val="00A472AE"/>
    <w:rsid w:val="00A47533"/>
    <w:rsid w:val="00A47E40"/>
    <w:rsid w:val="00A50939"/>
    <w:rsid w:val="00A51420"/>
    <w:rsid w:val="00A51E55"/>
    <w:rsid w:val="00A52040"/>
    <w:rsid w:val="00A52B6B"/>
    <w:rsid w:val="00A5304F"/>
    <w:rsid w:val="00A53F12"/>
    <w:rsid w:val="00A54639"/>
    <w:rsid w:val="00A55021"/>
    <w:rsid w:val="00A553FE"/>
    <w:rsid w:val="00A564F8"/>
    <w:rsid w:val="00A5754D"/>
    <w:rsid w:val="00A5758D"/>
    <w:rsid w:val="00A649E8"/>
    <w:rsid w:val="00A663C6"/>
    <w:rsid w:val="00A671E7"/>
    <w:rsid w:val="00A703A1"/>
    <w:rsid w:val="00A70688"/>
    <w:rsid w:val="00A70692"/>
    <w:rsid w:val="00A70ACC"/>
    <w:rsid w:val="00A71065"/>
    <w:rsid w:val="00A71C58"/>
    <w:rsid w:val="00A74416"/>
    <w:rsid w:val="00A74B64"/>
    <w:rsid w:val="00A76BE7"/>
    <w:rsid w:val="00A770DC"/>
    <w:rsid w:val="00A773DE"/>
    <w:rsid w:val="00A77C4A"/>
    <w:rsid w:val="00A8234C"/>
    <w:rsid w:val="00A82821"/>
    <w:rsid w:val="00A8317C"/>
    <w:rsid w:val="00A832CE"/>
    <w:rsid w:val="00A8371D"/>
    <w:rsid w:val="00A8389D"/>
    <w:rsid w:val="00A8742B"/>
    <w:rsid w:val="00A87956"/>
    <w:rsid w:val="00A91966"/>
    <w:rsid w:val="00A91AD5"/>
    <w:rsid w:val="00A9272D"/>
    <w:rsid w:val="00A92A03"/>
    <w:rsid w:val="00A9344E"/>
    <w:rsid w:val="00A94697"/>
    <w:rsid w:val="00A94D3B"/>
    <w:rsid w:val="00A95088"/>
    <w:rsid w:val="00A972BC"/>
    <w:rsid w:val="00A97793"/>
    <w:rsid w:val="00AA097D"/>
    <w:rsid w:val="00AA17BB"/>
    <w:rsid w:val="00AA1AFE"/>
    <w:rsid w:val="00AA4F57"/>
    <w:rsid w:val="00AB02D4"/>
    <w:rsid w:val="00AB2D48"/>
    <w:rsid w:val="00AB35C9"/>
    <w:rsid w:val="00AB4285"/>
    <w:rsid w:val="00AB66E4"/>
    <w:rsid w:val="00AC0165"/>
    <w:rsid w:val="00AC0307"/>
    <w:rsid w:val="00AC0BB7"/>
    <w:rsid w:val="00AC1C27"/>
    <w:rsid w:val="00AC2893"/>
    <w:rsid w:val="00AC3B77"/>
    <w:rsid w:val="00AC3CA4"/>
    <w:rsid w:val="00AC431B"/>
    <w:rsid w:val="00AC5118"/>
    <w:rsid w:val="00AC576E"/>
    <w:rsid w:val="00AC6B07"/>
    <w:rsid w:val="00AC7AE5"/>
    <w:rsid w:val="00AD08E0"/>
    <w:rsid w:val="00AD247C"/>
    <w:rsid w:val="00AD363D"/>
    <w:rsid w:val="00AD3ECF"/>
    <w:rsid w:val="00AD6BC3"/>
    <w:rsid w:val="00AD7861"/>
    <w:rsid w:val="00AD7D51"/>
    <w:rsid w:val="00AE0FAB"/>
    <w:rsid w:val="00AE1E3F"/>
    <w:rsid w:val="00AE2936"/>
    <w:rsid w:val="00AE2B78"/>
    <w:rsid w:val="00AE2DE7"/>
    <w:rsid w:val="00AE38FF"/>
    <w:rsid w:val="00AE5EB7"/>
    <w:rsid w:val="00AE7A88"/>
    <w:rsid w:val="00AF0424"/>
    <w:rsid w:val="00AF1981"/>
    <w:rsid w:val="00AF30A4"/>
    <w:rsid w:val="00AF38A5"/>
    <w:rsid w:val="00AF4076"/>
    <w:rsid w:val="00AF5782"/>
    <w:rsid w:val="00AF5DE9"/>
    <w:rsid w:val="00AF7842"/>
    <w:rsid w:val="00AF7F3A"/>
    <w:rsid w:val="00B00912"/>
    <w:rsid w:val="00B02275"/>
    <w:rsid w:val="00B03455"/>
    <w:rsid w:val="00B0491E"/>
    <w:rsid w:val="00B04CD2"/>
    <w:rsid w:val="00B07317"/>
    <w:rsid w:val="00B10869"/>
    <w:rsid w:val="00B1109C"/>
    <w:rsid w:val="00B11DDC"/>
    <w:rsid w:val="00B1233C"/>
    <w:rsid w:val="00B14913"/>
    <w:rsid w:val="00B158CE"/>
    <w:rsid w:val="00B15D86"/>
    <w:rsid w:val="00B17296"/>
    <w:rsid w:val="00B179BC"/>
    <w:rsid w:val="00B209CE"/>
    <w:rsid w:val="00B21459"/>
    <w:rsid w:val="00B21812"/>
    <w:rsid w:val="00B23C5B"/>
    <w:rsid w:val="00B2407F"/>
    <w:rsid w:val="00B242DE"/>
    <w:rsid w:val="00B24649"/>
    <w:rsid w:val="00B2555B"/>
    <w:rsid w:val="00B308E5"/>
    <w:rsid w:val="00B318EB"/>
    <w:rsid w:val="00B328A4"/>
    <w:rsid w:val="00B32BE1"/>
    <w:rsid w:val="00B35C7A"/>
    <w:rsid w:val="00B40A64"/>
    <w:rsid w:val="00B41462"/>
    <w:rsid w:val="00B42411"/>
    <w:rsid w:val="00B428E8"/>
    <w:rsid w:val="00B42F0C"/>
    <w:rsid w:val="00B43C5F"/>
    <w:rsid w:val="00B43D18"/>
    <w:rsid w:val="00B440EF"/>
    <w:rsid w:val="00B45042"/>
    <w:rsid w:val="00B45B65"/>
    <w:rsid w:val="00B463D3"/>
    <w:rsid w:val="00B478C8"/>
    <w:rsid w:val="00B51571"/>
    <w:rsid w:val="00B51AEB"/>
    <w:rsid w:val="00B527E2"/>
    <w:rsid w:val="00B52DFA"/>
    <w:rsid w:val="00B538FF"/>
    <w:rsid w:val="00B54BBC"/>
    <w:rsid w:val="00B54E5A"/>
    <w:rsid w:val="00B552FB"/>
    <w:rsid w:val="00B55EB8"/>
    <w:rsid w:val="00B56AFC"/>
    <w:rsid w:val="00B56CAE"/>
    <w:rsid w:val="00B60684"/>
    <w:rsid w:val="00B60D11"/>
    <w:rsid w:val="00B611E0"/>
    <w:rsid w:val="00B61445"/>
    <w:rsid w:val="00B614AE"/>
    <w:rsid w:val="00B63938"/>
    <w:rsid w:val="00B66125"/>
    <w:rsid w:val="00B67203"/>
    <w:rsid w:val="00B70016"/>
    <w:rsid w:val="00B700E9"/>
    <w:rsid w:val="00B70682"/>
    <w:rsid w:val="00B710AF"/>
    <w:rsid w:val="00B72359"/>
    <w:rsid w:val="00B72AA0"/>
    <w:rsid w:val="00B72AA6"/>
    <w:rsid w:val="00B735BB"/>
    <w:rsid w:val="00B75268"/>
    <w:rsid w:val="00B7631F"/>
    <w:rsid w:val="00B80C51"/>
    <w:rsid w:val="00B813B5"/>
    <w:rsid w:val="00B8270F"/>
    <w:rsid w:val="00B842F6"/>
    <w:rsid w:val="00B84663"/>
    <w:rsid w:val="00B855A9"/>
    <w:rsid w:val="00B860BF"/>
    <w:rsid w:val="00B869A5"/>
    <w:rsid w:val="00B86DA2"/>
    <w:rsid w:val="00B874D8"/>
    <w:rsid w:val="00B90048"/>
    <w:rsid w:val="00B921F3"/>
    <w:rsid w:val="00B92C08"/>
    <w:rsid w:val="00B931AB"/>
    <w:rsid w:val="00B9321C"/>
    <w:rsid w:val="00B93623"/>
    <w:rsid w:val="00B949AE"/>
    <w:rsid w:val="00B94FDF"/>
    <w:rsid w:val="00B96A3F"/>
    <w:rsid w:val="00B96AA7"/>
    <w:rsid w:val="00B975B7"/>
    <w:rsid w:val="00BA281F"/>
    <w:rsid w:val="00BA3059"/>
    <w:rsid w:val="00BA37E8"/>
    <w:rsid w:val="00BA3D30"/>
    <w:rsid w:val="00BA4941"/>
    <w:rsid w:val="00BA4EA8"/>
    <w:rsid w:val="00BA6C07"/>
    <w:rsid w:val="00BB0408"/>
    <w:rsid w:val="00BB0745"/>
    <w:rsid w:val="00BB0F6B"/>
    <w:rsid w:val="00BB245B"/>
    <w:rsid w:val="00BB25F4"/>
    <w:rsid w:val="00BB2778"/>
    <w:rsid w:val="00BB2962"/>
    <w:rsid w:val="00BB2EE7"/>
    <w:rsid w:val="00BB44E8"/>
    <w:rsid w:val="00BB4B96"/>
    <w:rsid w:val="00BB4BCE"/>
    <w:rsid w:val="00BB5CA1"/>
    <w:rsid w:val="00BB621D"/>
    <w:rsid w:val="00BB66CB"/>
    <w:rsid w:val="00BB678C"/>
    <w:rsid w:val="00BC109D"/>
    <w:rsid w:val="00BC2BE6"/>
    <w:rsid w:val="00BC2C95"/>
    <w:rsid w:val="00BC33E6"/>
    <w:rsid w:val="00BC3EB6"/>
    <w:rsid w:val="00BC65B9"/>
    <w:rsid w:val="00BD0DED"/>
    <w:rsid w:val="00BD164B"/>
    <w:rsid w:val="00BD4859"/>
    <w:rsid w:val="00BD5135"/>
    <w:rsid w:val="00BD58C1"/>
    <w:rsid w:val="00BD6170"/>
    <w:rsid w:val="00BD63FD"/>
    <w:rsid w:val="00BD6F9E"/>
    <w:rsid w:val="00BD7953"/>
    <w:rsid w:val="00BE0EBA"/>
    <w:rsid w:val="00BE0EE1"/>
    <w:rsid w:val="00BE30C1"/>
    <w:rsid w:val="00BE3D7B"/>
    <w:rsid w:val="00BE41E7"/>
    <w:rsid w:val="00BE47A9"/>
    <w:rsid w:val="00BE48C7"/>
    <w:rsid w:val="00BE59B4"/>
    <w:rsid w:val="00BE623F"/>
    <w:rsid w:val="00BE6268"/>
    <w:rsid w:val="00BE6A45"/>
    <w:rsid w:val="00BE6FD0"/>
    <w:rsid w:val="00BE7749"/>
    <w:rsid w:val="00BF0460"/>
    <w:rsid w:val="00BF093D"/>
    <w:rsid w:val="00BF1001"/>
    <w:rsid w:val="00BF246D"/>
    <w:rsid w:val="00BF2587"/>
    <w:rsid w:val="00BF319D"/>
    <w:rsid w:val="00BF3896"/>
    <w:rsid w:val="00BF3AAA"/>
    <w:rsid w:val="00BF3B9D"/>
    <w:rsid w:val="00BF3F8A"/>
    <w:rsid w:val="00BF47A5"/>
    <w:rsid w:val="00BF5FE3"/>
    <w:rsid w:val="00BF66F7"/>
    <w:rsid w:val="00BF69FE"/>
    <w:rsid w:val="00BF6F49"/>
    <w:rsid w:val="00BF75BC"/>
    <w:rsid w:val="00C0064D"/>
    <w:rsid w:val="00C00A55"/>
    <w:rsid w:val="00C01511"/>
    <w:rsid w:val="00C034B6"/>
    <w:rsid w:val="00C03561"/>
    <w:rsid w:val="00C03F3B"/>
    <w:rsid w:val="00C0635C"/>
    <w:rsid w:val="00C06847"/>
    <w:rsid w:val="00C06B81"/>
    <w:rsid w:val="00C074A9"/>
    <w:rsid w:val="00C07BC7"/>
    <w:rsid w:val="00C10723"/>
    <w:rsid w:val="00C11174"/>
    <w:rsid w:val="00C1131C"/>
    <w:rsid w:val="00C12CC0"/>
    <w:rsid w:val="00C134CE"/>
    <w:rsid w:val="00C13BFE"/>
    <w:rsid w:val="00C13F16"/>
    <w:rsid w:val="00C1427B"/>
    <w:rsid w:val="00C14AA6"/>
    <w:rsid w:val="00C15D11"/>
    <w:rsid w:val="00C16AA2"/>
    <w:rsid w:val="00C16B25"/>
    <w:rsid w:val="00C16D9A"/>
    <w:rsid w:val="00C1724C"/>
    <w:rsid w:val="00C17404"/>
    <w:rsid w:val="00C2021D"/>
    <w:rsid w:val="00C20831"/>
    <w:rsid w:val="00C21437"/>
    <w:rsid w:val="00C22EB2"/>
    <w:rsid w:val="00C230F6"/>
    <w:rsid w:val="00C2336B"/>
    <w:rsid w:val="00C239E1"/>
    <w:rsid w:val="00C23AA3"/>
    <w:rsid w:val="00C25A73"/>
    <w:rsid w:val="00C25EF1"/>
    <w:rsid w:val="00C26429"/>
    <w:rsid w:val="00C265C9"/>
    <w:rsid w:val="00C271C7"/>
    <w:rsid w:val="00C3121C"/>
    <w:rsid w:val="00C31AC5"/>
    <w:rsid w:val="00C329EA"/>
    <w:rsid w:val="00C3389D"/>
    <w:rsid w:val="00C3438B"/>
    <w:rsid w:val="00C344B2"/>
    <w:rsid w:val="00C34AA3"/>
    <w:rsid w:val="00C35178"/>
    <w:rsid w:val="00C353F5"/>
    <w:rsid w:val="00C35811"/>
    <w:rsid w:val="00C35D59"/>
    <w:rsid w:val="00C36C2F"/>
    <w:rsid w:val="00C370BE"/>
    <w:rsid w:val="00C40D09"/>
    <w:rsid w:val="00C40E3F"/>
    <w:rsid w:val="00C41102"/>
    <w:rsid w:val="00C41829"/>
    <w:rsid w:val="00C43C31"/>
    <w:rsid w:val="00C4457D"/>
    <w:rsid w:val="00C466A4"/>
    <w:rsid w:val="00C473F1"/>
    <w:rsid w:val="00C501AB"/>
    <w:rsid w:val="00C51A4D"/>
    <w:rsid w:val="00C5353B"/>
    <w:rsid w:val="00C54E5F"/>
    <w:rsid w:val="00C555C5"/>
    <w:rsid w:val="00C556F0"/>
    <w:rsid w:val="00C5573A"/>
    <w:rsid w:val="00C55DCE"/>
    <w:rsid w:val="00C5648B"/>
    <w:rsid w:val="00C5653D"/>
    <w:rsid w:val="00C56853"/>
    <w:rsid w:val="00C57740"/>
    <w:rsid w:val="00C57CEB"/>
    <w:rsid w:val="00C60399"/>
    <w:rsid w:val="00C609CE"/>
    <w:rsid w:val="00C61502"/>
    <w:rsid w:val="00C61C77"/>
    <w:rsid w:val="00C62D7E"/>
    <w:rsid w:val="00C6475B"/>
    <w:rsid w:val="00C64FD9"/>
    <w:rsid w:val="00C66748"/>
    <w:rsid w:val="00C70B63"/>
    <w:rsid w:val="00C70C2B"/>
    <w:rsid w:val="00C74967"/>
    <w:rsid w:val="00C7535B"/>
    <w:rsid w:val="00C760B6"/>
    <w:rsid w:val="00C76B28"/>
    <w:rsid w:val="00C77BCB"/>
    <w:rsid w:val="00C803E2"/>
    <w:rsid w:val="00C80520"/>
    <w:rsid w:val="00C80D18"/>
    <w:rsid w:val="00C80DD0"/>
    <w:rsid w:val="00C813C1"/>
    <w:rsid w:val="00C813DE"/>
    <w:rsid w:val="00C81475"/>
    <w:rsid w:val="00C81D77"/>
    <w:rsid w:val="00C81EC2"/>
    <w:rsid w:val="00C83D0B"/>
    <w:rsid w:val="00C84201"/>
    <w:rsid w:val="00C84214"/>
    <w:rsid w:val="00C84358"/>
    <w:rsid w:val="00C8448C"/>
    <w:rsid w:val="00C86354"/>
    <w:rsid w:val="00C91BDF"/>
    <w:rsid w:val="00C92716"/>
    <w:rsid w:val="00C92A0E"/>
    <w:rsid w:val="00C93ABE"/>
    <w:rsid w:val="00C93C9E"/>
    <w:rsid w:val="00C94194"/>
    <w:rsid w:val="00C94429"/>
    <w:rsid w:val="00C949FE"/>
    <w:rsid w:val="00C94B0B"/>
    <w:rsid w:val="00C95704"/>
    <w:rsid w:val="00C9589A"/>
    <w:rsid w:val="00C95AE4"/>
    <w:rsid w:val="00C97B5E"/>
    <w:rsid w:val="00CA049D"/>
    <w:rsid w:val="00CA2042"/>
    <w:rsid w:val="00CA30B5"/>
    <w:rsid w:val="00CA3C7C"/>
    <w:rsid w:val="00CA64F3"/>
    <w:rsid w:val="00CA6890"/>
    <w:rsid w:val="00CA6AE8"/>
    <w:rsid w:val="00CA71D0"/>
    <w:rsid w:val="00CA73D2"/>
    <w:rsid w:val="00CA7DA3"/>
    <w:rsid w:val="00CB04AE"/>
    <w:rsid w:val="00CB07F1"/>
    <w:rsid w:val="00CB0E0F"/>
    <w:rsid w:val="00CB12AE"/>
    <w:rsid w:val="00CB3276"/>
    <w:rsid w:val="00CB4EE1"/>
    <w:rsid w:val="00CB52A7"/>
    <w:rsid w:val="00CB746F"/>
    <w:rsid w:val="00CB7F9B"/>
    <w:rsid w:val="00CB7FBF"/>
    <w:rsid w:val="00CC067D"/>
    <w:rsid w:val="00CC2252"/>
    <w:rsid w:val="00CC2DFB"/>
    <w:rsid w:val="00CC2F71"/>
    <w:rsid w:val="00CC3320"/>
    <w:rsid w:val="00CC3741"/>
    <w:rsid w:val="00CC4851"/>
    <w:rsid w:val="00CC4A12"/>
    <w:rsid w:val="00CC4A53"/>
    <w:rsid w:val="00CC509D"/>
    <w:rsid w:val="00CC6622"/>
    <w:rsid w:val="00CC6BAF"/>
    <w:rsid w:val="00CC78B9"/>
    <w:rsid w:val="00CD042C"/>
    <w:rsid w:val="00CD1627"/>
    <w:rsid w:val="00CD250E"/>
    <w:rsid w:val="00CD25DA"/>
    <w:rsid w:val="00CD3312"/>
    <w:rsid w:val="00CD411A"/>
    <w:rsid w:val="00CD4E13"/>
    <w:rsid w:val="00CD52E5"/>
    <w:rsid w:val="00CD7936"/>
    <w:rsid w:val="00CD7D78"/>
    <w:rsid w:val="00CE1281"/>
    <w:rsid w:val="00CE2CFB"/>
    <w:rsid w:val="00CE35E9"/>
    <w:rsid w:val="00CE4037"/>
    <w:rsid w:val="00CE4827"/>
    <w:rsid w:val="00CE564F"/>
    <w:rsid w:val="00CE70F8"/>
    <w:rsid w:val="00CF1252"/>
    <w:rsid w:val="00CF1989"/>
    <w:rsid w:val="00CF1D9D"/>
    <w:rsid w:val="00CF22FA"/>
    <w:rsid w:val="00CF3406"/>
    <w:rsid w:val="00CF5F09"/>
    <w:rsid w:val="00CF7CFE"/>
    <w:rsid w:val="00D00087"/>
    <w:rsid w:val="00D00BB0"/>
    <w:rsid w:val="00D00EAE"/>
    <w:rsid w:val="00D024DD"/>
    <w:rsid w:val="00D026C8"/>
    <w:rsid w:val="00D033DB"/>
    <w:rsid w:val="00D046E3"/>
    <w:rsid w:val="00D04B17"/>
    <w:rsid w:val="00D04C9A"/>
    <w:rsid w:val="00D053EA"/>
    <w:rsid w:val="00D062EF"/>
    <w:rsid w:val="00D11EE7"/>
    <w:rsid w:val="00D12EE2"/>
    <w:rsid w:val="00D1378E"/>
    <w:rsid w:val="00D13AE0"/>
    <w:rsid w:val="00D14D59"/>
    <w:rsid w:val="00D154D2"/>
    <w:rsid w:val="00D175CC"/>
    <w:rsid w:val="00D17BE2"/>
    <w:rsid w:val="00D21313"/>
    <w:rsid w:val="00D22A74"/>
    <w:rsid w:val="00D23060"/>
    <w:rsid w:val="00D23A05"/>
    <w:rsid w:val="00D24546"/>
    <w:rsid w:val="00D24A69"/>
    <w:rsid w:val="00D2514C"/>
    <w:rsid w:val="00D25924"/>
    <w:rsid w:val="00D2630B"/>
    <w:rsid w:val="00D26B4E"/>
    <w:rsid w:val="00D26EFC"/>
    <w:rsid w:val="00D3012B"/>
    <w:rsid w:val="00D30460"/>
    <w:rsid w:val="00D3121B"/>
    <w:rsid w:val="00D32372"/>
    <w:rsid w:val="00D33B08"/>
    <w:rsid w:val="00D33F8C"/>
    <w:rsid w:val="00D3401A"/>
    <w:rsid w:val="00D353BA"/>
    <w:rsid w:val="00D35547"/>
    <w:rsid w:val="00D366D8"/>
    <w:rsid w:val="00D37752"/>
    <w:rsid w:val="00D37CF0"/>
    <w:rsid w:val="00D40757"/>
    <w:rsid w:val="00D415D4"/>
    <w:rsid w:val="00D41FE5"/>
    <w:rsid w:val="00D42D40"/>
    <w:rsid w:val="00D43FF6"/>
    <w:rsid w:val="00D442D2"/>
    <w:rsid w:val="00D44B46"/>
    <w:rsid w:val="00D44BCE"/>
    <w:rsid w:val="00D44C8C"/>
    <w:rsid w:val="00D44FC8"/>
    <w:rsid w:val="00D45AEE"/>
    <w:rsid w:val="00D45D5C"/>
    <w:rsid w:val="00D46DCA"/>
    <w:rsid w:val="00D46E74"/>
    <w:rsid w:val="00D47AFA"/>
    <w:rsid w:val="00D52233"/>
    <w:rsid w:val="00D52625"/>
    <w:rsid w:val="00D529A5"/>
    <w:rsid w:val="00D53036"/>
    <w:rsid w:val="00D53326"/>
    <w:rsid w:val="00D53B2A"/>
    <w:rsid w:val="00D5610A"/>
    <w:rsid w:val="00D60737"/>
    <w:rsid w:val="00D613B2"/>
    <w:rsid w:val="00D61AFA"/>
    <w:rsid w:val="00D640B2"/>
    <w:rsid w:val="00D6424D"/>
    <w:rsid w:val="00D646BA"/>
    <w:rsid w:val="00D64A3A"/>
    <w:rsid w:val="00D64B05"/>
    <w:rsid w:val="00D67580"/>
    <w:rsid w:val="00D67EB4"/>
    <w:rsid w:val="00D70532"/>
    <w:rsid w:val="00D70A70"/>
    <w:rsid w:val="00D727F4"/>
    <w:rsid w:val="00D72A65"/>
    <w:rsid w:val="00D7428D"/>
    <w:rsid w:val="00D76215"/>
    <w:rsid w:val="00D7659C"/>
    <w:rsid w:val="00D76AD9"/>
    <w:rsid w:val="00D807C7"/>
    <w:rsid w:val="00D80D59"/>
    <w:rsid w:val="00D81552"/>
    <w:rsid w:val="00D81579"/>
    <w:rsid w:val="00D82DE5"/>
    <w:rsid w:val="00D83CB2"/>
    <w:rsid w:val="00D83E7D"/>
    <w:rsid w:val="00D8442B"/>
    <w:rsid w:val="00D844BC"/>
    <w:rsid w:val="00D847AB"/>
    <w:rsid w:val="00D85BA6"/>
    <w:rsid w:val="00D87903"/>
    <w:rsid w:val="00D87AB9"/>
    <w:rsid w:val="00D906C9"/>
    <w:rsid w:val="00D90992"/>
    <w:rsid w:val="00D90FF7"/>
    <w:rsid w:val="00D9280C"/>
    <w:rsid w:val="00D92EE1"/>
    <w:rsid w:val="00D93F6A"/>
    <w:rsid w:val="00D9408D"/>
    <w:rsid w:val="00D949B1"/>
    <w:rsid w:val="00D9564C"/>
    <w:rsid w:val="00D96057"/>
    <w:rsid w:val="00D97B04"/>
    <w:rsid w:val="00DA2124"/>
    <w:rsid w:val="00DA446E"/>
    <w:rsid w:val="00DA50DD"/>
    <w:rsid w:val="00DA5F1A"/>
    <w:rsid w:val="00DA6433"/>
    <w:rsid w:val="00DB1D64"/>
    <w:rsid w:val="00DB1F6A"/>
    <w:rsid w:val="00DB2347"/>
    <w:rsid w:val="00DB2B31"/>
    <w:rsid w:val="00DB4695"/>
    <w:rsid w:val="00DB5313"/>
    <w:rsid w:val="00DC12C9"/>
    <w:rsid w:val="00DC15D1"/>
    <w:rsid w:val="00DC2E4C"/>
    <w:rsid w:val="00DC35C9"/>
    <w:rsid w:val="00DC4776"/>
    <w:rsid w:val="00DC71A7"/>
    <w:rsid w:val="00DD016C"/>
    <w:rsid w:val="00DD06F9"/>
    <w:rsid w:val="00DD204C"/>
    <w:rsid w:val="00DD23F2"/>
    <w:rsid w:val="00DD27E4"/>
    <w:rsid w:val="00DD31CD"/>
    <w:rsid w:val="00DD352A"/>
    <w:rsid w:val="00DD424D"/>
    <w:rsid w:val="00DD4D59"/>
    <w:rsid w:val="00DD520F"/>
    <w:rsid w:val="00DD54AF"/>
    <w:rsid w:val="00DD576E"/>
    <w:rsid w:val="00DD6532"/>
    <w:rsid w:val="00DD6A20"/>
    <w:rsid w:val="00DE2A3C"/>
    <w:rsid w:val="00DE2C6E"/>
    <w:rsid w:val="00DE41E0"/>
    <w:rsid w:val="00DE43F8"/>
    <w:rsid w:val="00DE454F"/>
    <w:rsid w:val="00DE793B"/>
    <w:rsid w:val="00DF254A"/>
    <w:rsid w:val="00DF2FD8"/>
    <w:rsid w:val="00DF340F"/>
    <w:rsid w:val="00DF35D9"/>
    <w:rsid w:val="00DF3728"/>
    <w:rsid w:val="00DF52FC"/>
    <w:rsid w:val="00DF562D"/>
    <w:rsid w:val="00DF7039"/>
    <w:rsid w:val="00DF7974"/>
    <w:rsid w:val="00E0033A"/>
    <w:rsid w:val="00E00D86"/>
    <w:rsid w:val="00E00DEB"/>
    <w:rsid w:val="00E00FF1"/>
    <w:rsid w:val="00E0247C"/>
    <w:rsid w:val="00E0266D"/>
    <w:rsid w:val="00E02B94"/>
    <w:rsid w:val="00E030C3"/>
    <w:rsid w:val="00E03217"/>
    <w:rsid w:val="00E03968"/>
    <w:rsid w:val="00E04A2C"/>
    <w:rsid w:val="00E05CAB"/>
    <w:rsid w:val="00E05F74"/>
    <w:rsid w:val="00E11B7F"/>
    <w:rsid w:val="00E13B76"/>
    <w:rsid w:val="00E13D7D"/>
    <w:rsid w:val="00E15149"/>
    <w:rsid w:val="00E15748"/>
    <w:rsid w:val="00E1579E"/>
    <w:rsid w:val="00E15D7D"/>
    <w:rsid w:val="00E1614F"/>
    <w:rsid w:val="00E165E3"/>
    <w:rsid w:val="00E176CA"/>
    <w:rsid w:val="00E177FB"/>
    <w:rsid w:val="00E17E25"/>
    <w:rsid w:val="00E209EA"/>
    <w:rsid w:val="00E2160B"/>
    <w:rsid w:val="00E2281D"/>
    <w:rsid w:val="00E234FC"/>
    <w:rsid w:val="00E2364E"/>
    <w:rsid w:val="00E23A37"/>
    <w:rsid w:val="00E24EEF"/>
    <w:rsid w:val="00E25384"/>
    <w:rsid w:val="00E263B2"/>
    <w:rsid w:val="00E30989"/>
    <w:rsid w:val="00E30C00"/>
    <w:rsid w:val="00E310C4"/>
    <w:rsid w:val="00E31D0C"/>
    <w:rsid w:val="00E31D51"/>
    <w:rsid w:val="00E33401"/>
    <w:rsid w:val="00E33AA4"/>
    <w:rsid w:val="00E33FB4"/>
    <w:rsid w:val="00E34264"/>
    <w:rsid w:val="00E35FB0"/>
    <w:rsid w:val="00E36851"/>
    <w:rsid w:val="00E373D0"/>
    <w:rsid w:val="00E41F83"/>
    <w:rsid w:val="00E425BB"/>
    <w:rsid w:val="00E431DA"/>
    <w:rsid w:val="00E434A2"/>
    <w:rsid w:val="00E46744"/>
    <w:rsid w:val="00E46845"/>
    <w:rsid w:val="00E479D3"/>
    <w:rsid w:val="00E5021B"/>
    <w:rsid w:val="00E502F1"/>
    <w:rsid w:val="00E5084B"/>
    <w:rsid w:val="00E50905"/>
    <w:rsid w:val="00E51C8F"/>
    <w:rsid w:val="00E5224F"/>
    <w:rsid w:val="00E53ED2"/>
    <w:rsid w:val="00E54786"/>
    <w:rsid w:val="00E54E14"/>
    <w:rsid w:val="00E55229"/>
    <w:rsid w:val="00E55F0D"/>
    <w:rsid w:val="00E57EE8"/>
    <w:rsid w:val="00E61316"/>
    <w:rsid w:val="00E62C45"/>
    <w:rsid w:val="00E644E3"/>
    <w:rsid w:val="00E656F1"/>
    <w:rsid w:val="00E6635A"/>
    <w:rsid w:val="00E677CF"/>
    <w:rsid w:val="00E7199B"/>
    <w:rsid w:val="00E7244D"/>
    <w:rsid w:val="00E72CE3"/>
    <w:rsid w:val="00E72E09"/>
    <w:rsid w:val="00E732C1"/>
    <w:rsid w:val="00E73316"/>
    <w:rsid w:val="00E76FBC"/>
    <w:rsid w:val="00E801E8"/>
    <w:rsid w:val="00E80971"/>
    <w:rsid w:val="00E8374F"/>
    <w:rsid w:val="00E844CB"/>
    <w:rsid w:val="00E84545"/>
    <w:rsid w:val="00E851F3"/>
    <w:rsid w:val="00E85322"/>
    <w:rsid w:val="00E8597F"/>
    <w:rsid w:val="00E86953"/>
    <w:rsid w:val="00E871E7"/>
    <w:rsid w:val="00E87AB1"/>
    <w:rsid w:val="00E87EA9"/>
    <w:rsid w:val="00E9091B"/>
    <w:rsid w:val="00E90CA0"/>
    <w:rsid w:val="00E93093"/>
    <w:rsid w:val="00E95219"/>
    <w:rsid w:val="00E95563"/>
    <w:rsid w:val="00E95CC1"/>
    <w:rsid w:val="00E97E4F"/>
    <w:rsid w:val="00EA00E0"/>
    <w:rsid w:val="00EA01DF"/>
    <w:rsid w:val="00EA040B"/>
    <w:rsid w:val="00EA385D"/>
    <w:rsid w:val="00EA465E"/>
    <w:rsid w:val="00EA5530"/>
    <w:rsid w:val="00EA571A"/>
    <w:rsid w:val="00EA7481"/>
    <w:rsid w:val="00EA767B"/>
    <w:rsid w:val="00EA7C5E"/>
    <w:rsid w:val="00EB101B"/>
    <w:rsid w:val="00EB1482"/>
    <w:rsid w:val="00EB2B20"/>
    <w:rsid w:val="00EB3361"/>
    <w:rsid w:val="00EB341D"/>
    <w:rsid w:val="00EB5681"/>
    <w:rsid w:val="00EB572E"/>
    <w:rsid w:val="00EB5B38"/>
    <w:rsid w:val="00EB5B68"/>
    <w:rsid w:val="00EC078F"/>
    <w:rsid w:val="00EC1B84"/>
    <w:rsid w:val="00EC200D"/>
    <w:rsid w:val="00EC4110"/>
    <w:rsid w:val="00EC43C0"/>
    <w:rsid w:val="00EC4D48"/>
    <w:rsid w:val="00EC5090"/>
    <w:rsid w:val="00EC65B4"/>
    <w:rsid w:val="00EC7B4A"/>
    <w:rsid w:val="00EC7B7B"/>
    <w:rsid w:val="00EC7E34"/>
    <w:rsid w:val="00ED038B"/>
    <w:rsid w:val="00ED0919"/>
    <w:rsid w:val="00ED13AB"/>
    <w:rsid w:val="00ED22B8"/>
    <w:rsid w:val="00ED2ED4"/>
    <w:rsid w:val="00ED3B32"/>
    <w:rsid w:val="00ED4218"/>
    <w:rsid w:val="00ED432E"/>
    <w:rsid w:val="00ED45B0"/>
    <w:rsid w:val="00EE01E1"/>
    <w:rsid w:val="00EE1264"/>
    <w:rsid w:val="00EE1746"/>
    <w:rsid w:val="00EE1A2A"/>
    <w:rsid w:val="00EE2646"/>
    <w:rsid w:val="00EE2803"/>
    <w:rsid w:val="00EE29C8"/>
    <w:rsid w:val="00EE4BFE"/>
    <w:rsid w:val="00EE600E"/>
    <w:rsid w:val="00EE67C4"/>
    <w:rsid w:val="00EE69A6"/>
    <w:rsid w:val="00EE6D83"/>
    <w:rsid w:val="00EF0D5D"/>
    <w:rsid w:val="00EF0EE4"/>
    <w:rsid w:val="00EF1024"/>
    <w:rsid w:val="00EF2831"/>
    <w:rsid w:val="00EF2D9B"/>
    <w:rsid w:val="00EF569F"/>
    <w:rsid w:val="00EF6D2B"/>
    <w:rsid w:val="00EF6FEA"/>
    <w:rsid w:val="00EF7527"/>
    <w:rsid w:val="00EF7924"/>
    <w:rsid w:val="00F0015E"/>
    <w:rsid w:val="00F001AE"/>
    <w:rsid w:val="00F00317"/>
    <w:rsid w:val="00F00885"/>
    <w:rsid w:val="00F019DF"/>
    <w:rsid w:val="00F01CEA"/>
    <w:rsid w:val="00F0326B"/>
    <w:rsid w:val="00F0393E"/>
    <w:rsid w:val="00F062E8"/>
    <w:rsid w:val="00F06CC8"/>
    <w:rsid w:val="00F06D6C"/>
    <w:rsid w:val="00F10542"/>
    <w:rsid w:val="00F114EA"/>
    <w:rsid w:val="00F11877"/>
    <w:rsid w:val="00F130E3"/>
    <w:rsid w:val="00F1356A"/>
    <w:rsid w:val="00F13F1E"/>
    <w:rsid w:val="00F14207"/>
    <w:rsid w:val="00F14E2D"/>
    <w:rsid w:val="00F16959"/>
    <w:rsid w:val="00F16CF1"/>
    <w:rsid w:val="00F17C66"/>
    <w:rsid w:val="00F21838"/>
    <w:rsid w:val="00F223D3"/>
    <w:rsid w:val="00F23812"/>
    <w:rsid w:val="00F24551"/>
    <w:rsid w:val="00F24868"/>
    <w:rsid w:val="00F25B0B"/>
    <w:rsid w:val="00F27171"/>
    <w:rsid w:val="00F27BCB"/>
    <w:rsid w:val="00F27E2C"/>
    <w:rsid w:val="00F303D2"/>
    <w:rsid w:val="00F305E1"/>
    <w:rsid w:val="00F320E2"/>
    <w:rsid w:val="00F3470D"/>
    <w:rsid w:val="00F36C27"/>
    <w:rsid w:val="00F36DEF"/>
    <w:rsid w:val="00F37315"/>
    <w:rsid w:val="00F37AFA"/>
    <w:rsid w:val="00F40506"/>
    <w:rsid w:val="00F40F81"/>
    <w:rsid w:val="00F40FE2"/>
    <w:rsid w:val="00F418CC"/>
    <w:rsid w:val="00F41FEF"/>
    <w:rsid w:val="00F44CD7"/>
    <w:rsid w:val="00F44F53"/>
    <w:rsid w:val="00F452F0"/>
    <w:rsid w:val="00F45FCF"/>
    <w:rsid w:val="00F46CF6"/>
    <w:rsid w:val="00F4744A"/>
    <w:rsid w:val="00F47475"/>
    <w:rsid w:val="00F4771A"/>
    <w:rsid w:val="00F51182"/>
    <w:rsid w:val="00F51847"/>
    <w:rsid w:val="00F52605"/>
    <w:rsid w:val="00F527DA"/>
    <w:rsid w:val="00F53976"/>
    <w:rsid w:val="00F53BF3"/>
    <w:rsid w:val="00F54E03"/>
    <w:rsid w:val="00F57138"/>
    <w:rsid w:val="00F57A1E"/>
    <w:rsid w:val="00F608B4"/>
    <w:rsid w:val="00F60A8F"/>
    <w:rsid w:val="00F60AFA"/>
    <w:rsid w:val="00F60E34"/>
    <w:rsid w:val="00F63518"/>
    <w:rsid w:val="00F63803"/>
    <w:rsid w:val="00F649CD"/>
    <w:rsid w:val="00F64ADF"/>
    <w:rsid w:val="00F65A58"/>
    <w:rsid w:val="00F66681"/>
    <w:rsid w:val="00F676DA"/>
    <w:rsid w:val="00F677A2"/>
    <w:rsid w:val="00F67800"/>
    <w:rsid w:val="00F70D9F"/>
    <w:rsid w:val="00F728EE"/>
    <w:rsid w:val="00F728F2"/>
    <w:rsid w:val="00F72D82"/>
    <w:rsid w:val="00F7371B"/>
    <w:rsid w:val="00F73CD6"/>
    <w:rsid w:val="00F74342"/>
    <w:rsid w:val="00F75CE1"/>
    <w:rsid w:val="00F75E4E"/>
    <w:rsid w:val="00F76865"/>
    <w:rsid w:val="00F76A81"/>
    <w:rsid w:val="00F83367"/>
    <w:rsid w:val="00F83B35"/>
    <w:rsid w:val="00F83D17"/>
    <w:rsid w:val="00F85277"/>
    <w:rsid w:val="00F8587F"/>
    <w:rsid w:val="00F86F59"/>
    <w:rsid w:val="00F87761"/>
    <w:rsid w:val="00F87B5B"/>
    <w:rsid w:val="00F919C0"/>
    <w:rsid w:val="00F93AC3"/>
    <w:rsid w:val="00F946C4"/>
    <w:rsid w:val="00F94AE8"/>
    <w:rsid w:val="00F94B79"/>
    <w:rsid w:val="00F95682"/>
    <w:rsid w:val="00F95E15"/>
    <w:rsid w:val="00F977A3"/>
    <w:rsid w:val="00F97A04"/>
    <w:rsid w:val="00F97C70"/>
    <w:rsid w:val="00FA009D"/>
    <w:rsid w:val="00FA0988"/>
    <w:rsid w:val="00FA0E27"/>
    <w:rsid w:val="00FA2C26"/>
    <w:rsid w:val="00FA36F3"/>
    <w:rsid w:val="00FA3786"/>
    <w:rsid w:val="00FA41C9"/>
    <w:rsid w:val="00FA4E88"/>
    <w:rsid w:val="00FA5AE0"/>
    <w:rsid w:val="00FA6084"/>
    <w:rsid w:val="00FA788B"/>
    <w:rsid w:val="00FA7A80"/>
    <w:rsid w:val="00FB337F"/>
    <w:rsid w:val="00FB3B1B"/>
    <w:rsid w:val="00FB3CE1"/>
    <w:rsid w:val="00FB4C05"/>
    <w:rsid w:val="00FB51D4"/>
    <w:rsid w:val="00FC01BD"/>
    <w:rsid w:val="00FC31F7"/>
    <w:rsid w:val="00FC3A56"/>
    <w:rsid w:val="00FC3B0B"/>
    <w:rsid w:val="00FC414B"/>
    <w:rsid w:val="00FC47A0"/>
    <w:rsid w:val="00FC59FD"/>
    <w:rsid w:val="00FC77FE"/>
    <w:rsid w:val="00FD004E"/>
    <w:rsid w:val="00FD03D5"/>
    <w:rsid w:val="00FD1339"/>
    <w:rsid w:val="00FD1C2C"/>
    <w:rsid w:val="00FD2E41"/>
    <w:rsid w:val="00FD4234"/>
    <w:rsid w:val="00FD46B7"/>
    <w:rsid w:val="00FD4F4F"/>
    <w:rsid w:val="00FD6387"/>
    <w:rsid w:val="00FD645D"/>
    <w:rsid w:val="00FD6E78"/>
    <w:rsid w:val="00FD7DD1"/>
    <w:rsid w:val="00FE1073"/>
    <w:rsid w:val="00FE10BC"/>
    <w:rsid w:val="00FE2544"/>
    <w:rsid w:val="00FE2B41"/>
    <w:rsid w:val="00FE2BD9"/>
    <w:rsid w:val="00FE3125"/>
    <w:rsid w:val="00FE7DB4"/>
    <w:rsid w:val="00FF0A64"/>
    <w:rsid w:val="00FF11AB"/>
    <w:rsid w:val="00FF2626"/>
    <w:rsid w:val="00FF2EDC"/>
    <w:rsid w:val="00FF423F"/>
    <w:rsid w:val="00FF4D7A"/>
    <w:rsid w:val="00FF4DF6"/>
    <w:rsid w:val="00FF545F"/>
    <w:rsid w:val="00FF5BA6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92B725"/>
  <w15:docId w15:val="{BCC76984-340E-4140-A251-0EE3CFD0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2735"/>
    <w:rPr>
      <w:sz w:val="24"/>
      <w:szCs w:val="24"/>
    </w:rPr>
  </w:style>
  <w:style w:type="paragraph" w:styleId="1">
    <w:name w:val="heading 1"/>
    <w:basedOn w:val="a"/>
    <w:next w:val="a"/>
    <w:qFormat/>
    <w:rsid w:val="004F2735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qFormat/>
    <w:rsid w:val="004F2735"/>
    <w:pPr>
      <w:keepNext/>
      <w:outlineLvl w:val="1"/>
    </w:pPr>
    <w:rPr>
      <w:b/>
    </w:rPr>
  </w:style>
  <w:style w:type="paragraph" w:styleId="3">
    <w:name w:val="heading 3"/>
    <w:basedOn w:val="a"/>
    <w:next w:val="a"/>
    <w:qFormat/>
    <w:rsid w:val="004F2735"/>
    <w:pPr>
      <w:keepNext/>
      <w:outlineLvl w:val="2"/>
    </w:pPr>
    <w:rPr>
      <w:b/>
      <w:bCs/>
      <w:sz w:val="20"/>
    </w:rPr>
  </w:style>
  <w:style w:type="paragraph" w:styleId="4">
    <w:name w:val="heading 4"/>
    <w:basedOn w:val="a"/>
    <w:next w:val="a"/>
    <w:qFormat/>
    <w:rsid w:val="004F2735"/>
    <w:pPr>
      <w:keepNext/>
      <w:tabs>
        <w:tab w:val="left" w:pos="7920"/>
        <w:tab w:val="left" w:pos="8100"/>
      </w:tabs>
      <w:ind w:left="1416"/>
      <w:outlineLvl w:val="3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F2735"/>
    <w:rPr>
      <w:color w:val="0000FF"/>
      <w:u w:val="single"/>
    </w:rPr>
  </w:style>
  <w:style w:type="paragraph" w:styleId="a4">
    <w:name w:val="Balloon Text"/>
    <w:basedOn w:val="a"/>
    <w:semiHidden/>
    <w:rsid w:val="00E03968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4A1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FD7DD1"/>
    <w:pPr>
      <w:widowControl w:val="0"/>
      <w:autoSpaceDE w:val="0"/>
      <w:autoSpaceDN w:val="0"/>
      <w:adjustRightInd w:val="0"/>
      <w:spacing w:line="486" w:lineRule="exact"/>
      <w:ind w:firstLine="619"/>
      <w:jc w:val="both"/>
    </w:pPr>
  </w:style>
  <w:style w:type="character" w:customStyle="1" w:styleId="FontStyle12">
    <w:name w:val="Font Style12"/>
    <w:uiPriority w:val="99"/>
    <w:rsid w:val="00FD7DD1"/>
    <w:rPr>
      <w:rFonts w:ascii="Times New Roman" w:hAnsi="Times New Roman" w:cs="Times New Roman"/>
      <w:spacing w:val="10"/>
      <w:sz w:val="24"/>
      <w:szCs w:val="24"/>
    </w:rPr>
  </w:style>
  <w:style w:type="character" w:customStyle="1" w:styleId="FontStyle13">
    <w:name w:val="Font Style13"/>
    <w:uiPriority w:val="99"/>
    <w:rsid w:val="00FD7DD1"/>
    <w:rPr>
      <w:rFonts w:ascii="Times New Roman" w:hAnsi="Times New Roman" w:cs="Times New Roman"/>
      <w:b/>
      <w:bCs/>
      <w:spacing w:val="20"/>
      <w:sz w:val="24"/>
      <w:szCs w:val="24"/>
    </w:rPr>
  </w:style>
  <w:style w:type="paragraph" w:customStyle="1" w:styleId="Style10">
    <w:name w:val="Style10"/>
    <w:basedOn w:val="a"/>
    <w:rsid w:val="00EC4110"/>
    <w:pPr>
      <w:widowControl w:val="0"/>
      <w:autoSpaceDE w:val="0"/>
      <w:autoSpaceDN w:val="0"/>
      <w:adjustRightInd w:val="0"/>
      <w:spacing w:line="322" w:lineRule="exact"/>
      <w:jc w:val="both"/>
    </w:pPr>
  </w:style>
  <w:style w:type="paragraph" w:customStyle="1" w:styleId="Style11">
    <w:name w:val="Style11"/>
    <w:basedOn w:val="a"/>
    <w:rsid w:val="00EC4110"/>
    <w:pPr>
      <w:widowControl w:val="0"/>
      <w:autoSpaceDE w:val="0"/>
      <w:autoSpaceDN w:val="0"/>
      <w:adjustRightInd w:val="0"/>
      <w:spacing w:line="323" w:lineRule="exact"/>
    </w:pPr>
  </w:style>
  <w:style w:type="character" w:customStyle="1" w:styleId="FontStyle19">
    <w:name w:val="Font Style19"/>
    <w:rsid w:val="00EC4110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0">
    <w:name w:val="Font Style20"/>
    <w:rsid w:val="00EC4110"/>
    <w:rPr>
      <w:rFonts w:ascii="Times New Roman" w:hAnsi="Times New Roman" w:cs="Times New Roman"/>
      <w:spacing w:val="10"/>
      <w:sz w:val="24"/>
      <w:szCs w:val="24"/>
    </w:rPr>
  </w:style>
  <w:style w:type="paragraph" w:customStyle="1" w:styleId="Style6">
    <w:name w:val="Style6"/>
    <w:basedOn w:val="a"/>
    <w:rsid w:val="001B2A13"/>
    <w:pPr>
      <w:widowControl w:val="0"/>
      <w:autoSpaceDE w:val="0"/>
      <w:autoSpaceDN w:val="0"/>
      <w:adjustRightInd w:val="0"/>
      <w:spacing w:line="415" w:lineRule="exact"/>
      <w:ind w:firstLine="686"/>
    </w:pPr>
  </w:style>
  <w:style w:type="paragraph" w:customStyle="1" w:styleId="Style7">
    <w:name w:val="Style7"/>
    <w:basedOn w:val="a"/>
    <w:rsid w:val="001B2A13"/>
    <w:pPr>
      <w:widowControl w:val="0"/>
      <w:autoSpaceDE w:val="0"/>
      <w:autoSpaceDN w:val="0"/>
      <w:adjustRightInd w:val="0"/>
      <w:spacing w:line="413" w:lineRule="exact"/>
    </w:pPr>
  </w:style>
  <w:style w:type="character" w:customStyle="1" w:styleId="FontStyle15">
    <w:name w:val="Font Style15"/>
    <w:rsid w:val="001B2A13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6">
    <w:name w:val="Font Style16"/>
    <w:rsid w:val="001B2A13"/>
    <w:rPr>
      <w:rFonts w:ascii="Times New Roman" w:hAnsi="Times New Roman" w:cs="Times New Roman"/>
      <w:sz w:val="22"/>
      <w:szCs w:val="22"/>
    </w:rPr>
  </w:style>
  <w:style w:type="paragraph" w:styleId="a6">
    <w:name w:val="header"/>
    <w:basedOn w:val="a"/>
    <w:link w:val="a7"/>
    <w:uiPriority w:val="99"/>
    <w:rsid w:val="00CB4E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B4EE1"/>
    <w:rPr>
      <w:sz w:val="24"/>
      <w:szCs w:val="24"/>
    </w:rPr>
  </w:style>
  <w:style w:type="paragraph" w:styleId="a8">
    <w:name w:val="footer"/>
    <w:basedOn w:val="a"/>
    <w:link w:val="a9"/>
    <w:rsid w:val="00CB4EE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CB4EE1"/>
    <w:rPr>
      <w:sz w:val="24"/>
      <w:szCs w:val="24"/>
    </w:rPr>
  </w:style>
  <w:style w:type="paragraph" w:customStyle="1" w:styleId="Default">
    <w:name w:val="Default"/>
    <w:rsid w:val="009E073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rsid w:val="00B179BC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ailto:rector@kubsu.ru" TargetMode="External" Type="http://schemas.openxmlformats.org/officeDocument/2006/relationships/hyperlink"/><Relationship Id="rId9" Target="http://www.kubsu.ru" TargetMode="External" Type="http://schemas.openxmlformats.org/officeDocument/2006/relationships/hyperlink"/></Relationships>
</file>

<file path=word/_rels/settings.xml.rels><?xml version="1.0" encoding="UTF-8" standalone="yes"?><Relationships xmlns="http://schemas.openxmlformats.org/package/2006/relationships"><Relationship Id="rId1" Target="file:///C:/Users/&#1082;&#1091;&#1083;&#1072;&#1082;&#1086;&#1074;&#1072;/Desktop/&#1064;&#1072;&#1073;&#1083;&#1086;&#1085;%20&#1087;&#1088;&#1086;&#1076;&#1086;&#1083;.&#1073;&#1083;&#1072;&#1085;&#1082;.dotm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897A2-DA1E-4075-B5D9-5A944712A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продол.бланк.dotm</Template>
  <TotalTime>701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3</vt:lpstr>
    </vt:vector>
  </TitlesOfParts>
  <Company/>
  <LinksUpToDate>false</LinksUpToDate>
  <CharactersWithSpaces>1112</CharactersWithSpaces>
  <SharedDoc>false</SharedDoc>
  <HLinks>
    <vt:vector size="6" baseType="variant"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http://www.kubsu.ru/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2018-12-18T05:56:00Z</dcterms:created>
  <dc:creator>Наталья Кулакова</dc:creator>
  <cp:lastModifiedBy>Nikolay Drozdov</cp:lastModifiedBy>
  <cp:lastPrinted>2023-06-09T12:14:00Z</cp:lastPrinted>
  <dcterms:modified xsi:type="dcterms:W3CDTF">2023-08-30T23:02:00Z</dcterms:modified>
  <cp:revision>143</cp:revision>
  <dc:title>Приложение 3</dc:title>
</cp:coreProperties>
</file>