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374AAF" w:rsidRDefault="00374AAF" w:rsidP="00374AAF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374AAF" w:rsidRDefault="00374AAF" w:rsidP="00374AAF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8185/06.07</w:t>
      </w:r>
    </w:p>
    <w:p w:rsidR="00374AAF" w:rsidRPr="00A20F1F" w:rsidRDefault="00374AAF" w:rsidP="00374AAF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74AAF" w:rsidRPr="007A1721" w:rsidRDefault="00374AAF" w:rsidP="00374AAF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374AAF" w:rsidP="00374AAF">
      <w:pPr>
        <w:tabs>
          <w:tab w:val="left" w:pos="6495"/>
        </w:tabs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1C4AC5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  <w:r w:rsidR="00B435AC">
        <w:rPr>
          <w:sz w:val="28"/>
          <w:szCs w:val="28"/>
        </w:rPr>
        <w:tab/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E35A2C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137FE5" w:rsidRDefault="00137FE5" w:rsidP="00D43999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D43999" w:rsidRPr="00D43999">
        <w:rPr>
          <w:sz w:val="28"/>
          <w:szCs w:val="28"/>
        </w:rPr>
        <w:t>09.03.03 Прикладная информатика</w:t>
      </w:r>
      <w:r>
        <w:rPr>
          <w:sz w:val="28"/>
          <w:szCs w:val="28"/>
        </w:rPr>
        <w:t>,</w:t>
      </w:r>
    </w:p>
    <w:p w:rsidR="00460192" w:rsidRDefault="00460192" w:rsidP="00D43999">
      <w:pPr>
        <w:spacing w:before="120"/>
        <w:jc w:val="both"/>
        <w:rPr>
          <w:sz w:val="28"/>
          <w:szCs w:val="28"/>
        </w:rPr>
      </w:pPr>
      <w:r w:rsidRPr="00460192">
        <w:rPr>
          <w:sz w:val="28"/>
          <w:szCs w:val="28"/>
        </w:rPr>
        <w:t>очной формы обучения,</w:t>
      </w:r>
    </w:p>
    <w:p w:rsidR="0014647E" w:rsidRPr="006E7516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F56DF" w:rsidRDefault="001F56DF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500F42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883197">
        <w:rPr>
          <w:sz w:val="28"/>
          <w:szCs w:val="28"/>
          <w:u w:val="single"/>
        </w:rPr>
        <w:t>0</w:t>
      </w:r>
      <w:r w:rsidR="00A63322">
        <w:rPr>
          <w:sz w:val="28"/>
          <w:szCs w:val="28"/>
          <w:u w:val="single"/>
        </w:rPr>
        <w:t>1</w:t>
      </w:r>
      <w:r w:rsidRPr="00137FE5">
        <w:rPr>
          <w:sz w:val="28"/>
          <w:szCs w:val="28"/>
          <w:u w:val="single"/>
        </w:rPr>
        <w:t xml:space="preserve">» </w:t>
      </w:r>
      <w:r w:rsidR="00A63322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883197">
        <w:rPr>
          <w:sz w:val="28"/>
          <w:szCs w:val="28"/>
          <w:u w:val="single"/>
        </w:rPr>
        <w:t>«31» августа 202</w:t>
      </w:r>
      <w:r w:rsidR="005C4F11" w:rsidRPr="005C4F11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D43999" w:rsidP="00BD6170">
      <w:pPr>
        <w:jc w:val="both"/>
        <w:rPr>
          <w:sz w:val="28"/>
          <w:szCs w:val="28"/>
        </w:rPr>
      </w:pPr>
      <w:r w:rsidRPr="00D4399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6C1FE3" w:rsidRDefault="00711E19" w:rsidP="00137FE5">
      <w:pPr>
        <w:jc w:val="both"/>
        <w:rPr>
          <w:sz w:val="28"/>
          <w:szCs w:val="28"/>
        </w:rPr>
      </w:pPr>
      <w:r w:rsidRPr="00711E19">
        <w:rPr>
          <w:sz w:val="28"/>
          <w:szCs w:val="28"/>
        </w:rPr>
        <w:t xml:space="preserve">Декан </w:t>
      </w:r>
      <w:proofErr w:type="spellStart"/>
      <w:r w:rsidRPr="00711E19">
        <w:rPr>
          <w:sz w:val="28"/>
          <w:szCs w:val="28"/>
        </w:rPr>
        <w:t>ФКТиПМ</w:t>
      </w:r>
      <w:proofErr w:type="spellEnd"/>
      <w:r w:rsidRPr="00711E19">
        <w:rPr>
          <w:sz w:val="28"/>
          <w:szCs w:val="28"/>
        </w:rPr>
        <w:t xml:space="preserve">  ________________________________________ А.Д. </w:t>
      </w:r>
      <w:proofErr w:type="spellStart"/>
      <w:r w:rsidRPr="00711E19">
        <w:rPr>
          <w:sz w:val="28"/>
          <w:szCs w:val="28"/>
        </w:rPr>
        <w:t>Колотий</w:t>
      </w:r>
      <w:proofErr w:type="spellEnd"/>
    </w:p>
    <w:p w:rsidR="00711E19" w:rsidRPr="00137FE5" w:rsidRDefault="00711E19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61A" w:rsidRDefault="00C1661A" w:rsidP="00CB4EE1">
      <w:r>
        <w:separator/>
      </w:r>
    </w:p>
  </w:endnote>
  <w:endnote w:type="continuationSeparator" w:id="0">
    <w:p w:rsidR="00C1661A" w:rsidRDefault="00C1661A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61A" w:rsidRDefault="00C1661A" w:rsidP="00CB4EE1">
      <w:r>
        <w:separator/>
      </w:r>
    </w:p>
  </w:footnote>
  <w:footnote w:type="continuationSeparator" w:id="0">
    <w:p w:rsidR="00C1661A" w:rsidRDefault="00C1661A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923958729">
    <w:abstractNumId w:val="15"/>
  </w:num>
  <w:num w:numId="2" w16cid:durableId="1371801178">
    <w:abstractNumId w:val="1"/>
  </w:num>
  <w:num w:numId="3" w16cid:durableId="850606284">
    <w:abstractNumId w:val="7"/>
  </w:num>
  <w:num w:numId="4" w16cid:durableId="1119035750">
    <w:abstractNumId w:val="36"/>
  </w:num>
  <w:num w:numId="5" w16cid:durableId="629439519">
    <w:abstractNumId w:val="35"/>
  </w:num>
  <w:num w:numId="6" w16cid:durableId="201865197">
    <w:abstractNumId w:val="10"/>
  </w:num>
  <w:num w:numId="7" w16cid:durableId="514150869">
    <w:abstractNumId w:val="30"/>
  </w:num>
  <w:num w:numId="8" w16cid:durableId="1609970148">
    <w:abstractNumId w:val="20"/>
  </w:num>
  <w:num w:numId="9" w16cid:durableId="1598900884">
    <w:abstractNumId w:val="39"/>
  </w:num>
  <w:num w:numId="10" w16cid:durableId="504437126">
    <w:abstractNumId w:val="16"/>
  </w:num>
  <w:num w:numId="11" w16cid:durableId="2039235360">
    <w:abstractNumId w:val="25"/>
  </w:num>
  <w:num w:numId="12" w16cid:durableId="924799308">
    <w:abstractNumId w:val="29"/>
  </w:num>
  <w:num w:numId="13" w16cid:durableId="1299411192">
    <w:abstractNumId w:val="12"/>
  </w:num>
  <w:num w:numId="14" w16cid:durableId="935404248">
    <w:abstractNumId w:val="38"/>
  </w:num>
  <w:num w:numId="15" w16cid:durableId="1293442769">
    <w:abstractNumId w:val="17"/>
  </w:num>
  <w:num w:numId="16" w16cid:durableId="845829899">
    <w:abstractNumId w:val="21"/>
  </w:num>
  <w:num w:numId="17" w16cid:durableId="788162336">
    <w:abstractNumId w:val="2"/>
  </w:num>
  <w:num w:numId="18" w16cid:durableId="1236277681">
    <w:abstractNumId w:val="3"/>
  </w:num>
  <w:num w:numId="19" w16cid:durableId="1997801187">
    <w:abstractNumId w:val="9"/>
  </w:num>
  <w:num w:numId="20" w16cid:durableId="242181241">
    <w:abstractNumId w:val="32"/>
  </w:num>
  <w:num w:numId="21" w16cid:durableId="1776362632">
    <w:abstractNumId w:val="33"/>
  </w:num>
  <w:num w:numId="22" w16cid:durableId="619847322">
    <w:abstractNumId w:val="27"/>
  </w:num>
  <w:num w:numId="23" w16cid:durableId="1291352133">
    <w:abstractNumId w:val="26"/>
  </w:num>
  <w:num w:numId="24" w16cid:durableId="1790583949">
    <w:abstractNumId w:val="4"/>
  </w:num>
  <w:num w:numId="25" w16cid:durableId="2002199533">
    <w:abstractNumId w:val="13"/>
  </w:num>
  <w:num w:numId="26" w16cid:durableId="1925718334">
    <w:abstractNumId w:val="31"/>
  </w:num>
  <w:num w:numId="27" w16cid:durableId="222453689">
    <w:abstractNumId w:val="22"/>
  </w:num>
  <w:num w:numId="28" w16cid:durableId="233974998">
    <w:abstractNumId w:val="24"/>
  </w:num>
  <w:num w:numId="29" w16cid:durableId="1533804958">
    <w:abstractNumId w:val="6"/>
  </w:num>
  <w:num w:numId="30" w16cid:durableId="1634406334">
    <w:abstractNumId w:val="28"/>
  </w:num>
  <w:num w:numId="31" w16cid:durableId="908998180">
    <w:abstractNumId w:val="18"/>
  </w:num>
  <w:num w:numId="32" w16cid:durableId="1136877045">
    <w:abstractNumId w:val="19"/>
  </w:num>
  <w:num w:numId="33" w16cid:durableId="876772082">
    <w:abstractNumId w:val="23"/>
  </w:num>
  <w:num w:numId="34" w16cid:durableId="1038581079">
    <w:abstractNumId w:val="14"/>
  </w:num>
  <w:num w:numId="35" w16cid:durableId="1575436968">
    <w:abstractNumId w:val="5"/>
  </w:num>
  <w:num w:numId="36" w16cid:durableId="222719068">
    <w:abstractNumId w:val="34"/>
  </w:num>
  <w:num w:numId="37" w16cid:durableId="69622538">
    <w:abstractNumId w:val="37"/>
  </w:num>
  <w:num w:numId="38" w16cid:durableId="938563114">
    <w:abstractNumId w:val="8"/>
  </w:num>
  <w:num w:numId="39" w16cid:durableId="457381410">
    <w:abstractNumId w:val="11"/>
  </w:num>
  <w:num w:numId="40" w16cid:durableId="6858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4D49"/>
    <w:rsid w:val="00005286"/>
    <w:rsid w:val="00005946"/>
    <w:rsid w:val="00005DDE"/>
    <w:rsid w:val="000060F8"/>
    <w:rsid w:val="000064B3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0DAB"/>
    <w:rsid w:val="00033CBC"/>
    <w:rsid w:val="00034BB1"/>
    <w:rsid w:val="000368A9"/>
    <w:rsid w:val="00037AEA"/>
    <w:rsid w:val="000422FD"/>
    <w:rsid w:val="000427A4"/>
    <w:rsid w:val="00042999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0D9B"/>
    <w:rsid w:val="00081159"/>
    <w:rsid w:val="00081541"/>
    <w:rsid w:val="00081FBF"/>
    <w:rsid w:val="000833BE"/>
    <w:rsid w:val="00083440"/>
    <w:rsid w:val="00083A8B"/>
    <w:rsid w:val="00084705"/>
    <w:rsid w:val="000847B6"/>
    <w:rsid w:val="00084D1F"/>
    <w:rsid w:val="00085294"/>
    <w:rsid w:val="000852DB"/>
    <w:rsid w:val="0008665C"/>
    <w:rsid w:val="000873DD"/>
    <w:rsid w:val="00087906"/>
    <w:rsid w:val="00090C48"/>
    <w:rsid w:val="00090F97"/>
    <w:rsid w:val="00091497"/>
    <w:rsid w:val="000916EC"/>
    <w:rsid w:val="00091FF6"/>
    <w:rsid w:val="00092C78"/>
    <w:rsid w:val="000935E7"/>
    <w:rsid w:val="0009366D"/>
    <w:rsid w:val="0009395D"/>
    <w:rsid w:val="00094879"/>
    <w:rsid w:val="000A0821"/>
    <w:rsid w:val="000A1A67"/>
    <w:rsid w:val="000A25FC"/>
    <w:rsid w:val="000A27BE"/>
    <w:rsid w:val="000A3C68"/>
    <w:rsid w:val="000A3CE7"/>
    <w:rsid w:val="000A46B2"/>
    <w:rsid w:val="000A46DF"/>
    <w:rsid w:val="000A52F3"/>
    <w:rsid w:val="000A556D"/>
    <w:rsid w:val="000A636B"/>
    <w:rsid w:val="000A68EA"/>
    <w:rsid w:val="000A7551"/>
    <w:rsid w:val="000A75BF"/>
    <w:rsid w:val="000B0242"/>
    <w:rsid w:val="000B1921"/>
    <w:rsid w:val="000B2615"/>
    <w:rsid w:val="000B2FEF"/>
    <w:rsid w:val="000B5020"/>
    <w:rsid w:val="000B7641"/>
    <w:rsid w:val="000B76F8"/>
    <w:rsid w:val="000B7841"/>
    <w:rsid w:val="000C0BF4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32C6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97D"/>
    <w:rsid w:val="00107B3A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2C1A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47DD0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2DC6"/>
    <w:rsid w:val="001734DC"/>
    <w:rsid w:val="0017378F"/>
    <w:rsid w:val="00174A79"/>
    <w:rsid w:val="00174AFC"/>
    <w:rsid w:val="00174E6B"/>
    <w:rsid w:val="00175AC9"/>
    <w:rsid w:val="00176DE7"/>
    <w:rsid w:val="001774AD"/>
    <w:rsid w:val="00177D4C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435"/>
    <w:rsid w:val="001A26A0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AC5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6C5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56DF"/>
    <w:rsid w:val="001F720B"/>
    <w:rsid w:val="001F7CD7"/>
    <w:rsid w:val="00200861"/>
    <w:rsid w:val="002017C5"/>
    <w:rsid w:val="002019F7"/>
    <w:rsid w:val="0020227C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0AD4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1CE6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1C2B"/>
    <w:rsid w:val="0023252B"/>
    <w:rsid w:val="0023418F"/>
    <w:rsid w:val="00235D1F"/>
    <w:rsid w:val="00236A2A"/>
    <w:rsid w:val="00237902"/>
    <w:rsid w:val="00237A0A"/>
    <w:rsid w:val="00240806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4C14"/>
    <w:rsid w:val="00287F54"/>
    <w:rsid w:val="00290D14"/>
    <w:rsid w:val="002932DC"/>
    <w:rsid w:val="00293F43"/>
    <w:rsid w:val="00294647"/>
    <w:rsid w:val="0029492D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B46"/>
    <w:rsid w:val="002A5FC9"/>
    <w:rsid w:val="002A66A7"/>
    <w:rsid w:val="002B0AF2"/>
    <w:rsid w:val="002B0D69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409D"/>
    <w:rsid w:val="002D4E3D"/>
    <w:rsid w:val="002D58D2"/>
    <w:rsid w:val="002D5937"/>
    <w:rsid w:val="002D5C2C"/>
    <w:rsid w:val="002D6574"/>
    <w:rsid w:val="002D6CF9"/>
    <w:rsid w:val="002D711A"/>
    <w:rsid w:val="002D7D06"/>
    <w:rsid w:val="002D7D94"/>
    <w:rsid w:val="002E04CA"/>
    <w:rsid w:val="002E1C21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38F"/>
    <w:rsid w:val="002F5623"/>
    <w:rsid w:val="002F5A21"/>
    <w:rsid w:val="002F5DD3"/>
    <w:rsid w:val="002F6B20"/>
    <w:rsid w:val="003030BF"/>
    <w:rsid w:val="0030367A"/>
    <w:rsid w:val="00303BC0"/>
    <w:rsid w:val="0030486E"/>
    <w:rsid w:val="00306320"/>
    <w:rsid w:val="00306867"/>
    <w:rsid w:val="00310205"/>
    <w:rsid w:val="00310A62"/>
    <w:rsid w:val="00310D1F"/>
    <w:rsid w:val="00311581"/>
    <w:rsid w:val="00312D75"/>
    <w:rsid w:val="00313551"/>
    <w:rsid w:val="003167F5"/>
    <w:rsid w:val="00317AB8"/>
    <w:rsid w:val="00317BE4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160"/>
    <w:rsid w:val="003312DC"/>
    <w:rsid w:val="003328E9"/>
    <w:rsid w:val="00332969"/>
    <w:rsid w:val="003342A7"/>
    <w:rsid w:val="0033471A"/>
    <w:rsid w:val="003356E2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6A85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4AAF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A75A3"/>
    <w:rsid w:val="003B15BF"/>
    <w:rsid w:val="003B16E9"/>
    <w:rsid w:val="003B335E"/>
    <w:rsid w:val="003B4429"/>
    <w:rsid w:val="003B4E2C"/>
    <w:rsid w:val="003B4E96"/>
    <w:rsid w:val="003B4FC6"/>
    <w:rsid w:val="003B62D5"/>
    <w:rsid w:val="003B6688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6477"/>
    <w:rsid w:val="003D723B"/>
    <w:rsid w:val="003D7657"/>
    <w:rsid w:val="003E166E"/>
    <w:rsid w:val="003E2478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44A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588F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1F80"/>
    <w:rsid w:val="00425520"/>
    <w:rsid w:val="00425A81"/>
    <w:rsid w:val="004273BD"/>
    <w:rsid w:val="00427772"/>
    <w:rsid w:val="00427862"/>
    <w:rsid w:val="00433760"/>
    <w:rsid w:val="00433A1A"/>
    <w:rsid w:val="00435604"/>
    <w:rsid w:val="00436DED"/>
    <w:rsid w:val="00437C2E"/>
    <w:rsid w:val="00437FBC"/>
    <w:rsid w:val="00440780"/>
    <w:rsid w:val="00440DE9"/>
    <w:rsid w:val="00442BFC"/>
    <w:rsid w:val="00443A09"/>
    <w:rsid w:val="00443C26"/>
    <w:rsid w:val="00443EE0"/>
    <w:rsid w:val="00444404"/>
    <w:rsid w:val="004448AA"/>
    <w:rsid w:val="00444D18"/>
    <w:rsid w:val="00445D27"/>
    <w:rsid w:val="00446234"/>
    <w:rsid w:val="00450C13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0192"/>
    <w:rsid w:val="00461F03"/>
    <w:rsid w:val="00462AF6"/>
    <w:rsid w:val="00462D70"/>
    <w:rsid w:val="00463960"/>
    <w:rsid w:val="00463F6D"/>
    <w:rsid w:val="00464B3C"/>
    <w:rsid w:val="00465488"/>
    <w:rsid w:val="00466885"/>
    <w:rsid w:val="00466F11"/>
    <w:rsid w:val="004678BA"/>
    <w:rsid w:val="004702B0"/>
    <w:rsid w:val="004719B6"/>
    <w:rsid w:val="0047334A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005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A97"/>
    <w:rsid w:val="004F6C3E"/>
    <w:rsid w:val="004F6C8E"/>
    <w:rsid w:val="004F6DEE"/>
    <w:rsid w:val="004F7D0D"/>
    <w:rsid w:val="00500166"/>
    <w:rsid w:val="0050040D"/>
    <w:rsid w:val="00500F42"/>
    <w:rsid w:val="00501A04"/>
    <w:rsid w:val="00501D32"/>
    <w:rsid w:val="005036AA"/>
    <w:rsid w:val="00504623"/>
    <w:rsid w:val="00505674"/>
    <w:rsid w:val="005059A5"/>
    <w:rsid w:val="00506E65"/>
    <w:rsid w:val="00511D4A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0B3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695C"/>
    <w:rsid w:val="00557FF9"/>
    <w:rsid w:val="005610A3"/>
    <w:rsid w:val="00561907"/>
    <w:rsid w:val="005622C1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0F6"/>
    <w:rsid w:val="00580B09"/>
    <w:rsid w:val="005829E7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97DC1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0A35"/>
    <w:rsid w:val="005C1892"/>
    <w:rsid w:val="005C2258"/>
    <w:rsid w:val="005C3380"/>
    <w:rsid w:val="005C4F11"/>
    <w:rsid w:val="005C6FDF"/>
    <w:rsid w:val="005C7A3A"/>
    <w:rsid w:val="005D00F7"/>
    <w:rsid w:val="005D042F"/>
    <w:rsid w:val="005D057D"/>
    <w:rsid w:val="005D067D"/>
    <w:rsid w:val="005D19ED"/>
    <w:rsid w:val="005D1D8B"/>
    <w:rsid w:val="005D2B0C"/>
    <w:rsid w:val="005D3489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4AB"/>
    <w:rsid w:val="005F1ADF"/>
    <w:rsid w:val="005F1F52"/>
    <w:rsid w:val="005F21AE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5ECF"/>
    <w:rsid w:val="00606133"/>
    <w:rsid w:val="00606560"/>
    <w:rsid w:val="00607153"/>
    <w:rsid w:val="006101E5"/>
    <w:rsid w:val="006103BE"/>
    <w:rsid w:val="00612C08"/>
    <w:rsid w:val="00612DB7"/>
    <w:rsid w:val="00613F17"/>
    <w:rsid w:val="0061447B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64E"/>
    <w:rsid w:val="00627824"/>
    <w:rsid w:val="00633ECE"/>
    <w:rsid w:val="00634FBF"/>
    <w:rsid w:val="00635B35"/>
    <w:rsid w:val="0063654A"/>
    <w:rsid w:val="0063674B"/>
    <w:rsid w:val="00637E92"/>
    <w:rsid w:val="00640DA5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4CAC"/>
    <w:rsid w:val="0065739F"/>
    <w:rsid w:val="0066129F"/>
    <w:rsid w:val="00661D02"/>
    <w:rsid w:val="0066244F"/>
    <w:rsid w:val="00662E66"/>
    <w:rsid w:val="0066528C"/>
    <w:rsid w:val="006676A8"/>
    <w:rsid w:val="006716DF"/>
    <w:rsid w:val="00672231"/>
    <w:rsid w:val="0067242A"/>
    <w:rsid w:val="0067359B"/>
    <w:rsid w:val="00675003"/>
    <w:rsid w:val="00675599"/>
    <w:rsid w:val="00676B16"/>
    <w:rsid w:val="00677F1D"/>
    <w:rsid w:val="0068082A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36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3C01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1FE3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6D24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4326"/>
    <w:rsid w:val="006E5DFC"/>
    <w:rsid w:val="006E7516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0507"/>
    <w:rsid w:val="00711D71"/>
    <w:rsid w:val="00711E19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0B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69"/>
    <w:rsid w:val="0075017F"/>
    <w:rsid w:val="0075100D"/>
    <w:rsid w:val="00754753"/>
    <w:rsid w:val="0075548A"/>
    <w:rsid w:val="00755695"/>
    <w:rsid w:val="00757DF2"/>
    <w:rsid w:val="007605D5"/>
    <w:rsid w:val="00761746"/>
    <w:rsid w:val="00762A5C"/>
    <w:rsid w:val="00762B80"/>
    <w:rsid w:val="007640F0"/>
    <w:rsid w:val="00764372"/>
    <w:rsid w:val="007644AE"/>
    <w:rsid w:val="00764B3B"/>
    <w:rsid w:val="007652A7"/>
    <w:rsid w:val="00765497"/>
    <w:rsid w:val="00765B93"/>
    <w:rsid w:val="007703BF"/>
    <w:rsid w:val="007705A0"/>
    <w:rsid w:val="00770A72"/>
    <w:rsid w:val="00771155"/>
    <w:rsid w:val="0077155F"/>
    <w:rsid w:val="007775F6"/>
    <w:rsid w:val="00780F9C"/>
    <w:rsid w:val="00781A7D"/>
    <w:rsid w:val="00782D71"/>
    <w:rsid w:val="0078356E"/>
    <w:rsid w:val="00783C5A"/>
    <w:rsid w:val="007870E5"/>
    <w:rsid w:val="00790D63"/>
    <w:rsid w:val="007923C8"/>
    <w:rsid w:val="00792441"/>
    <w:rsid w:val="00793E28"/>
    <w:rsid w:val="00793EAB"/>
    <w:rsid w:val="00796171"/>
    <w:rsid w:val="00797D27"/>
    <w:rsid w:val="007A10A9"/>
    <w:rsid w:val="007A1721"/>
    <w:rsid w:val="007A1E68"/>
    <w:rsid w:val="007A27D9"/>
    <w:rsid w:val="007A27FC"/>
    <w:rsid w:val="007A2CE2"/>
    <w:rsid w:val="007A499A"/>
    <w:rsid w:val="007A4D60"/>
    <w:rsid w:val="007A5675"/>
    <w:rsid w:val="007A6C4B"/>
    <w:rsid w:val="007A7B98"/>
    <w:rsid w:val="007B17FB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0E18"/>
    <w:rsid w:val="007C102E"/>
    <w:rsid w:val="007C2751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C7A43"/>
    <w:rsid w:val="007D1A7B"/>
    <w:rsid w:val="007D2068"/>
    <w:rsid w:val="007D3F17"/>
    <w:rsid w:val="007D569A"/>
    <w:rsid w:val="007D5916"/>
    <w:rsid w:val="007D6308"/>
    <w:rsid w:val="007D785C"/>
    <w:rsid w:val="007E0065"/>
    <w:rsid w:val="007E04F6"/>
    <w:rsid w:val="007E2475"/>
    <w:rsid w:val="007E3A4A"/>
    <w:rsid w:val="007E4274"/>
    <w:rsid w:val="007E4C44"/>
    <w:rsid w:val="007E6601"/>
    <w:rsid w:val="007E66CF"/>
    <w:rsid w:val="007E6C65"/>
    <w:rsid w:val="007E7A06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06E0A"/>
    <w:rsid w:val="008105F2"/>
    <w:rsid w:val="00810891"/>
    <w:rsid w:val="008108C0"/>
    <w:rsid w:val="00813AAE"/>
    <w:rsid w:val="00814ED8"/>
    <w:rsid w:val="00815A05"/>
    <w:rsid w:val="008165ED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0057"/>
    <w:rsid w:val="00831B49"/>
    <w:rsid w:val="008340A3"/>
    <w:rsid w:val="0083411D"/>
    <w:rsid w:val="00835424"/>
    <w:rsid w:val="008362FA"/>
    <w:rsid w:val="00836DF0"/>
    <w:rsid w:val="008406E4"/>
    <w:rsid w:val="00841212"/>
    <w:rsid w:val="0084170F"/>
    <w:rsid w:val="00841C6A"/>
    <w:rsid w:val="008439B8"/>
    <w:rsid w:val="00843C5E"/>
    <w:rsid w:val="00843EFE"/>
    <w:rsid w:val="00844891"/>
    <w:rsid w:val="00845353"/>
    <w:rsid w:val="00850D80"/>
    <w:rsid w:val="00852858"/>
    <w:rsid w:val="00853FD2"/>
    <w:rsid w:val="008547FF"/>
    <w:rsid w:val="00854A38"/>
    <w:rsid w:val="00855176"/>
    <w:rsid w:val="00857759"/>
    <w:rsid w:val="00860449"/>
    <w:rsid w:val="0086046D"/>
    <w:rsid w:val="00860BE0"/>
    <w:rsid w:val="00861A2F"/>
    <w:rsid w:val="00862856"/>
    <w:rsid w:val="00863BAD"/>
    <w:rsid w:val="0086459B"/>
    <w:rsid w:val="00864926"/>
    <w:rsid w:val="00865209"/>
    <w:rsid w:val="0086592F"/>
    <w:rsid w:val="0086685B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3197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0817"/>
    <w:rsid w:val="008B2A74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097C"/>
    <w:rsid w:val="008F1C4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2D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1DEC"/>
    <w:rsid w:val="009220E5"/>
    <w:rsid w:val="00922B62"/>
    <w:rsid w:val="00925476"/>
    <w:rsid w:val="00925F50"/>
    <w:rsid w:val="009321A5"/>
    <w:rsid w:val="00933B65"/>
    <w:rsid w:val="00933F2F"/>
    <w:rsid w:val="009344DF"/>
    <w:rsid w:val="00934DA9"/>
    <w:rsid w:val="009351EB"/>
    <w:rsid w:val="00935370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92C"/>
    <w:rsid w:val="00945A6A"/>
    <w:rsid w:val="009474D5"/>
    <w:rsid w:val="009474E1"/>
    <w:rsid w:val="00947944"/>
    <w:rsid w:val="00947A1B"/>
    <w:rsid w:val="00951F37"/>
    <w:rsid w:val="00952398"/>
    <w:rsid w:val="009528F1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6789A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0EE8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0B6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B7FAC"/>
    <w:rsid w:val="009C0F6A"/>
    <w:rsid w:val="009C26B2"/>
    <w:rsid w:val="009C3D00"/>
    <w:rsid w:val="009C41AE"/>
    <w:rsid w:val="009C508C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3A32"/>
    <w:rsid w:val="009F58E1"/>
    <w:rsid w:val="009F6C44"/>
    <w:rsid w:val="009F6E32"/>
    <w:rsid w:val="009F6E8B"/>
    <w:rsid w:val="009F7917"/>
    <w:rsid w:val="009F7EBF"/>
    <w:rsid w:val="00A0167C"/>
    <w:rsid w:val="00A027B3"/>
    <w:rsid w:val="00A06B56"/>
    <w:rsid w:val="00A07722"/>
    <w:rsid w:val="00A07735"/>
    <w:rsid w:val="00A07C96"/>
    <w:rsid w:val="00A07D48"/>
    <w:rsid w:val="00A117C2"/>
    <w:rsid w:val="00A117CC"/>
    <w:rsid w:val="00A124A7"/>
    <w:rsid w:val="00A12799"/>
    <w:rsid w:val="00A13E8B"/>
    <w:rsid w:val="00A1412A"/>
    <w:rsid w:val="00A14BB5"/>
    <w:rsid w:val="00A14EB7"/>
    <w:rsid w:val="00A15A77"/>
    <w:rsid w:val="00A15A83"/>
    <w:rsid w:val="00A16580"/>
    <w:rsid w:val="00A165D9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194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06E"/>
    <w:rsid w:val="00A553FE"/>
    <w:rsid w:val="00A564F8"/>
    <w:rsid w:val="00A5754D"/>
    <w:rsid w:val="00A5758D"/>
    <w:rsid w:val="00A620B4"/>
    <w:rsid w:val="00A63322"/>
    <w:rsid w:val="00A649E8"/>
    <w:rsid w:val="00A663C6"/>
    <w:rsid w:val="00A671E7"/>
    <w:rsid w:val="00A703A1"/>
    <w:rsid w:val="00A70688"/>
    <w:rsid w:val="00A70692"/>
    <w:rsid w:val="00A70ACC"/>
    <w:rsid w:val="00A71065"/>
    <w:rsid w:val="00A712E9"/>
    <w:rsid w:val="00A71C58"/>
    <w:rsid w:val="00A74416"/>
    <w:rsid w:val="00A748E7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5BA5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391F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2AD"/>
    <w:rsid w:val="00B21459"/>
    <w:rsid w:val="00B21812"/>
    <w:rsid w:val="00B23C5B"/>
    <w:rsid w:val="00B2407F"/>
    <w:rsid w:val="00B242DE"/>
    <w:rsid w:val="00B24649"/>
    <w:rsid w:val="00B24B2D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5AC"/>
    <w:rsid w:val="00B43D18"/>
    <w:rsid w:val="00B440EF"/>
    <w:rsid w:val="00B45042"/>
    <w:rsid w:val="00B45B65"/>
    <w:rsid w:val="00B478C8"/>
    <w:rsid w:val="00B51571"/>
    <w:rsid w:val="00B51AEB"/>
    <w:rsid w:val="00B520A6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6DCB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1CC6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53CE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777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4E1F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E8"/>
    <w:rsid w:val="00C14AA6"/>
    <w:rsid w:val="00C15D11"/>
    <w:rsid w:val="00C1661A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195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B57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834"/>
    <w:rsid w:val="00C62943"/>
    <w:rsid w:val="00C62D7E"/>
    <w:rsid w:val="00C6475B"/>
    <w:rsid w:val="00C64FD9"/>
    <w:rsid w:val="00C66748"/>
    <w:rsid w:val="00C7067B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34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005"/>
    <w:rsid w:val="00C97B5E"/>
    <w:rsid w:val="00CA049D"/>
    <w:rsid w:val="00CA2042"/>
    <w:rsid w:val="00CA30B5"/>
    <w:rsid w:val="00CA3C7C"/>
    <w:rsid w:val="00CA64F3"/>
    <w:rsid w:val="00CA6719"/>
    <w:rsid w:val="00CA6890"/>
    <w:rsid w:val="00CA6AE8"/>
    <w:rsid w:val="00CA71D0"/>
    <w:rsid w:val="00CA73D2"/>
    <w:rsid w:val="00CA7DA3"/>
    <w:rsid w:val="00CB04AE"/>
    <w:rsid w:val="00CB07F1"/>
    <w:rsid w:val="00CB0E0F"/>
    <w:rsid w:val="00CB1105"/>
    <w:rsid w:val="00CB12AE"/>
    <w:rsid w:val="00CB3276"/>
    <w:rsid w:val="00CB4EE1"/>
    <w:rsid w:val="00CB52A7"/>
    <w:rsid w:val="00CB559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5BB2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DAE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702"/>
    <w:rsid w:val="00D17BE2"/>
    <w:rsid w:val="00D21313"/>
    <w:rsid w:val="00D225A4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27F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390"/>
    <w:rsid w:val="00D37752"/>
    <w:rsid w:val="00D37CF0"/>
    <w:rsid w:val="00D40757"/>
    <w:rsid w:val="00D415D4"/>
    <w:rsid w:val="00D42D40"/>
    <w:rsid w:val="00D43999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3750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38A0"/>
    <w:rsid w:val="00D750F7"/>
    <w:rsid w:val="00D76215"/>
    <w:rsid w:val="00D7659C"/>
    <w:rsid w:val="00D76AD9"/>
    <w:rsid w:val="00D80470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0EC"/>
    <w:rsid w:val="00D9280C"/>
    <w:rsid w:val="00D92EE1"/>
    <w:rsid w:val="00D93F6A"/>
    <w:rsid w:val="00D9408D"/>
    <w:rsid w:val="00D949B1"/>
    <w:rsid w:val="00D9564C"/>
    <w:rsid w:val="00D96057"/>
    <w:rsid w:val="00D97B04"/>
    <w:rsid w:val="00DA0E27"/>
    <w:rsid w:val="00DA2124"/>
    <w:rsid w:val="00DA350D"/>
    <w:rsid w:val="00DA3FC0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4DF3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2E07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33F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07A65"/>
    <w:rsid w:val="00E11B7F"/>
    <w:rsid w:val="00E13876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8FA"/>
    <w:rsid w:val="00E30989"/>
    <w:rsid w:val="00E30C00"/>
    <w:rsid w:val="00E310C4"/>
    <w:rsid w:val="00E31D0C"/>
    <w:rsid w:val="00E31D51"/>
    <w:rsid w:val="00E33401"/>
    <w:rsid w:val="00E33FB4"/>
    <w:rsid w:val="00E34264"/>
    <w:rsid w:val="00E35A2C"/>
    <w:rsid w:val="00E35FB0"/>
    <w:rsid w:val="00E373D0"/>
    <w:rsid w:val="00E403CE"/>
    <w:rsid w:val="00E41F83"/>
    <w:rsid w:val="00E425BB"/>
    <w:rsid w:val="00E431DA"/>
    <w:rsid w:val="00E434A2"/>
    <w:rsid w:val="00E45B53"/>
    <w:rsid w:val="00E45EA6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1B9"/>
    <w:rsid w:val="00E57EE8"/>
    <w:rsid w:val="00E61316"/>
    <w:rsid w:val="00E644E3"/>
    <w:rsid w:val="00E656F1"/>
    <w:rsid w:val="00E65B64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1739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D6C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34A"/>
    <w:rsid w:val="00EE1746"/>
    <w:rsid w:val="00EE1A2A"/>
    <w:rsid w:val="00EE2646"/>
    <w:rsid w:val="00EE2803"/>
    <w:rsid w:val="00EE29C8"/>
    <w:rsid w:val="00EE4BFE"/>
    <w:rsid w:val="00EE5F77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0A9"/>
    <w:rsid w:val="00F0326B"/>
    <w:rsid w:val="00F0384F"/>
    <w:rsid w:val="00F0393E"/>
    <w:rsid w:val="00F06CC8"/>
    <w:rsid w:val="00F06D6C"/>
    <w:rsid w:val="00F10542"/>
    <w:rsid w:val="00F114EA"/>
    <w:rsid w:val="00F11877"/>
    <w:rsid w:val="00F130E3"/>
    <w:rsid w:val="00F1356A"/>
    <w:rsid w:val="00F13D33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44E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0F0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9A2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18FD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A6D"/>
    <w:rsid w:val="00FB3B1B"/>
    <w:rsid w:val="00FB3CE1"/>
    <w:rsid w:val="00FB4C05"/>
    <w:rsid w:val="00FB51D4"/>
    <w:rsid w:val="00FB74FD"/>
    <w:rsid w:val="00FC01BD"/>
    <w:rsid w:val="00FC31F7"/>
    <w:rsid w:val="00FC3A56"/>
    <w:rsid w:val="00FC3B0B"/>
    <w:rsid w:val="00FC414B"/>
    <w:rsid w:val="00FC47A0"/>
    <w:rsid w:val="00FC59FD"/>
    <w:rsid w:val="00FC6816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2F3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9221C"/>
  <w15:docId w15:val="{F533785E-A762-49E8-97DF-09268A0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C99B-5DAC-4F9B-9B3D-1AB63FF0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1162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1077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2023-05-24T07:20:00Z</cp:lastPrinted>
  <dcterms:modified xsi:type="dcterms:W3CDTF">2023-08-30T23:01:00Z</dcterms:modified>
  <cp:revision>176</cp:revision>
  <dc:title>Приложение 3</dc:title>
</cp:coreProperties>
</file>