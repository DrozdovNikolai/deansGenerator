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8194/06.07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 Кирилл Александрович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