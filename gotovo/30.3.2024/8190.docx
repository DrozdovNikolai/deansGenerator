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8190/06.07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Цветкову Кириллу Александровичу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