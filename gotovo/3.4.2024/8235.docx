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F66E76">
      <w:pPr>
        <w:pStyle w:val="2"/>
        <w:tabs>
          <w:tab w:val="left" w:pos="4395"/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proofErr w:type="spellStart"/>
        <w:r w:rsidRPr="00155705">
          <w:rPr>
            <w:rStyle w:val="a3"/>
            <w:color w:val="auto"/>
            <w:u w:val="none"/>
            <w:lang w:val="en-US"/>
          </w:rPr>
          <w:t>ru</w:t>
        </w:r>
        <w:proofErr w:type="spellEnd"/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CF7A03" w:rsidRDefault="00CF7A03" w:rsidP="00CF7A03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CF7A03" w:rsidRDefault="00CF7A03" w:rsidP="00CF7A03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«3» апреля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8235/06.07</w:t>
      </w:r>
    </w:p>
    <w:p w:rsidR="00CF7A03" w:rsidRPr="00A20F1F" w:rsidRDefault="00CF7A03" w:rsidP="00CF7A03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CF7A03" w:rsidRPr="00542720" w:rsidRDefault="00CF7A03" w:rsidP="00CF7A03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Дроздову Николаю Витальевичу</w:t>
        <w:t>, 25.04.2003 г. рождения</w:t>
      </w:r>
    </w:p>
    <w:p w:rsidR="00137FE5" w:rsidRPr="00137FE5" w:rsidRDefault="00CF7A03" w:rsidP="00CF7A03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AD3706">
        <w:rPr>
          <w:sz w:val="28"/>
          <w:szCs w:val="28"/>
          <w:u w:val="single"/>
        </w:rPr>
        <w:t>3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D8435A" w:rsidP="00137FE5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ФГБОУ   ВО  </w:t>
      </w:r>
      <w:r w:rsidR="00137FE5" w:rsidRPr="00137FE5">
        <w:rPr>
          <w:sz w:val="28"/>
          <w:szCs w:val="28"/>
        </w:rPr>
        <w:t>«Кубанский   государственный   университет»    и    обучается</w:t>
      </w:r>
    </w:p>
    <w:p w:rsidR="00744226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6133D2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договор.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83648A" w:rsidRDefault="0083648A" w:rsidP="0083648A">
      <w:pPr>
        <w:jc w:val="both"/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17.08.2021 г. № 1360-ст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7E48A8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2021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7B5336">
        <w:rPr>
          <w:sz w:val="28"/>
          <w:szCs w:val="28"/>
          <w:u w:val="single"/>
        </w:rPr>
        <w:t>«31» августа 202</w:t>
      </w:r>
      <w:r w:rsidR="00BC60D2" w:rsidRPr="00BC60D2">
        <w:rPr>
          <w:sz w:val="28"/>
          <w:szCs w:val="28"/>
          <w:u w:val="single"/>
        </w:rPr>
        <w:t>5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E10BB0" w:rsidRDefault="003E10F4" w:rsidP="003E10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Декан </w:t>
      </w:r>
      <w:proofErr w:type="spellStart"/>
      <w:r>
        <w:rPr>
          <w:sz w:val="28"/>
          <w:szCs w:val="28"/>
        </w:rPr>
        <w:t>ФКТиПМ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="00464AEF" w:rsidRPr="00464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А.Д. </w:t>
      </w:r>
      <w:proofErr w:type="spellStart"/>
      <w:r>
        <w:rPr>
          <w:sz w:val="28"/>
          <w:szCs w:val="28"/>
        </w:rPr>
        <w:t>Колотий</w:t>
      </w:r>
      <w:proofErr w:type="spellEnd"/>
    </w:p>
    <w:p w:rsidR="00464AEF" w:rsidRPr="00137FE5" w:rsidRDefault="00464AEF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6748" w:rsidRDefault="00646748" w:rsidP="00CB4EE1">
      <w:r>
        <w:separator/>
      </w:r>
    </w:p>
  </w:endnote>
  <w:endnote w:type="continuationSeparator" w:id="0">
    <w:p w:rsidR="00646748" w:rsidRDefault="00646748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6748" w:rsidRDefault="00646748" w:rsidP="00CB4EE1">
      <w:r>
        <w:separator/>
      </w:r>
    </w:p>
  </w:footnote>
  <w:footnote w:type="continuationSeparator" w:id="0">
    <w:p w:rsidR="00646748" w:rsidRDefault="00646748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668167666">
    <w:abstractNumId w:val="15"/>
  </w:num>
  <w:num w:numId="2" w16cid:durableId="173569107">
    <w:abstractNumId w:val="1"/>
  </w:num>
  <w:num w:numId="3" w16cid:durableId="1348487556">
    <w:abstractNumId w:val="7"/>
  </w:num>
  <w:num w:numId="4" w16cid:durableId="411008955">
    <w:abstractNumId w:val="36"/>
  </w:num>
  <w:num w:numId="5" w16cid:durableId="766923252">
    <w:abstractNumId w:val="35"/>
  </w:num>
  <w:num w:numId="6" w16cid:durableId="1122189041">
    <w:abstractNumId w:val="10"/>
  </w:num>
  <w:num w:numId="7" w16cid:durableId="2058044713">
    <w:abstractNumId w:val="30"/>
  </w:num>
  <w:num w:numId="8" w16cid:durableId="2107069183">
    <w:abstractNumId w:val="20"/>
  </w:num>
  <w:num w:numId="9" w16cid:durableId="1703632759">
    <w:abstractNumId w:val="39"/>
  </w:num>
  <w:num w:numId="10" w16cid:durableId="1855262095">
    <w:abstractNumId w:val="16"/>
  </w:num>
  <w:num w:numId="11" w16cid:durableId="1866021555">
    <w:abstractNumId w:val="25"/>
  </w:num>
  <w:num w:numId="12" w16cid:durableId="2144959620">
    <w:abstractNumId w:val="29"/>
  </w:num>
  <w:num w:numId="13" w16cid:durableId="618882108">
    <w:abstractNumId w:val="12"/>
  </w:num>
  <w:num w:numId="14" w16cid:durableId="1985697885">
    <w:abstractNumId w:val="38"/>
  </w:num>
  <w:num w:numId="15" w16cid:durableId="278293813">
    <w:abstractNumId w:val="17"/>
  </w:num>
  <w:num w:numId="16" w16cid:durableId="424763966">
    <w:abstractNumId w:val="21"/>
  </w:num>
  <w:num w:numId="17" w16cid:durableId="887767321">
    <w:abstractNumId w:val="2"/>
  </w:num>
  <w:num w:numId="18" w16cid:durableId="817958753">
    <w:abstractNumId w:val="3"/>
  </w:num>
  <w:num w:numId="19" w16cid:durableId="1791587011">
    <w:abstractNumId w:val="9"/>
  </w:num>
  <w:num w:numId="20" w16cid:durableId="1451972529">
    <w:abstractNumId w:val="32"/>
  </w:num>
  <w:num w:numId="21" w16cid:durableId="1226990440">
    <w:abstractNumId w:val="33"/>
  </w:num>
  <w:num w:numId="22" w16cid:durableId="1652520028">
    <w:abstractNumId w:val="27"/>
  </w:num>
  <w:num w:numId="23" w16cid:durableId="20667901">
    <w:abstractNumId w:val="26"/>
  </w:num>
  <w:num w:numId="24" w16cid:durableId="753403969">
    <w:abstractNumId w:val="4"/>
  </w:num>
  <w:num w:numId="25" w16cid:durableId="466819767">
    <w:abstractNumId w:val="13"/>
  </w:num>
  <w:num w:numId="26" w16cid:durableId="206138968">
    <w:abstractNumId w:val="31"/>
  </w:num>
  <w:num w:numId="27" w16cid:durableId="531070916">
    <w:abstractNumId w:val="22"/>
  </w:num>
  <w:num w:numId="28" w16cid:durableId="1316563897">
    <w:abstractNumId w:val="24"/>
  </w:num>
  <w:num w:numId="29" w16cid:durableId="1617756652">
    <w:abstractNumId w:val="6"/>
  </w:num>
  <w:num w:numId="30" w16cid:durableId="1016613581">
    <w:abstractNumId w:val="28"/>
  </w:num>
  <w:num w:numId="31" w16cid:durableId="962998456">
    <w:abstractNumId w:val="18"/>
  </w:num>
  <w:num w:numId="32" w16cid:durableId="1868716731">
    <w:abstractNumId w:val="19"/>
  </w:num>
  <w:num w:numId="33" w16cid:durableId="1227036610">
    <w:abstractNumId w:val="23"/>
  </w:num>
  <w:num w:numId="34" w16cid:durableId="1099790411">
    <w:abstractNumId w:val="14"/>
  </w:num>
  <w:num w:numId="35" w16cid:durableId="1561558832">
    <w:abstractNumId w:val="5"/>
  </w:num>
  <w:num w:numId="36" w16cid:durableId="1207520326">
    <w:abstractNumId w:val="34"/>
  </w:num>
  <w:num w:numId="37" w16cid:durableId="1278680666">
    <w:abstractNumId w:val="37"/>
  </w:num>
  <w:num w:numId="38" w16cid:durableId="1029063303">
    <w:abstractNumId w:val="8"/>
  </w:num>
  <w:num w:numId="39" w16cid:durableId="173807993">
    <w:abstractNumId w:val="11"/>
  </w:num>
  <w:num w:numId="40" w16cid:durableId="206479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69C9"/>
    <w:rsid w:val="00037AE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3A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35D0"/>
    <w:rsid w:val="000C3614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016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74B2"/>
    <w:rsid w:val="00117A19"/>
    <w:rsid w:val="001230FA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5F22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D78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5FAF"/>
    <w:rsid w:val="001B6987"/>
    <w:rsid w:val="001B6DF7"/>
    <w:rsid w:val="001B7538"/>
    <w:rsid w:val="001B77EA"/>
    <w:rsid w:val="001C09C4"/>
    <w:rsid w:val="001C1DBB"/>
    <w:rsid w:val="001C2999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055E"/>
    <w:rsid w:val="001E0B5C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67D7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02DE"/>
    <w:rsid w:val="00241C02"/>
    <w:rsid w:val="00242CC4"/>
    <w:rsid w:val="00243A99"/>
    <w:rsid w:val="00243DAF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BF4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AB3"/>
    <w:rsid w:val="00287F54"/>
    <w:rsid w:val="00290D14"/>
    <w:rsid w:val="002932DC"/>
    <w:rsid w:val="0029425D"/>
    <w:rsid w:val="00294647"/>
    <w:rsid w:val="00295AAA"/>
    <w:rsid w:val="00296022"/>
    <w:rsid w:val="002974BB"/>
    <w:rsid w:val="00297B33"/>
    <w:rsid w:val="002A005A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96E"/>
    <w:rsid w:val="002C0D2D"/>
    <w:rsid w:val="002C230C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17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0C7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072D"/>
    <w:rsid w:val="00361BCF"/>
    <w:rsid w:val="003620D7"/>
    <w:rsid w:val="003625BC"/>
    <w:rsid w:val="00362CD8"/>
    <w:rsid w:val="00362D02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1D"/>
    <w:rsid w:val="00382A0F"/>
    <w:rsid w:val="00384254"/>
    <w:rsid w:val="0038549D"/>
    <w:rsid w:val="00385D2B"/>
    <w:rsid w:val="00385F25"/>
    <w:rsid w:val="00387407"/>
    <w:rsid w:val="00390BF7"/>
    <w:rsid w:val="003924A2"/>
    <w:rsid w:val="003927D7"/>
    <w:rsid w:val="00392F30"/>
    <w:rsid w:val="00393969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62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0F4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2ADD"/>
    <w:rsid w:val="003F31EE"/>
    <w:rsid w:val="003F3BCF"/>
    <w:rsid w:val="003F442B"/>
    <w:rsid w:val="003F52DD"/>
    <w:rsid w:val="003F5818"/>
    <w:rsid w:val="003F63AD"/>
    <w:rsid w:val="004018A0"/>
    <w:rsid w:val="0040191E"/>
    <w:rsid w:val="00401C13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0FEE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AEF"/>
    <w:rsid w:val="00464B3C"/>
    <w:rsid w:val="00466885"/>
    <w:rsid w:val="00466F11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934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2E9"/>
    <w:rsid w:val="004A4F45"/>
    <w:rsid w:val="004A5A63"/>
    <w:rsid w:val="004A699E"/>
    <w:rsid w:val="004A6D45"/>
    <w:rsid w:val="004A7010"/>
    <w:rsid w:val="004B0BED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0D2"/>
    <w:rsid w:val="004E0E55"/>
    <w:rsid w:val="004E12F8"/>
    <w:rsid w:val="004E1D82"/>
    <w:rsid w:val="004E1DF6"/>
    <w:rsid w:val="004E1E54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0F86"/>
    <w:rsid w:val="00535826"/>
    <w:rsid w:val="00535BCB"/>
    <w:rsid w:val="00536615"/>
    <w:rsid w:val="0053661E"/>
    <w:rsid w:val="0054194A"/>
    <w:rsid w:val="00541F1B"/>
    <w:rsid w:val="00542720"/>
    <w:rsid w:val="00542EB8"/>
    <w:rsid w:val="00546683"/>
    <w:rsid w:val="00547ABF"/>
    <w:rsid w:val="00547B5B"/>
    <w:rsid w:val="00550CE1"/>
    <w:rsid w:val="005513F7"/>
    <w:rsid w:val="005518A8"/>
    <w:rsid w:val="0055285A"/>
    <w:rsid w:val="00557FF9"/>
    <w:rsid w:val="005610A3"/>
    <w:rsid w:val="00561907"/>
    <w:rsid w:val="00563585"/>
    <w:rsid w:val="00564758"/>
    <w:rsid w:val="00566325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77E57"/>
    <w:rsid w:val="00580B09"/>
    <w:rsid w:val="0058174E"/>
    <w:rsid w:val="0058339A"/>
    <w:rsid w:val="00583A25"/>
    <w:rsid w:val="00583D28"/>
    <w:rsid w:val="00583E08"/>
    <w:rsid w:val="00584D48"/>
    <w:rsid w:val="0058512A"/>
    <w:rsid w:val="00585770"/>
    <w:rsid w:val="005862B5"/>
    <w:rsid w:val="00586F31"/>
    <w:rsid w:val="005911E6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4A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2E57"/>
    <w:rsid w:val="005C3380"/>
    <w:rsid w:val="005C4185"/>
    <w:rsid w:val="005C699D"/>
    <w:rsid w:val="005C6FDF"/>
    <w:rsid w:val="005C7A3A"/>
    <w:rsid w:val="005D00F7"/>
    <w:rsid w:val="005D042F"/>
    <w:rsid w:val="005D057D"/>
    <w:rsid w:val="005D1937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E7C0A"/>
    <w:rsid w:val="005F1ADF"/>
    <w:rsid w:val="005F1F52"/>
    <w:rsid w:val="005F3F69"/>
    <w:rsid w:val="005F4552"/>
    <w:rsid w:val="005F4CFE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3D2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6F09"/>
    <w:rsid w:val="00637C8E"/>
    <w:rsid w:val="00637E92"/>
    <w:rsid w:val="00640DFD"/>
    <w:rsid w:val="0064101F"/>
    <w:rsid w:val="006419C8"/>
    <w:rsid w:val="006432C4"/>
    <w:rsid w:val="00644FFB"/>
    <w:rsid w:val="00646354"/>
    <w:rsid w:val="00646748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7E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A7CBC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5EF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4F3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6F7AF6"/>
    <w:rsid w:val="00702D3F"/>
    <w:rsid w:val="00703140"/>
    <w:rsid w:val="00705371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0D43"/>
    <w:rsid w:val="00721202"/>
    <w:rsid w:val="007222B8"/>
    <w:rsid w:val="00724444"/>
    <w:rsid w:val="0072656F"/>
    <w:rsid w:val="007266E2"/>
    <w:rsid w:val="00727B37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163"/>
    <w:rsid w:val="007416AA"/>
    <w:rsid w:val="00742E49"/>
    <w:rsid w:val="00744226"/>
    <w:rsid w:val="0074449B"/>
    <w:rsid w:val="007445CC"/>
    <w:rsid w:val="00744E7D"/>
    <w:rsid w:val="00745221"/>
    <w:rsid w:val="00745238"/>
    <w:rsid w:val="00745948"/>
    <w:rsid w:val="007473C4"/>
    <w:rsid w:val="007477F3"/>
    <w:rsid w:val="0074790B"/>
    <w:rsid w:val="007500D7"/>
    <w:rsid w:val="0075017F"/>
    <w:rsid w:val="00754753"/>
    <w:rsid w:val="0075548A"/>
    <w:rsid w:val="00755695"/>
    <w:rsid w:val="00761746"/>
    <w:rsid w:val="00762A5C"/>
    <w:rsid w:val="00762B80"/>
    <w:rsid w:val="00762E63"/>
    <w:rsid w:val="007640F0"/>
    <w:rsid w:val="00764372"/>
    <w:rsid w:val="00764B3B"/>
    <w:rsid w:val="007652A7"/>
    <w:rsid w:val="00765497"/>
    <w:rsid w:val="00765B93"/>
    <w:rsid w:val="0076720A"/>
    <w:rsid w:val="007705A0"/>
    <w:rsid w:val="00771155"/>
    <w:rsid w:val="0077155F"/>
    <w:rsid w:val="00772EB2"/>
    <w:rsid w:val="00776042"/>
    <w:rsid w:val="007775F6"/>
    <w:rsid w:val="007811C4"/>
    <w:rsid w:val="00781A7D"/>
    <w:rsid w:val="00782D71"/>
    <w:rsid w:val="0078356E"/>
    <w:rsid w:val="00783C5A"/>
    <w:rsid w:val="00785828"/>
    <w:rsid w:val="00790D63"/>
    <w:rsid w:val="00791537"/>
    <w:rsid w:val="007923C8"/>
    <w:rsid w:val="00792441"/>
    <w:rsid w:val="007931E7"/>
    <w:rsid w:val="00793E28"/>
    <w:rsid w:val="00793EAB"/>
    <w:rsid w:val="00796171"/>
    <w:rsid w:val="00797D27"/>
    <w:rsid w:val="007A10A9"/>
    <w:rsid w:val="007A1E68"/>
    <w:rsid w:val="007A26F4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740"/>
    <w:rsid w:val="007B3F9E"/>
    <w:rsid w:val="007B4788"/>
    <w:rsid w:val="007B4F86"/>
    <w:rsid w:val="007B4F91"/>
    <w:rsid w:val="007B5336"/>
    <w:rsid w:val="007B652B"/>
    <w:rsid w:val="007B69CF"/>
    <w:rsid w:val="007B70C9"/>
    <w:rsid w:val="007B7304"/>
    <w:rsid w:val="007B7915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3F36"/>
    <w:rsid w:val="007D5916"/>
    <w:rsid w:val="007D785C"/>
    <w:rsid w:val="007E0065"/>
    <w:rsid w:val="007E04F6"/>
    <w:rsid w:val="007E3A4A"/>
    <w:rsid w:val="007E4274"/>
    <w:rsid w:val="007E48A8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827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19D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48A"/>
    <w:rsid w:val="00836DF0"/>
    <w:rsid w:val="008406E4"/>
    <w:rsid w:val="00840B3E"/>
    <w:rsid w:val="0084170F"/>
    <w:rsid w:val="00841C6A"/>
    <w:rsid w:val="00842094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5F2"/>
    <w:rsid w:val="00863BAD"/>
    <w:rsid w:val="0086459B"/>
    <w:rsid w:val="00864926"/>
    <w:rsid w:val="00864B6D"/>
    <w:rsid w:val="00865209"/>
    <w:rsid w:val="0086592F"/>
    <w:rsid w:val="0086798F"/>
    <w:rsid w:val="008703A9"/>
    <w:rsid w:val="008715BF"/>
    <w:rsid w:val="00872688"/>
    <w:rsid w:val="00872FD4"/>
    <w:rsid w:val="00875417"/>
    <w:rsid w:val="00875D97"/>
    <w:rsid w:val="00876756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377E"/>
    <w:rsid w:val="00895257"/>
    <w:rsid w:val="0089544C"/>
    <w:rsid w:val="00895D23"/>
    <w:rsid w:val="00897103"/>
    <w:rsid w:val="00897169"/>
    <w:rsid w:val="008A00D6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647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5102"/>
    <w:rsid w:val="008D53DC"/>
    <w:rsid w:val="008D658D"/>
    <w:rsid w:val="008D7615"/>
    <w:rsid w:val="008D7BA4"/>
    <w:rsid w:val="008D7E8C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1B1"/>
    <w:rsid w:val="008F30D1"/>
    <w:rsid w:val="008F362F"/>
    <w:rsid w:val="008F39C8"/>
    <w:rsid w:val="008F3A9D"/>
    <w:rsid w:val="008F3AC0"/>
    <w:rsid w:val="008F3E3F"/>
    <w:rsid w:val="008F465D"/>
    <w:rsid w:val="008F61C8"/>
    <w:rsid w:val="008F6491"/>
    <w:rsid w:val="008F64BB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F2A"/>
    <w:rsid w:val="00916D1D"/>
    <w:rsid w:val="00920154"/>
    <w:rsid w:val="00920E6A"/>
    <w:rsid w:val="00921118"/>
    <w:rsid w:val="009220E5"/>
    <w:rsid w:val="00922B62"/>
    <w:rsid w:val="00925F50"/>
    <w:rsid w:val="00927AAF"/>
    <w:rsid w:val="009321A5"/>
    <w:rsid w:val="00933B65"/>
    <w:rsid w:val="00933F2F"/>
    <w:rsid w:val="009344DF"/>
    <w:rsid w:val="00934DA9"/>
    <w:rsid w:val="009351EB"/>
    <w:rsid w:val="00935872"/>
    <w:rsid w:val="0093742E"/>
    <w:rsid w:val="009376E4"/>
    <w:rsid w:val="00937E65"/>
    <w:rsid w:val="009400C3"/>
    <w:rsid w:val="00940CA1"/>
    <w:rsid w:val="00940F0C"/>
    <w:rsid w:val="00940FC1"/>
    <w:rsid w:val="009417C5"/>
    <w:rsid w:val="009429BF"/>
    <w:rsid w:val="00944464"/>
    <w:rsid w:val="00945A6A"/>
    <w:rsid w:val="009474D5"/>
    <w:rsid w:val="009474E1"/>
    <w:rsid w:val="00947944"/>
    <w:rsid w:val="00947A1B"/>
    <w:rsid w:val="009509DD"/>
    <w:rsid w:val="00952398"/>
    <w:rsid w:val="00952C67"/>
    <w:rsid w:val="00953CD3"/>
    <w:rsid w:val="00955521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875BC"/>
    <w:rsid w:val="00991189"/>
    <w:rsid w:val="00993A5C"/>
    <w:rsid w:val="00993D52"/>
    <w:rsid w:val="00993E48"/>
    <w:rsid w:val="009947BB"/>
    <w:rsid w:val="00995584"/>
    <w:rsid w:val="00996EC2"/>
    <w:rsid w:val="00996EFD"/>
    <w:rsid w:val="0099739F"/>
    <w:rsid w:val="009A142A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7F2B"/>
    <w:rsid w:val="009D2D13"/>
    <w:rsid w:val="009D3D9A"/>
    <w:rsid w:val="009D4C3F"/>
    <w:rsid w:val="009D5492"/>
    <w:rsid w:val="009D6D02"/>
    <w:rsid w:val="009D7872"/>
    <w:rsid w:val="009E073B"/>
    <w:rsid w:val="009E0BAE"/>
    <w:rsid w:val="009E2B16"/>
    <w:rsid w:val="009E2B4B"/>
    <w:rsid w:val="009E315E"/>
    <w:rsid w:val="009E31D7"/>
    <w:rsid w:val="009E3D81"/>
    <w:rsid w:val="009E701C"/>
    <w:rsid w:val="009F0110"/>
    <w:rsid w:val="009F23C4"/>
    <w:rsid w:val="009F2D25"/>
    <w:rsid w:val="009F4E4C"/>
    <w:rsid w:val="009F6C44"/>
    <w:rsid w:val="009F6E32"/>
    <w:rsid w:val="009F6E8B"/>
    <w:rsid w:val="009F7EBF"/>
    <w:rsid w:val="00A0026E"/>
    <w:rsid w:val="00A0167C"/>
    <w:rsid w:val="00A027B3"/>
    <w:rsid w:val="00A03E59"/>
    <w:rsid w:val="00A06B56"/>
    <w:rsid w:val="00A070E1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501"/>
    <w:rsid w:val="00A21967"/>
    <w:rsid w:val="00A21D9E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304F"/>
    <w:rsid w:val="00A53BB4"/>
    <w:rsid w:val="00A53F12"/>
    <w:rsid w:val="00A54639"/>
    <w:rsid w:val="00A55021"/>
    <w:rsid w:val="00A553FE"/>
    <w:rsid w:val="00A555A3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72D"/>
    <w:rsid w:val="00A72ECB"/>
    <w:rsid w:val="00A73451"/>
    <w:rsid w:val="00A74416"/>
    <w:rsid w:val="00A74B64"/>
    <w:rsid w:val="00A770DC"/>
    <w:rsid w:val="00A771E4"/>
    <w:rsid w:val="00A773DE"/>
    <w:rsid w:val="00A77C4A"/>
    <w:rsid w:val="00A82821"/>
    <w:rsid w:val="00A8317C"/>
    <w:rsid w:val="00A8371D"/>
    <w:rsid w:val="00A85915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2FE"/>
    <w:rsid w:val="00AC3B77"/>
    <w:rsid w:val="00AC3CA4"/>
    <w:rsid w:val="00AC42C0"/>
    <w:rsid w:val="00AC431B"/>
    <w:rsid w:val="00AC5118"/>
    <w:rsid w:val="00AC576E"/>
    <w:rsid w:val="00AC59D9"/>
    <w:rsid w:val="00AC6B07"/>
    <w:rsid w:val="00AC731D"/>
    <w:rsid w:val="00AC7AE5"/>
    <w:rsid w:val="00AD08E0"/>
    <w:rsid w:val="00AD247C"/>
    <w:rsid w:val="00AD363D"/>
    <w:rsid w:val="00AD3706"/>
    <w:rsid w:val="00AD3ECF"/>
    <w:rsid w:val="00AD6BC3"/>
    <w:rsid w:val="00AD7861"/>
    <w:rsid w:val="00AE0FAB"/>
    <w:rsid w:val="00AE1E3F"/>
    <w:rsid w:val="00AE2936"/>
    <w:rsid w:val="00AE2B78"/>
    <w:rsid w:val="00AE2DE7"/>
    <w:rsid w:val="00AE38FF"/>
    <w:rsid w:val="00AE7A88"/>
    <w:rsid w:val="00AF0424"/>
    <w:rsid w:val="00AF30A4"/>
    <w:rsid w:val="00AF4076"/>
    <w:rsid w:val="00AF5782"/>
    <w:rsid w:val="00AF5DE9"/>
    <w:rsid w:val="00AF7842"/>
    <w:rsid w:val="00B008E6"/>
    <w:rsid w:val="00B00912"/>
    <w:rsid w:val="00B02275"/>
    <w:rsid w:val="00B03455"/>
    <w:rsid w:val="00B0346A"/>
    <w:rsid w:val="00B0491E"/>
    <w:rsid w:val="00B04CD2"/>
    <w:rsid w:val="00B07317"/>
    <w:rsid w:val="00B10869"/>
    <w:rsid w:val="00B1109C"/>
    <w:rsid w:val="00B11DDC"/>
    <w:rsid w:val="00B1370C"/>
    <w:rsid w:val="00B14913"/>
    <w:rsid w:val="00B14B9F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CEB"/>
    <w:rsid w:val="00B52DFA"/>
    <w:rsid w:val="00B54BBC"/>
    <w:rsid w:val="00B54E5A"/>
    <w:rsid w:val="00B552FB"/>
    <w:rsid w:val="00B56573"/>
    <w:rsid w:val="00B56AFC"/>
    <w:rsid w:val="00B56CAE"/>
    <w:rsid w:val="00B60684"/>
    <w:rsid w:val="00B60D11"/>
    <w:rsid w:val="00B611E0"/>
    <w:rsid w:val="00B6126A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5268"/>
    <w:rsid w:val="00B7631F"/>
    <w:rsid w:val="00B80C51"/>
    <w:rsid w:val="00B813B5"/>
    <w:rsid w:val="00B8270F"/>
    <w:rsid w:val="00B842F6"/>
    <w:rsid w:val="00B84663"/>
    <w:rsid w:val="00B848D1"/>
    <w:rsid w:val="00B855A9"/>
    <w:rsid w:val="00B85934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7D5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60D2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17980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6A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01C7"/>
    <w:rsid w:val="00C51A4D"/>
    <w:rsid w:val="00C5353B"/>
    <w:rsid w:val="00C54E5F"/>
    <w:rsid w:val="00C556F0"/>
    <w:rsid w:val="00C5573A"/>
    <w:rsid w:val="00C55DCE"/>
    <w:rsid w:val="00C5648B"/>
    <w:rsid w:val="00C5653D"/>
    <w:rsid w:val="00C56579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0247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7936"/>
    <w:rsid w:val="00CD7D78"/>
    <w:rsid w:val="00CE1281"/>
    <w:rsid w:val="00CE2CFB"/>
    <w:rsid w:val="00CE35E9"/>
    <w:rsid w:val="00CE4037"/>
    <w:rsid w:val="00CE564F"/>
    <w:rsid w:val="00CE70F8"/>
    <w:rsid w:val="00CE7881"/>
    <w:rsid w:val="00CF1252"/>
    <w:rsid w:val="00CF1989"/>
    <w:rsid w:val="00CF1D9D"/>
    <w:rsid w:val="00CF22FA"/>
    <w:rsid w:val="00CF3406"/>
    <w:rsid w:val="00CF5F09"/>
    <w:rsid w:val="00CF7A03"/>
    <w:rsid w:val="00CF7CFE"/>
    <w:rsid w:val="00D00BB0"/>
    <w:rsid w:val="00D00EAE"/>
    <w:rsid w:val="00D024DD"/>
    <w:rsid w:val="00D026C8"/>
    <w:rsid w:val="00D02738"/>
    <w:rsid w:val="00D033DB"/>
    <w:rsid w:val="00D04B17"/>
    <w:rsid w:val="00D04C9A"/>
    <w:rsid w:val="00D053EA"/>
    <w:rsid w:val="00D062EF"/>
    <w:rsid w:val="00D06E07"/>
    <w:rsid w:val="00D11EE7"/>
    <w:rsid w:val="00D12EE2"/>
    <w:rsid w:val="00D1378E"/>
    <w:rsid w:val="00D13AE0"/>
    <w:rsid w:val="00D14D59"/>
    <w:rsid w:val="00D154D2"/>
    <w:rsid w:val="00D16353"/>
    <w:rsid w:val="00D175CC"/>
    <w:rsid w:val="00D17BE2"/>
    <w:rsid w:val="00D20589"/>
    <w:rsid w:val="00D21313"/>
    <w:rsid w:val="00D22A74"/>
    <w:rsid w:val="00D23060"/>
    <w:rsid w:val="00D23A05"/>
    <w:rsid w:val="00D24546"/>
    <w:rsid w:val="00D24A69"/>
    <w:rsid w:val="00D2514C"/>
    <w:rsid w:val="00D25922"/>
    <w:rsid w:val="00D25924"/>
    <w:rsid w:val="00D2630B"/>
    <w:rsid w:val="00D26482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9B7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4AC6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5CC7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35A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29C6"/>
    <w:rsid w:val="00DA446E"/>
    <w:rsid w:val="00DA4E0F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E2A3C"/>
    <w:rsid w:val="00DE2C6E"/>
    <w:rsid w:val="00DE41E0"/>
    <w:rsid w:val="00DE43F8"/>
    <w:rsid w:val="00DE454F"/>
    <w:rsid w:val="00DF254A"/>
    <w:rsid w:val="00DF2603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1973"/>
    <w:rsid w:val="00E0247C"/>
    <w:rsid w:val="00E0266D"/>
    <w:rsid w:val="00E03217"/>
    <w:rsid w:val="00E03968"/>
    <w:rsid w:val="00E04A2C"/>
    <w:rsid w:val="00E05CAB"/>
    <w:rsid w:val="00E10BB0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35A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5FB0"/>
    <w:rsid w:val="00E373D0"/>
    <w:rsid w:val="00E41BF2"/>
    <w:rsid w:val="00E41CF8"/>
    <w:rsid w:val="00E41F83"/>
    <w:rsid w:val="00E425BB"/>
    <w:rsid w:val="00E431DA"/>
    <w:rsid w:val="00E434A2"/>
    <w:rsid w:val="00E46744"/>
    <w:rsid w:val="00E479D3"/>
    <w:rsid w:val="00E5021B"/>
    <w:rsid w:val="00E502F1"/>
    <w:rsid w:val="00E5038E"/>
    <w:rsid w:val="00E5084B"/>
    <w:rsid w:val="00E50905"/>
    <w:rsid w:val="00E51C8F"/>
    <w:rsid w:val="00E5224F"/>
    <w:rsid w:val="00E53C18"/>
    <w:rsid w:val="00E53ED2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28A1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D72BD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4971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4C00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6E76"/>
    <w:rsid w:val="00F676DA"/>
    <w:rsid w:val="00F677A2"/>
    <w:rsid w:val="00F67800"/>
    <w:rsid w:val="00F70D9F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6013"/>
    <w:rsid w:val="00F977A3"/>
    <w:rsid w:val="00F97A04"/>
    <w:rsid w:val="00F97C70"/>
    <w:rsid w:val="00FA009D"/>
    <w:rsid w:val="00FA0988"/>
    <w:rsid w:val="00FA0E27"/>
    <w:rsid w:val="00FA22C3"/>
    <w:rsid w:val="00FA2C26"/>
    <w:rsid w:val="00FA36F3"/>
    <w:rsid w:val="00FA3786"/>
    <w:rsid w:val="00FA41C9"/>
    <w:rsid w:val="00FA4E88"/>
    <w:rsid w:val="00FA5AE0"/>
    <w:rsid w:val="00FA5F8F"/>
    <w:rsid w:val="00FA6084"/>
    <w:rsid w:val="00FA788B"/>
    <w:rsid w:val="00FA7A80"/>
    <w:rsid w:val="00FB337F"/>
    <w:rsid w:val="00FB3B1B"/>
    <w:rsid w:val="00FB3CE1"/>
    <w:rsid w:val="00FB49DD"/>
    <w:rsid w:val="00FB4C05"/>
    <w:rsid w:val="00FB51D4"/>
    <w:rsid w:val="00FB7AB1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D7EA7"/>
    <w:rsid w:val="00FE03F3"/>
    <w:rsid w:val="00FE1073"/>
    <w:rsid w:val="00FE10BC"/>
    <w:rsid w:val="00FE2544"/>
    <w:rsid w:val="00FE2B41"/>
    <w:rsid w:val="00FE2BD9"/>
    <w:rsid w:val="00FE5DE4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B6B57B"/>
  <w15:docId w15:val="{99F4B847-DA09-4874-BA4F-0B9825E9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123C-4DF5-4222-AD1A-C5A5EFD4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820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1092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2023-06-09T11:56:00Z</cp:lastPrinted>
  <dcterms:modified xsi:type="dcterms:W3CDTF">2023-08-30T23:01:00Z</dcterms:modified>
  <cp:revision>108</cp:revision>
  <dc:title>Приложение 3</dc:title>
</cp:coreProperties>
</file>